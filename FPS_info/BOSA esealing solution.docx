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page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"/>
        <w:gridCol w:w="8924"/>
      </w:tblGrid>
      <w:tr w:rsidR="002C5C7C" w:rsidRPr="00734481" w14:paraId="70B144AD" w14:textId="77777777" w:rsidTr="00393B3F">
        <w:trPr>
          <w:cantSplit/>
        </w:trPr>
        <w:tc>
          <w:tcPr>
            <w:tcW w:w="301" w:type="dxa"/>
            <w:shd w:val="clear" w:color="auto" w:fill="057A8B" w:themeFill="text2"/>
          </w:tcPr>
          <w:p w14:paraId="7EAB8ACA" w14:textId="77777777" w:rsidR="002C5C7C" w:rsidRPr="00C2174B" w:rsidRDefault="002C5C7C" w:rsidP="00393B3F">
            <w:pPr>
              <w:pStyle w:val="Title"/>
              <w:rPr>
                <w:color w:val="057A8B" w:themeColor="text2"/>
              </w:rPr>
            </w:pPr>
          </w:p>
        </w:tc>
        <w:tc>
          <w:tcPr>
            <w:tcW w:w="8924" w:type="dxa"/>
            <w:tcMar>
              <w:left w:w="301" w:type="dxa"/>
            </w:tcMar>
          </w:tcPr>
          <w:p w14:paraId="15F857A1" w14:textId="3B0748CB" w:rsidR="002C5C7C" w:rsidRPr="0023028B" w:rsidRDefault="005C0039" w:rsidP="00393B3F">
            <w:pPr>
              <w:pStyle w:val="Title"/>
              <w:rPr>
                <w:lang w:val="fr-BE"/>
              </w:rPr>
            </w:pPr>
            <w:r w:rsidRPr="0023028B">
              <w:rPr>
                <w:lang w:val="fr-BE"/>
              </w:rPr>
              <w:t xml:space="preserve">BOSA </w:t>
            </w:r>
            <w:proofErr w:type="spellStart"/>
            <w:r w:rsidR="008A5043">
              <w:rPr>
                <w:lang w:val="fr-BE"/>
              </w:rPr>
              <w:t>eSealing</w:t>
            </w:r>
            <w:proofErr w:type="spellEnd"/>
            <w:r w:rsidRPr="0023028B">
              <w:rPr>
                <w:lang w:val="fr-BE"/>
              </w:rPr>
              <w:t xml:space="preserve"> SOLUTION</w:t>
            </w:r>
          </w:p>
          <w:p w14:paraId="734672DC" w14:textId="3D2DED9C" w:rsidR="002C5C7C" w:rsidRPr="0023028B" w:rsidRDefault="005C0039" w:rsidP="00393B3F">
            <w:pPr>
              <w:pStyle w:val="Subtitle"/>
              <w:rPr>
                <w:lang w:val="fr-BE"/>
              </w:rPr>
            </w:pPr>
            <w:proofErr w:type="spellStart"/>
            <w:r w:rsidRPr="0023028B">
              <w:rPr>
                <w:lang w:val="fr-BE"/>
              </w:rPr>
              <w:t>Technical</w:t>
            </w:r>
            <w:proofErr w:type="spellEnd"/>
            <w:r w:rsidRPr="0023028B">
              <w:rPr>
                <w:lang w:val="fr-BE"/>
              </w:rPr>
              <w:t xml:space="preserve"> information </w:t>
            </w:r>
          </w:p>
        </w:tc>
      </w:tr>
    </w:tbl>
    <w:p w14:paraId="5BA48A45" w14:textId="77777777" w:rsidR="002C5C7C" w:rsidRPr="0023028B" w:rsidRDefault="002C5C7C" w:rsidP="00F63D50">
      <w:pPr>
        <w:rPr>
          <w:lang w:val="fr-BE"/>
        </w:rPr>
      </w:pPr>
      <w:r w:rsidRPr="0023028B">
        <w:rPr>
          <w:lang w:val="fr-BE"/>
        </w:rPr>
        <w:br w:type="page"/>
      </w:r>
    </w:p>
    <w:p w14:paraId="58FDEE44" w14:textId="7AEA592D" w:rsidR="005C0039" w:rsidRPr="0023028B" w:rsidRDefault="005C0039" w:rsidP="003E2B90">
      <w:pPr>
        <w:pStyle w:val="Heading2"/>
        <w:rPr>
          <w:lang w:val="en-US"/>
        </w:rPr>
      </w:pPr>
      <w:bookmarkStart w:id="0" w:name="_Toc95480238"/>
      <w:bookmarkStart w:id="1" w:name="_Toc80350939"/>
      <w:bookmarkStart w:id="2" w:name="_Toc80355251"/>
      <w:bookmarkStart w:id="3" w:name="_Toc126241126"/>
      <w:r w:rsidRPr="0023028B">
        <w:rPr>
          <w:lang w:val="en-US"/>
        </w:rPr>
        <w:lastRenderedPageBreak/>
        <w:t>Summary</w:t>
      </w:r>
      <w:bookmarkEnd w:id="0"/>
      <w:bookmarkEnd w:id="3"/>
    </w:p>
    <w:p w14:paraId="3BFF7047" w14:textId="26F8B9F8" w:rsidR="008A5043" w:rsidRPr="0023028B" w:rsidRDefault="005C0039" w:rsidP="005C0039">
      <w:pPr>
        <w:rPr>
          <w:sz w:val="18"/>
          <w:szCs w:val="20"/>
          <w:lang w:val="en-US"/>
        </w:rPr>
      </w:pPr>
      <w:r w:rsidRPr="0023028B">
        <w:rPr>
          <w:sz w:val="18"/>
          <w:szCs w:val="20"/>
          <w:lang w:val="en-US"/>
        </w:rPr>
        <w:t xml:space="preserve">This document is intended for an FPS (Federal Public Service) that wishes to integrate the BOSA </w:t>
      </w:r>
      <w:proofErr w:type="spellStart"/>
      <w:r w:rsidR="008A5043">
        <w:rPr>
          <w:sz w:val="18"/>
          <w:szCs w:val="20"/>
          <w:lang w:val="en-US"/>
        </w:rPr>
        <w:t>esealing</w:t>
      </w:r>
      <w:proofErr w:type="spellEnd"/>
      <w:r w:rsidRPr="0023028B">
        <w:rPr>
          <w:sz w:val="18"/>
          <w:szCs w:val="20"/>
          <w:lang w:val="en-US"/>
        </w:rPr>
        <w:t xml:space="preserve"> solution ‘Federal Trust Services’ (FTS). It allows </w:t>
      </w:r>
      <w:r w:rsidR="008A5043">
        <w:rPr>
          <w:sz w:val="18"/>
          <w:szCs w:val="20"/>
          <w:lang w:val="en-US"/>
        </w:rPr>
        <w:t xml:space="preserve">client applications </w:t>
      </w:r>
      <w:r w:rsidRPr="0023028B">
        <w:rPr>
          <w:sz w:val="18"/>
          <w:szCs w:val="20"/>
          <w:lang w:val="en-US"/>
        </w:rPr>
        <w:t xml:space="preserve">sign a document with </w:t>
      </w:r>
      <w:r w:rsidR="008A5043">
        <w:rPr>
          <w:sz w:val="18"/>
          <w:szCs w:val="20"/>
          <w:lang w:val="en-US"/>
        </w:rPr>
        <w:t>Private keys held on HSMs</w:t>
      </w:r>
      <w:r w:rsidRPr="0023028B">
        <w:rPr>
          <w:sz w:val="18"/>
          <w:szCs w:val="20"/>
          <w:lang w:val="en-US"/>
        </w:rPr>
        <w:t>. This document, for example a PDF or XML, has been prepared or created by the FPS.</w:t>
      </w:r>
      <w:r w:rsidRPr="0023028B">
        <w:rPr>
          <w:sz w:val="18"/>
          <w:szCs w:val="20"/>
          <w:lang w:val="en-US"/>
        </w:rPr>
        <w:br/>
      </w:r>
      <w:r w:rsidRPr="0023028B">
        <w:rPr>
          <w:sz w:val="18"/>
          <w:szCs w:val="20"/>
          <w:lang w:val="en-US"/>
        </w:rPr>
        <w:br/>
      </w:r>
    </w:p>
    <w:p w14:paraId="525968C9" w14:textId="4D757E05" w:rsidR="006D1711" w:rsidRDefault="005C0039" w:rsidP="00AD38A2">
      <w:pPr>
        <w:pStyle w:val="Heading2"/>
      </w:pPr>
      <w:bookmarkStart w:id="4" w:name="_Toc95480239"/>
      <w:bookmarkStart w:id="5" w:name="_Toc126241127"/>
      <w:bookmarkEnd w:id="1"/>
      <w:bookmarkEnd w:id="2"/>
      <w:r w:rsidRPr="003E2B90">
        <w:t>Content</w:t>
      </w:r>
      <w:bookmarkEnd w:id="4"/>
      <w:bookmarkEnd w:id="5"/>
    </w:p>
    <w:sdt>
      <w:sdtPr>
        <w:rPr>
          <w:b w:val="0"/>
          <w:bCs w:val="0"/>
          <w:lang w:val="nl-NL"/>
        </w:rPr>
        <w:id w:val="-1084987354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14:paraId="273B4811" w14:textId="43E33FE6" w:rsidR="00F25DE6" w:rsidRDefault="00AD38A2">
          <w:pPr>
            <w:pStyle w:val="TOC2"/>
            <w:rPr>
              <w:rFonts w:eastAsiaTheme="minorEastAsia" w:cstheme="minorBidi"/>
              <w:b w:val="0"/>
              <w:bCs w:val="0"/>
              <w:sz w:val="22"/>
              <w:szCs w:val="22"/>
              <w:lang w:val="fr-BE" w:eastAsia="fr-BE"/>
            </w:rPr>
          </w:pPr>
          <w:r w:rsidRPr="00AD38A2">
            <w:rPr>
              <w:rFonts w:eastAsiaTheme="majorEastAsia" w:cstheme="minorHAnsi"/>
              <w:b w:val="0"/>
              <w:bCs w:val="0"/>
              <w:noProof w:val="0"/>
              <w:color w:val="004050" w:themeColor="accent1" w:themeShade="BF"/>
              <w:sz w:val="18"/>
              <w:szCs w:val="18"/>
            </w:rPr>
            <w:fldChar w:fldCharType="begin"/>
          </w:r>
          <w:r w:rsidRPr="00AD38A2">
            <w:rPr>
              <w:rFonts w:cstheme="minorHAnsi"/>
              <w:sz w:val="18"/>
              <w:szCs w:val="18"/>
            </w:rPr>
            <w:instrText xml:space="preserve"> TOC \o "1-3" \h \z \u </w:instrText>
          </w:r>
          <w:r w:rsidRPr="00AD38A2">
            <w:rPr>
              <w:rFonts w:eastAsiaTheme="majorEastAsia" w:cstheme="minorHAnsi"/>
              <w:b w:val="0"/>
              <w:bCs w:val="0"/>
              <w:noProof w:val="0"/>
              <w:color w:val="004050" w:themeColor="accent1" w:themeShade="BF"/>
              <w:sz w:val="18"/>
              <w:szCs w:val="18"/>
            </w:rPr>
            <w:fldChar w:fldCharType="separate"/>
          </w:r>
          <w:hyperlink w:anchor="_Toc126241126" w:history="1">
            <w:r w:rsidR="00F25DE6" w:rsidRPr="00CA273B">
              <w:rPr>
                <w:rStyle w:val="Hyperlink"/>
                <w:lang w:val="en-US"/>
              </w:rPr>
              <w:t>Summary</w:t>
            </w:r>
            <w:r w:rsidR="00F25DE6">
              <w:rPr>
                <w:webHidden/>
              </w:rPr>
              <w:tab/>
            </w:r>
            <w:r w:rsidR="00F25DE6">
              <w:rPr>
                <w:webHidden/>
              </w:rPr>
              <w:fldChar w:fldCharType="begin"/>
            </w:r>
            <w:r w:rsidR="00F25DE6">
              <w:rPr>
                <w:webHidden/>
              </w:rPr>
              <w:instrText xml:space="preserve"> PAGEREF _Toc126241126 \h </w:instrText>
            </w:r>
            <w:r w:rsidR="00F25DE6">
              <w:rPr>
                <w:webHidden/>
              </w:rPr>
            </w:r>
            <w:r w:rsidR="00F25DE6">
              <w:rPr>
                <w:webHidden/>
              </w:rPr>
              <w:fldChar w:fldCharType="separate"/>
            </w:r>
            <w:r w:rsidR="00F25DE6">
              <w:rPr>
                <w:webHidden/>
              </w:rPr>
              <w:t>2</w:t>
            </w:r>
            <w:r w:rsidR="00F25DE6">
              <w:rPr>
                <w:webHidden/>
              </w:rPr>
              <w:fldChar w:fldCharType="end"/>
            </w:r>
          </w:hyperlink>
        </w:p>
        <w:p w14:paraId="28487E5B" w14:textId="60FC999D" w:rsidR="00F25DE6" w:rsidRDefault="00F25DE6">
          <w:pPr>
            <w:pStyle w:val="TOC2"/>
            <w:rPr>
              <w:rFonts w:eastAsiaTheme="minorEastAsia" w:cstheme="minorBidi"/>
              <w:b w:val="0"/>
              <w:bCs w:val="0"/>
              <w:sz w:val="22"/>
              <w:szCs w:val="22"/>
              <w:lang w:val="fr-BE" w:eastAsia="fr-BE"/>
            </w:rPr>
          </w:pPr>
          <w:hyperlink w:anchor="_Toc126241127" w:history="1">
            <w:r w:rsidRPr="00CA273B">
              <w:rPr>
                <w:rStyle w:val="Hyperlink"/>
              </w:rPr>
              <w:t>Content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_Toc126241127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0243C29" w14:textId="1EFEC17E" w:rsidR="00F25DE6" w:rsidRDefault="00F25DE6">
          <w:pPr>
            <w:pStyle w:val="TOC2"/>
            <w:tabs>
              <w:tab w:val="left" w:pos="630"/>
            </w:tabs>
            <w:rPr>
              <w:rFonts w:eastAsiaTheme="minorEastAsia" w:cstheme="minorBidi"/>
              <w:b w:val="0"/>
              <w:bCs w:val="0"/>
              <w:sz w:val="22"/>
              <w:szCs w:val="22"/>
              <w:lang w:val="fr-BE" w:eastAsia="fr-BE"/>
            </w:rPr>
          </w:pPr>
          <w:hyperlink w:anchor="_Toc126241128" w:history="1">
            <w:r w:rsidRPr="00CA273B">
              <w:rPr>
                <w:rStyle w:val="Hyperlink"/>
                <w:lang w:val="en-U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z w:val="22"/>
                <w:szCs w:val="22"/>
                <w:lang w:val="fr-BE" w:eastAsia="fr-BE"/>
              </w:rPr>
              <w:tab/>
            </w:r>
            <w:r w:rsidRPr="00CA273B">
              <w:rPr>
                <w:rStyle w:val="Hyperlink"/>
                <w:lang w:val="en-US"/>
              </w:rPr>
              <w:t>Introduction FTS esealing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_Toc126241128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248EDF" w14:textId="2AA6449C" w:rsidR="00F25DE6" w:rsidRDefault="00F25DE6">
          <w:pPr>
            <w:pStyle w:val="TOC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26241129" w:history="1">
            <w:r w:rsidRPr="00CA273B">
              <w:rPr>
                <w:rStyle w:val="Hyperlink"/>
                <w:noProof/>
                <w:lang w:val="en-US"/>
              </w:rPr>
              <w:t>1.1. Sealing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A74D" w14:textId="2694FD1B" w:rsidR="00F25DE6" w:rsidRDefault="00F25DE6">
          <w:pPr>
            <w:pStyle w:val="TOC2"/>
            <w:tabs>
              <w:tab w:val="left" w:pos="630"/>
            </w:tabs>
            <w:rPr>
              <w:rFonts w:eastAsiaTheme="minorEastAsia" w:cstheme="minorBidi"/>
              <w:b w:val="0"/>
              <w:bCs w:val="0"/>
              <w:sz w:val="22"/>
              <w:szCs w:val="22"/>
              <w:lang w:val="fr-BE" w:eastAsia="fr-BE"/>
            </w:rPr>
          </w:pPr>
          <w:hyperlink w:anchor="_Toc126241130" w:history="1">
            <w:r w:rsidRPr="00CA273B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z w:val="22"/>
                <w:szCs w:val="22"/>
                <w:lang w:val="fr-BE" w:eastAsia="fr-BE"/>
              </w:rPr>
              <w:tab/>
            </w:r>
            <w:r w:rsidRPr="00CA273B">
              <w:rPr>
                <w:rStyle w:val="Hyperlink"/>
              </w:rPr>
              <w:t>Getting started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_Toc126241130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E41638" w14:textId="666A8406" w:rsidR="00F25DE6" w:rsidRDefault="00F25DE6">
          <w:pPr>
            <w:pStyle w:val="TOC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26241131" w:history="1">
            <w:r w:rsidRPr="00CA273B">
              <w:rPr>
                <w:rStyle w:val="Hyperlink"/>
                <w:rFonts w:cs="Calibri Light"/>
                <w:noProof/>
              </w:rPr>
              <w:t xml:space="preserve">2.1. </w:t>
            </w:r>
            <w:r w:rsidRPr="00CA273B">
              <w:rPr>
                <w:rStyle w:val="Hyperlink"/>
                <w:noProof/>
              </w:rPr>
              <w:t>Environments and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4A6B" w14:textId="4B5538AE" w:rsidR="00F25DE6" w:rsidRDefault="00F25DE6">
          <w:pPr>
            <w:pStyle w:val="TOC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26241132" w:history="1">
            <w:r w:rsidRPr="00CA273B">
              <w:rPr>
                <w:rStyle w:val="Hyperlink"/>
                <w:noProof/>
                <w:lang w:val="fr-FR"/>
              </w:rPr>
              <w:t>2.2. Code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D040" w14:textId="5A16A668" w:rsidR="00F25DE6" w:rsidRDefault="00F25DE6">
          <w:pPr>
            <w:pStyle w:val="TOC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26241133" w:history="1">
            <w:r w:rsidRPr="00CA273B">
              <w:rPr>
                <w:rStyle w:val="Hyperlink"/>
                <w:noProof/>
                <w:lang w:val="en-US"/>
              </w:rPr>
              <w:t>2.3. Main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F7DF" w14:textId="405FEB4F" w:rsidR="00F25DE6" w:rsidRDefault="00F25DE6">
          <w:pPr>
            <w:pStyle w:val="TOC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26241134" w:history="1">
            <w:r w:rsidRPr="00CA273B">
              <w:rPr>
                <w:rStyle w:val="Hyperlink"/>
                <w:noProof/>
                <w:lang w:val="en-US"/>
              </w:rPr>
              <w:t>2.5. Signing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10F0" w14:textId="2DE06F0A" w:rsidR="00F25DE6" w:rsidRDefault="00F25DE6">
          <w:pPr>
            <w:pStyle w:val="TOC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26241135" w:history="1">
            <w:r w:rsidRPr="00CA273B">
              <w:rPr>
                <w:rStyle w:val="Hyperlink"/>
                <w:noProof/>
              </w:rPr>
              <w:t>2.7. Example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8262" w14:textId="7A632FE0" w:rsidR="00F25DE6" w:rsidRDefault="00F25DE6">
          <w:pPr>
            <w:pStyle w:val="TOC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26241136" w:history="1">
            <w:r w:rsidRPr="00CA273B">
              <w:rPr>
                <w:rStyle w:val="Hyperlink"/>
                <w:rFonts w:asciiTheme="majorHAnsi" w:hAnsiTheme="majorHAnsi"/>
                <w:bCs/>
                <w:noProof/>
                <w:lang w:val="en-US"/>
              </w:rPr>
              <w:t>3.</w:t>
            </w:r>
            <w:r w:rsidRPr="00CA273B">
              <w:rPr>
                <w:rStyle w:val="Hyperlink"/>
                <w:bCs/>
                <w:noProof/>
                <w:lang w:val="en-US"/>
              </w:rPr>
              <w:t xml:space="preserve"> </w:t>
            </w:r>
            <w:r w:rsidRPr="00CA273B">
              <w:rPr>
                <w:rStyle w:val="Hyperlink"/>
                <w:rFonts w:asciiTheme="majorHAnsi" w:hAnsiTheme="majorHAnsi"/>
                <w:bCs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B01B" w14:textId="6EE95AFA" w:rsidR="00F25DE6" w:rsidRDefault="00F25DE6">
          <w:pPr>
            <w:pStyle w:val="TOC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26241137" w:history="1">
            <w:r w:rsidRPr="00CA273B">
              <w:rPr>
                <w:rStyle w:val="Hyperlink"/>
                <w:noProof/>
              </w:rPr>
              <w:t>3.1. The “getDataToSign”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F916" w14:textId="53AD6D93" w:rsidR="00F25DE6" w:rsidRDefault="00F25DE6">
          <w:pPr>
            <w:pStyle w:val="TOC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26241138" w:history="1">
            <w:r w:rsidRPr="00CA273B">
              <w:rPr>
                <w:rStyle w:val="Hyperlink"/>
                <w:bCs/>
                <w:noProof/>
                <w:lang w:val="en-US"/>
              </w:rPr>
              <w:t>3</w:t>
            </w:r>
            <w:r w:rsidRPr="00CA273B">
              <w:rPr>
                <w:rStyle w:val="Hyperlink"/>
                <w:noProof/>
                <w:lang w:val="en-US"/>
              </w:rPr>
              <w:t>.2 signDocument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B5CF" w14:textId="29B8A5F0" w:rsidR="00F25DE6" w:rsidRDefault="00F25DE6">
          <w:pPr>
            <w:pStyle w:val="TOC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fr-BE" w:eastAsia="fr-BE"/>
            </w:rPr>
          </w:pPr>
          <w:hyperlink w:anchor="_Toc126241139" w:history="1">
            <w:r w:rsidRPr="00CA273B">
              <w:rPr>
                <w:rStyle w:val="Hyperlink"/>
                <w:noProof/>
                <w:lang w:val="es-ES"/>
              </w:rPr>
              <w:t>3.5. 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807F" w14:textId="3BFC1C32" w:rsidR="00F25DE6" w:rsidRDefault="00F25DE6">
          <w:pPr>
            <w:pStyle w:val="TOC2"/>
            <w:rPr>
              <w:rFonts w:eastAsiaTheme="minorEastAsia" w:cstheme="minorBidi"/>
              <w:b w:val="0"/>
              <w:bCs w:val="0"/>
              <w:sz w:val="22"/>
              <w:szCs w:val="22"/>
              <w:lang w:val="fr-BE" w:eastAsia="fr-BE"/>
            </w:rPr>
          </w:pPr>
          <w:hyperlink w:anchor="_Toc126241140" w:history="1">
            <w:r w:rsidRPr="00CA273B">
              <w:rPr>
                <w:rStyle w:val="Hyperlink"/>
                <w:lang w:val="en-US"/>
              </w:rPr>
              <w:t>4. Sample/test FPS code and service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_Toc126241140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67C2CE2" w14:textId="239C47C1" w:rsidR="005C0039" w:rsidRPr="00B81B00" w:rsidRDefault="00AD38A2" w:rsidP="00B81B00">
          <w:pPr>
            <w:pStyle w:val="TOC2"/>
            <w:spacing w:before="0"/>
            <w:ind w:left="0"/>
            <w:rPr>
              <w:rFonts w:cstheme="minorHAnsi"/>
              <w:sz w:val="18"/>
              <w:szCs w:val="18"/>
              <w:lang w:val="nl-NL"/>
            </w:rPr>
          </w:pPr>
          <w:r w:rsidRPr="00AD38A2">
            <w:rPr>
              <w:rFonts w:cstheme="minorHAnsi"/>
              <w:sz w:val="18"/>
              <w:szCs w:val="18"/>
              <w:lang w:val="nl-NL"/>
            </w:rPr>
            <w:fldChar w:fldCharType="end"/>
          </w:r>
        </w:p>
      </w:sdtContent>
    </w:sdt>
    <w:tbl>
      <w:tblPr>
        <w:tblStyle w:val="TableGrid"/>
        <w:tblpPr w:leftFromText="141" w:rightFromText="141" w:vertAnchor="page" w:horzAnchor="margin" w:tblpY="553"/>
        <w:tblW w:w="9360" w:type="dxa"/>
        <w:tblLayout w:type="fixed"/>
        <w:tblLook w:val="04A0" w:firstRow="1" w:lastRow="0" w:firstColumn="1" w:lastColumn="0" w:noHBand="0" w:noVBand="1"/>
      </w:tblPr>
      <w:tblGrid>
        <w:gridCol w:w="4591"/>
        <w:gridCol w:w="4769"/>
      </w:tblGrid>
      <w:tr w:rsidR="005C0039" w:rsidRPr="000E3CA3" w14:paraId="1E485B12" w14:textId="77777777" w:rsidTr="006F76E8">
        <w:tc>
          <w:tcPr>
            <w:tcW w:w="4591" w:type="dxa"/>
            <w:tcBorders>
              <w:top w:val="nil"/>
              <w:left w:val="nil"/>
              <w:bottom w:val="nil"/>
              <w:right w:val="nil"/>
            </w:tcBorders>
          </w:tcPr>
          <w:p w14:paraId="544ABF55" w14:textId="509B243E" w:rsidR="005C0039" w:rsidRPr="000E3CA3" w:rsidRDefault="005C0039" w:rsidP="006F76E8">
            <w:pPr>
              <w:tabs>
                <w:tab w:val="left" w:pos="2968"/>
              </w:tabs>
              <w:spacing w:after="0"/>
              <w:rPr>
                <w:rFonts w:ascii="Calibri Light" w:hAnsi="Calibri Light" w:cs="Calibri Light"/>
                <w:color w:val="68CDB8" w:themeColor="accent5" w:themeShade="BF"/>
                <w:sz w:val="36"/>
                <w:szCs w:val="36"/>
                <w:lang w:val="fr-FR"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</w:tcPr>
          <w:p w14:paraId="529AF8D1" w14:textId="09060916" w:rsidR="005C0039" w:rsidRPr="000E3CA3" w:rsidRDefault="005C0039" w:rsidP="006F76E8">
            <w:pPr>
              <w:pStyle w:val="Title"/>
              <w:pBdr>
                <w:bottom w:val="nil"/>
              </w:pBdr>
              <w:rPr>
                <w:rFonts w:ascii="Calibri Light" w:hAnsi="Calibri Light" w:cs="Calibri Light"/>
              </w:rPr>
            </w:pPr>
          </w:p>
        </w:tc>
      </w:tr>
    </w:tbl>
    <w:p w14:paraId="4632C589" w14:textId="677AC1A6" w:rsidR="00B81B00" w:rsidRDefault="00B81B00" w:rsidP="00B81B00">
      <w:pPr>
        <w:pStyle w:val="Heading2"/>
        <w:ind w:left="360"/>
        <w:rPr>
          <w:lang w:val="en-US"/>
        </w:rPr>
      </w:pPr>
      <w:bookmarkStart w:id="6" w:name="_Toc94631769"/>
    </w:p>
    <w:p w14:paraId="6B63EF91" w14:textId="77777777" w:rsidR="00B81B00" w:rsidRDefault="00B81B00">
      <w:pPr>
        <w:rPr>
          <w:rFonts w:asciiTheme="majorHAnsi" w:eastAsiaTheme="majorEastAsia" w:hAnsiTheme="majorHAnsi" w:cs="Times New Roman (Headings CS)"/>
          <w:b/>
          <w:sz w:val="52"/>
          <w:szCs w:val="26"/>
          <w:lang w:val="en-US"/>
        </w:rPr>
      </w:pPr>
      <w:r>
        <w:rPr>
          <w:lang w:val="en-US"/>
        </w:rPr>
        <w:br w:type="page"/>
      </w:r>
    </w:p>
    <w:p w14:paraId="207FF22F" w14:textId="77777777" w:rsidR="00B81B00" w:rsidRDefault="00B81B00" w:rsidP="00B81B00">
      <w:pPr>
        <w:pStyle w:val="Heading2"/>
        <w:ind w:left="360"/>
        <w:rPr>
          <w:lang w:val="en-US"/>
        </w:rPr>
      </w:pPr>
    </w:p>
    <w:p w14:paraId="66DF8E2D" w14:textId="77777777" w:rsidR="00B81B00" w:rsidRPr="00B81B00" w:rsidRDefault="00B81B00" w:rsidP="00B81B00">
      <w:pPr>
        <w:rPr>
          <w:lang w:val="en-US"/>
        </w:rPr>
      </w:pPr>
    </w:p>
    <w:p w14:paraId="6C201AC0" w14:textId="24D0EEB7" w:rsidR="005C0039" w:rsidRDefault="005C0039" w:rsidP="0023028B">
      <w:pPr>
        <w:pStyle w:val="Heading2"/>
        <w:numPr>
          <w:ilvl w:val="0"/>
          <w:numId w:val="29"/>
        </w:numPr>
        <w:rPr>
          <w:lang w:val="en-US"/>
        </w:rPr>
      </w:pPr>
      <w:bookmarkStart w:id="7" w:name="_Toc126241128"/>
      <w:r w:rsidRPr="005C0039">
        <w:rPr>
          <w:lang w:val="en-US"/>
        </w:rPr>
        <w:t>Introduction FTS</w:t>
      </w:r>
      <w:bookmarkEnd w:id="6"/>
      <w:r w:rsidR="008A5043">
        <w:rPr>
          <w:lang w:val="en-US"/>
        </w:rPr>
        <w:t xml:space="preserve"> </w:t>
      </w:r>
      <w:proofErr w:type="spellStart"/>
      <w:r w:rsidR="008A5043">
        <w:rPr>
          <w:lang w:val="en-US"/>
        </w:rPr>
        <w:t>esealing</w:t>
      </w:r>
      <w:bookmarkEnd w:id="7"/>
      <w:proofErr w:type="spellEnd"/>
    </w:p>
    <w:p w14:paraId="1DCA5732" w14:textId="77777777" w:rsidR="004975FC" w:rsidRPr="004975FC" w:rsidRDefault="004975FC" w:rsidP="0023028B">
      <w:pPr>
        <w:rPr>
          <w:lang w:val="en-US"/>
        </w:rPr>
      </w:pPr>
    </w:p>
    <w:p w14:paraId="26AF16B0" w14:textId="0B880D8C" w:rsidR="005C0039" w:rsidRPr="005C0039" w:rsidRDefault="005C0039" w:rsidP="00AD38A2">
      <w:pPr>
        <w:pStyle w:val="Heading3"/>
        <w:rPr>
          <w:lang w:val="en-US"/>
        </w:rPr>
      </w:pPr>
      <w:bookmarkStart w:id="8" w:name="_Toc94631770"/>
      <w:bookmarkStart w:id="9" w:name="_Toc126241129"/>
      <w:r w:rsidRPr="00AD38A2">
        <w:rPr>
          <w:lang w:val="en-US"/>
        </w:rPr>
        <w:t xml:space="preserve">1.1. </w:t>
      </w:r>
      <w:r w:rsidR="00587EFA">
        <w:rPr>
          <w:lang w:val="en-US"/>
        </w:rPr>
        <w:t>Sealing</w:t>
      </w:r>
      <w:r w:rsidRPr="005C0039">
        <w:rPr>
          <w:lang w:val="en-US"/>
        </w:rPr>
        <w:t xml:space="preserve"> flow</w:t>
      </w:r>
      <w:bookmarkEnd w:id="8"/>
      <w:bookmarkEnd w:id="9"/>
    </w:p>
    <w:p w14:paraId="014D8259" w14:textId="24D9C9D3" w:rsidR="00587EFA" w:rsidRDefault="00587EFA" w:rsidP="005C0039">
      <w:pPr>
        <w:rPr>
          <w:lang w:val="en-US"/>
        </w:rPr>
      </w:pPr>
      <w:r>
        <w:rPr>
          <w:lang w:val="en-US"/>
        </w:rPr>
        <w:t>Sealing is “automated sealing” or “machine sealing”, where there is no human decision to sign the document outside of the “design phase” decision to sign.</w:t>
      </w:r>
    </w:p>
    <w:p w14:paraId="2C93FC18" w14:textId="77777777" w:rsidR="00587EFA" w:rsidRDefault="00587EFA" w:rsidP="005C0039">
      <w:pPr>
        <w:rPr>
          <w:lang w:val="en-US"/>
        </w:rPr>
      </w:pPr>
      <w:r>
        <w:rPr>
          <w:lang w:val="en-US"/>
        </w:rPr>
        <w:t>The FTS signing service help client applications:</w:t>
      </w:r>
    </w:p>
    <w:p w14:paraId="52206D4E" w14:textId="2DF7892C" w:rsidR="00587EFA" w:rsidRDefault="00587EFA" w:rsidP="00587EF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</w:t>
      </w:r>
      <w:r w:rsidRPr="00587EFA">
        <w:rPr>
          <w:lang w:val="en-US"/>
        </w:rPr>
        <w:t xml:space="preserve">dhere to the latest EIDAS </w:t>
      </w:r>
      <w:r>
        <w:rPr>
          <w:lang w:val="en-US"/>
        </w:rPr>
        <w:t>regulations</w:t>
      </w:r>
    </w:p>
    <w:p w14:paraId="635F224E" w14:textId="201C72A9" w:rsidR="00587EFA" w:rsidRDefault="00587EFA" w:rsidP="00587EF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Take into account specific constraints of the Belgian Government PKI and their evolutions</w:t>
      </w:r>
    </w:p>
    <w:p w14:paraId="7E677151" w14:textId="6C2E43F3" w:rsidR="00587EFA" w:rsidRPr="00587EFA" w:rsidRDefault="00587EFA" w:rsidP="00587EF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Assure quality of the signing process</w:t>
      </w:r>
    </w:p>
    <w:p w14:paraId="3EC45979" w14:textId="45F1BCAF" w:rsidR="008811A9" w:rsidRDefault="008811A9" w:rsidP="005C0039">
      <w:pPr>
        <w:rPr>
          <w:lang w:val="en-US"/>
        </w:rPr>
      </w:pPr>
    </w:p>
    <w:p w14:paraId="65E065B5" w14:textId="03F79C8B" w:rsidR="00587EFA" w:rsidRDefault="00587EFA" w:rsidP="005C0039">
      <w:pPr>
        <w:rPr>
          <w:lang w:val="en-US"/>
        </w:rPr>
      </w:pPr>
      <w:r>
        <w:rPr>
          <w:lang w:val="en-US"/>
        </w:rPr>
        <w:t>The sealing is a three step flow:</w:t>
      </w:r>
    </w:p>
    <w:p w14:paraId="6AA177EA" w14:textId="77777777" w:rsidR="00587EFA" w:rsidRPr="005C0039" w:rsidRDefault="00587EFA" w:rsidP="005C0039">
      <w:pPr>
        <w:rPr>
          <w:lang w:val="en-US"/>
        </w:rPr>
      </w:pPr>
    </w:p>
    <w:p w14:paraId="52A5D7DE" w14:textId="5B7984E7" w:rsidR="005C0039" w:rsidRPr="005C0039" w:rsidRDefault="006F0A22" w:rsidP="005C0039">
      <w:pPr>
        <w:ind w:left="360"/>
        <w:rPr>
          <w:rFonts w:ascii="Calibri Light" w:hAnsi="Calibri Light" w:cs="Calibri Light"/>
          <w:lang w:val="en-US"/>
        </w:rPr>
      </w:pPr>
      <w:r>
        <w:rPr>
          <w:noProof/>
        </w:rPr>
        <w:drawing>
          <wp:inline distT="0" distB="0" distL="0" distR="0" wp14:anchorId="5FEC8528" wp14:editId="5D275291">
            <wp:extent cx="6120130" cy="2350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433A" w14:textId="77777777" w:rsidR="005C0039" w:rsidRPr="005C0039" w:rsidRDefault="005C0039" w:rsidP="005C0039">
      <w:pPr>
        <w:rPr>
          <w:rFonts w:ascii="Calibri Light" w:hAnsi="Calibri Light" w:cs="Calibri Light"/>
          <w:lang w:val="en-US"/>
        </w:rPr>
      </w:pPr>
    </w:p>
    <w:p w14:paraId="11BAF146" w14:textId="77777777" w:rsidR="005C0039" w:rsidRPr="005C0039" w:rsidRDefault="005C0039" w:rsidP="005C0039">
      <w:pPr>
        <w:rPr>
          <w:rFonts w:ascii="Calibri Light" w:hAnsi="Calibri Light" w:cs="Calibri Light"/>
          <w:lang w:val="en-US"/>
        </w:rPr>
      </w:pPr>
    </w:p>
    <w:p w14:paraId="56673208" w14:textId="7AC5125A" w:rsidR="005C0039" w:rsidRPr="00FA7F72" w:rsidRDefault="00FA7F72" w:rsidP="002864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Calculate the Document Digest (/Hash) </w:t>
      </w:r>
    </w:p>
    <w:p w14:paraId="755E0433" w14:textId="74E5C7A9" w:rsidR="00FA7F72" w:rsidRPr="00FA7F72" w:rsidRDefault="00FA7F72" w:rsidP="00FA7F72">
      <w:pPr>
        <w:pStyle w:val="ListParagraph"/>
        <w:numPr>
          <w:ilvl w:val="1"/>
          <w:numId w:val="5"/>
        </w:numPr>
        <w:rPr>
          <w:lang w:val="en-US"/>
        </w:rPr>
      </w:pPr>
      <w:bookmarkStart w:id="10" w:name="_Hlk126222059"/>
      <w:r>
        <w:rPr>
          <w:b/>
          <w:bCs/>
          <w:lang w:val="en-US"/>
        </w:rPr>
        <w:t xml:space="preserve">Mandatory </w:t>
      </w:r>
      <w:r>
        <w:rPr>
          <w:b/>
          <w:bCs/>
          <w:lang w:val="en-US"/>
        </w:rPr>
        <w:t xml:space="preserve">inputs </w:t>
      </w:r>
      <w:r>
        <w:rPr>
          <w:b/>
          <w:bCs/>
          <w:lang w:val="en-US"/>
        </w:rPr>
        <w:t>of this operation:</w:t>
      </w:r>
    </w:p>
    <w:bookmarkEnd w:id="10"/>
    <w:p w14:paraId="3F8E8209" w14:textId="40AF1DD9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document to sign</w:t>
      </w:r>
    </w:p>
    <w:p w14:paraId="4D6DBCC8" w14:textId="16170064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signing certificate</w:t>
      </w:r>
    </w:p>
    <w:p w14:paraId="0B76BE32" w14:textId="001366B2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certificate chain of the signing certificate</w:t>
      </w:r>
    </w:p>
    <w:p w14:paraId="14BBC8E8" w14:textId="7C0A99B8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requested signing profile</w:t>
      </w:r>
    </w:p>
    <w:p w14:paraId="3DB810E5" w14:textId="4F8B8FFC" w:rsidR="00FA7F72" w:rsidRPr="00FA7F72" w:rsidRDefault="00FA7F72" w:rsidP="00FA7F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>The reply will contain:</w:t>
      </w:r>
    </w:p>
    <w:p w14:paraId="381F86CC" w14:textId="56FA77D8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calculated Digest</w:t>
      </w:r>
    </w:p>
    <w:p w14:paraId="61D48583" w14:textId="716285B3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Digest algorithm</w:t>
      </w:r>
    </w:p>
    <w:p w14:paraId="6BB01146" w14:textId="4C2FEE1D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Signature date</w:t>
      </w:r>
    </w:p>
    <w:p w14:paraId="65CE9C89" w14:textId="1551AFEC" w:rsidR="00FA7F72" w:rsidRPr="00FA7F72" w:rsidRDefault="00FA7F72" w:rsidP="00FA7F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Sign the Digest</w:t>
      </w:r>
    </w:p>
    <w:p w14:paraId="79D6B72A" w14:textId="09B04D81" w:rsidR="00FA7F72" w:rsidRPr="00FA7F72" w:rsidRDefault="00FA7F72" w:rsidP="00FA7F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>Typical</w:t>
      </w:r>
      <w:r>
        <w:rPr>
          <w:b/>
          <w:bCs/>
          <w:lang w:val="en-US"/>
        </w:rPr>
        <w:t xml:space="preserve"> inputs of this operation:</w:t>
      </w:r>
    </w:p>
    <w:p w14:paraId="7B8FA17B" w14:textId="77777777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calculated Digest</w:t>
      </w:r>
    </w:p>
    <w:p w14:paraId="5032D302" w14:textId="77777777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Digest algorithm</w:t>
      </w:r>
    </w:p>
    <w:p w14:paraId="4B9A0768" w14:textId="1CDDDB39" w:rsidR="00FA7F72" w:rsidRDefault="00FA7F72" w:rsidP="00FA7F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 “Digest signing” applications can require extra mandatory fields</w:t>
      </w:r>
    </w:p>
    <w:p w14:paraId="45589421" w14:textId="1E25F50C" w:rsidR="00FA7F72" w:rsidRDefault="00FA7F72" w:rsidP="00FA7F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Sign the Document</w:t>
      </w:r>
    </w:p>
    <w:p w14:paraId="36FEA944" w14:textId="7A4305D1" w:rsidR="00FA7F72" w:rsidRPr="00FA7F72" w:rsidRDefault="00FA7F72" w:rsidP="00FA7F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>Mandatory inputs of this operation:</w:t>
      </w:r>
    </w:p>
    <w:p w14:paraId="403D7677" w14:textId="77777777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document to sign</w:t>
      </w:r>
    </w:p>
    <w:p w14:paraId="10F6905F" w14:textId="77777777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signing certificate</w:t>
      </w:r>
    </w:p>
    <w:p w14:paraId="5E0D3785" w14:textId="77777777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certificate chain of the signing certificate</w:t>
      </w:r>
    </w:p>
    <w:p w14:paraId="3C17CD32" w14:textId="77777777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requested signing profile</w:t>
      </w:r>
    </w:p>
    <w:p w14:paraId="2B44BCA1" w14:textId="77777777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calculated Digest</w:t>
      </w:r>
    </w:p>
    <w:p w14:paraId="070546A1" w14:textId="77777777" w:rsidR="00FA7F72" w:rsidRPr="00FA7F72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Digest algorithm</w:t>
      </w:r>
    </w:p>
    <w:p w14:paraId="707355AB" w14:textId="0D6BB723" w:rsidR="00FA7F72" w:rsidRPr="00277F29" w:rsidRDefault="00FA7F72" w:rsidP="00FA7F7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b/>
          <w:bCs/>
          <w:lang w:val="en-US"/>
        </w:rPr>
        <w:t>The Signature date</w:t>
      </w:r>
    </w:p>
    <w:p w14:paraId="31368A21" w14:textId="307C6E4A" w:rsidR="00FA7F72" w:rsidRPr="00277F29" w:rsidRDefault="00277F29" w:rsidP="00277F2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>The reply is a signed file or an error</w:t>
      </w:r>
    </w:p>
    <w:p w14:paraId="2D214557" w14:textId="76E7021E" w:rsidR="004975FC" w:rsidRDefault="004975FC" w:rsidP="005C0039">
      <w:pPr>
        <w:rPr>
          <w:lang w:val="en-US"/>
        </w:rPr>
      </w:pPr>
    </w:p>
    <w:p w14:paraId="080302C2" w14:textId="181E9B4A" w:rsidR="004975FC" w:rsidRDefault="004975FC">
      <w:r>
        <w:br w:type="page"/>
      </w:r>
    </w:p>
    <w:p w14:paraId="69381995" w14:textId="77777777" w:rsidR="004975FC" w:rsidRPr="00DC7A54" w:rsidRDefault="004975FC" w:rsidP="0023028B"/>
    <w:p w14:paraId="3E07245C" w14:textId="76F58B1A" w:rsidR="005C0039" w:rsidRDefault="005C0039" w:rsidP="00B81B00">
      <w:pPr>
        <w:pStyle w:val="Heading2"/>
        <w:numPr>
          <w:ilvl w:val="0"/>
          <w:numId w:val="29"/>
        </w:numPr>
      </w:pPr>
      <w:bookmarkStart w:id="11" w:name="_Toc94631772"/>
      <w:bookmarkStart w:id="12" w:name="_Toc126241130"/>
      <w:r w:rsidRPr="00BF455E">
        <w:t>Getting started</w:t>
      </w:r>
      <w:bookmarkEnd w:id="11"/>
      <w:bookmarkEnd w:id="12"/>
    </w:p>
    <w:p w14:paraId="121CD3C9" w14:textId="77777777" w:rsidR="00B81B00" w:rsidRPr="00B81B00" w:rsidRDefault="00B81B00" w:rsidP="00B81B00">
      <w:pPr>
        <w:pStyle w:val="ListParagraph"/>
        <w:numPr>
          <w:ilvl w:val="0"/>
          <w:numId w:val="0"/>
        </w:numPr>
        <w:ind w:left="840"/>
      </w:pPr>
    </w:p>
    <w:p w14:paraId="330AAE32" w14:textId="77777777" w:rsidR="005C0039" w:rsidRDefault="005C0039" w:rsidP="003E2B90">
      <w:pPr>
        <w:pStyle w:val="Heading3"/>
        <w:rPr>
          <w:rFonts w:cs="Calibri Light"/>
        </w:rPr>
      </w:pPr>
      <w:bookmarkStart w:id="13" w:name="_Toc94631773"/>
      <w:bookmarkStart w:id="14" w:name="_Toc126241131"/>
      <w:r w:rsidRPr="00BF455E">
        <w:rPr>
          <w:rFonts w:cs="Calibri Light"/>
        </w:rPr>
        <w:t xml:space="preserve">2.1. </w:t>
      </w:r>
      <w:r w:rsidRPr="003E2B90">
        <w:t>Environments and development process</w:t>
      </w:r>
      <w:bookmarkStart w:id="15" w:name="_Toc78283720"/>
      <w:bookmarkStart w:id="16" w:name="_Toc78555555"/>
      <w:bookmarkEnd w:id="13"/>
      <w:bookmarkEnd w:id="14"/>
    </w:p>
    <w:tbl>
      <w:tblPr>
        <w:tblStyle w:val="TableGrid"/>
        <w:tblW w:w="0" w:type="auto"/>
        <w:tblBorders>
          <w:top w:val="single" w:sz="4" w:space="0" w:color="057A8B" w:themeColor="text2"/>
          <w:left w:val="single" w:sz="4" w:space="0" w:color="057A8B" w:themeColor="text2"/>
          <w:bottom w:val="single" w:sz="4" w:space="0" w:color="057A8B" w:themeColor="text2"/>
          <w:right w:val="single" w:sz="4" w:space="0" w:color="057A8B" w:themeColor="text2"/>
          <w:insideH w:val="single" w:sz="4" w:space="0" w:color="057A8B" w:themeColor="text2"/>
          <w:insideV w:val="single" w:sz="4" w:space="0" w:color="057A8B" w:themeColor="text2"/>
        </w:tblBorders>
        <w:tblLook w:val="04A0" w:firstRow="1" w:lastRow="0" w:firstColumn="1" w:lastColumn="0" w:noHBand="0" w:noVBand="1"/>
      </w:tblPr>
      <w:tblGrid>
        <w:gridCol w:w="1129"/>
        <w:gridCol w:w="1843"/>
        <w:gridCol w:w="6095"/>
      </w:tblGrid>
      <w:tr w:rsidR="005C0039" w:rsidRPr="00734481" w14:paraId="5711325A" w14:textId="77777777" w:rsidTr="005C0039">
        <w:tc>
          <w:tcPr>
            <w:tcW w:w="1129" w:type="dxa"/>
            <w:shd w:val="clear" w:color="auto" w:fill="2CB8A5" w:themeFill="accent3"/>
          </w:tcPr>
          <w:p w14:paraId="3D3FDAB6" w14:textId="77777777" w:rsidR="005C0039" w:rsidRPr="005C0039" w:rsidRDefault="005C0039" w:rsidP="006F76E8">
            <w:pPr>
              <w:rPr>
                <w:sz w:val="18"/>
                <w:szCs w:val="18"/>
              </w:rPr>
            </w:pPr>
            <w:r w:rsidRPr="005C0039">
              <w:rPr>
                <w:sz w:val="18"/>
                <w:szCs w:val="18"/>
              </w:rPr>
              <w:t>TA</w:t>
            </w:r>
          </w:p>
        </w:tc>
        <w:tc>
          <w:tcPr>
            <w:tcW w:w="1843" w:type="dxa"/>
          </w:tcPr>
          <w:p w14:paraId="55B63F5F" w14:textId="77777777" w:rsidR="005C0039" w:rsidRPr="005C0039" w:rsidRDefault="005C0039" w:rsidP="006F76E8">
            <w:pPr>
              <w:rPr>
                <w:b/>
                <w:bCs/>
                <w:sz w:val="18"/>
                <w:szCs w:val="18"/>
              </w:rPr>
            </w:pPr>
            <w:r w:rsidRPr="005C0039">
              <w:rPr>
                <w:b/>
                <w:bCs/>
                <w:sz w:val="18"/>
                <w:szCs w:val="18"/>
              </w:rPr>
              <w:t>TEST</w:t>
            </w:r>
          </w:p>
        </w:tc>
        <w:tc>
          <w:tcPr>
            <w:tcW w:w="6095" w:type="dxa"/>
          </w:tcPr>
          <w:p w14:paraId="4BAA15C0" w14:textId="77777777" w:rsidR="005C0039" w:rsidRPr="005C0039" w:rsidRDefault="005C0039" w:rsidP="006F76E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C0039">
              <w:rPr>
                <w:sz w:val="18"/>
                <w:szCs w:val="18"/>
                <w:lang w:val="en-US"/>
              </w:rPr>
              <w:t>continuously deployed from commits to “developer” code branch.</w:t>
            </w:r>
          </w:p>
        </w:tc>
      </w:tr>
      <w:tr w:rsidR="005C0039" w:rsidRPr="00734481" w14:paraId="4166F2DE" w14:textId="77777777" w:rsidTr="005C0039">
        <w:tc>
          <w:tcPr>
            <w:tcW w:w="1129" w:type="dxa"/>
            <w:shd w:val="clear" w:color="auto" w:fill="2CB8A5" w:themeFill="accent3"/>
          </w:tcPr>
          <w:p w14:paraId="49C58B19" w14:textId="77777777" w:rsidR="005C0039" w:rsidRPr="005C0039" w:rsidRDefault="005C0039" w:rsidP="006F76E8">
            <w:pPr>
              <w:rPr>
                <w:sz w:val="18"/>
                <w:szCs w:val="18"/>
              </w:rPr>
            </w:pPr>
            <w:r w:rsidRPr="005C0039">
              <w:rPr>
                <w:sz w:val="18"/>
                <w:szCs w:val="18"/>
              </w:rPr>
              <w:t>QA</w:t>
            </w:r>
          </w:p>
        </w:tc>
        <w:tc>
          <w:tcPr>
            <w:tcW w:w="1843" w:type="dxa"/>
          </w:tcPr>
          <w:p w14:paraId="3A762735" w14:textId="77777777" w:rsidR="005C0039" w:rsidRPr="005C0039" w:rsidRDefault="005C0039" w:rsidP="006F76E8">
            <w:pPr>
              <w:rPr>
                <w:b/>
                <w:bCs/>
                <w:sz w:val="18"/>
                <w:szCs w:val="18"/>
              </w:rPr>
            </w:pPr>
            <w:r w:rsidRPr="005C0039">
              <w:rPr>
                <w:b/>
                <w:bCs/>
                <w:sz w:val="18"/>
                <w:szCs w:val="18"/>
              </w:rPr>
              <w:t>QUALITY</w:t>
            </w:r>
          </w:p>
        </w:tc>
        <w:tc>
          <w:tcPr>
            <w:tcW w:w="6095" w:type="dxa"/>
          </w:tcPr>
          <w:p w14:paraId="61CAF006" w14:textId="77777777" w:rsidR="005C0039" w:rsidRPr="005C0039" w:rsidRDefault="005C0039" w:rsidP="006F76E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C0039">
              <w:rPr>
                <w:sz w:val="18"/>
                <w:szCs w:val="18"/>
                <w:lang w:val="en-US" w:eastAsia="fr-BE"/>
              </w:rPr>
              <w:t>continuously deployed from commits to “master” code branch.</w:t>
            </w:r>
          </w:p>
        </w:tc>
      </w:tr>
      <w:tr w:rsidR="005C0039" w14:paraId="66F03DCD" w14:textId="77777777" w:rsidTr="005C0039">
        <w:tc>
          <w:tcPr>
            <w:tcW w:w="1129" w:type="dxa"/>
            <w:shd w:val="clear" w:color="auto" w:fill="2CB8A5" w:themeFill="accent3"/>
          </w:tcPr>
          <w:p w14:paraId="257FFC93" w14:textId="77777777" w:rsidR="005C0039" w:rsidRPr="005C0039" w:rsidRDefault="005C0039" w:rsidP="006F76E8">
            <w:pPr>
              <w:rPr>
                <w:sz w:val="18"/>
                <w:szCs w:val="18"/>
              </w:rPr>
            </w:pPr>
            <w:r w:rsidRPr="005C0039">
              <w:rPr>
                <w:sz w:val="18"/>
                <w:szCs w:val="18"/>
              </w:rPr>
              <w:t>INT</w:t>
            </w:r>
          </w:p>
        </w:tc>
        <w:tc>
          <w:tcPr>
            <w:tcW w:w="1843" w:type="dxa"/>
          </w:tcPr>
          <w:p w14:paraId="3A0969A5" w14:textId="77777777" w:rsidR="005C0039" w:rsidRPr="005C0039" w:rsidRDefault="005C0039" w:rsidP="006F76E8">
            <w:pPr>
              <w:rPr>
                <w:b/>
                <w:bCs/>
                <w:sz w:val="18"/>
                <w:szCs w:val="18"/>
              </w:rPr>
            </w:pPr>
            <w:r w:rsidRPr="005C0039">
              <w:rPr>
                <w:b/>
                <w:bCs/>
                <w:sz w:val="18"/>
                <w:szCs w:val="18"/>
              </w:rPr>
              <w:t>INTEGRATION</w:t>
            </w:r>
          </w:p>
        </w:tc>
        <w:tc>
          <w:tcPr>
            <w:tcW w:w="6095" w:type="dxa"/>
          </w:tcPr>
          <w:p w14:paraId="1626BB68" w14:textId="77777777" w:rsidR="005C0039" w:rsidRPr="005C0039" w:rsidRDefault="005C0039" w:rsidP="006F76E8">
            <w:pPr>
              <w:rPr>
                <w:b/>
                <w:bCs/>
                <w:sz w:val="18"/>
                <w:szCs w:val="18"/>
              </w:rPr>
            </w:pPr>
            <w:r w:rsidRPr="005C0039">
              <w:rPr>
                <w:sz w:val="18"/>
                <w:szCs w:val="18"/>
              </w:rPr>
              <w:t>deployed from stable release.</w:t>
            </w:r>
          </w:p>
        </w:tc>
      </w:tr>
      <w:tr w:rsidR="005C0039" w:rsidRPr="00734481" w14:paraId="14D30BE4" w14:textId="77777777" w:rsidTr="005C0039">
        <w:tc>
          <w:tcPr>
            <w:tcW w:w="1129" w:type="dxa"/>
            <w:shd w:val="clear" w:color="auto" w:fill="2CB8A5" w:themeFill="accent3"/>
          </w:tcPr>
          <w:p w14:paraId="297FC414" w14:textId="77777777" w:rsidR="005C0039" w:rsidRPr="005C0039" w:rsidRDefault="005C0039" w:rsidP="006F76E8">
            <w:pPr>
              <w:rPr>
                <w:sz w:val="18"/>
                <w:szCs w:val="18"/>
              </w:rPr>
            </w:pPr>
            <w:r w:rsidRPr="005C0039">
              <w:rPr>
                <w:sz w:val="18"/>
                <w:szCs w:val="18"/>
              </w:rPr>
              <w:t>PROD</w:t>
            </w:r>
          </w:p>
        </w:tc>
        <w:tc>
          <w:tcPr>
            <w:tcW w:w="1843" w:type="dxa"/>
          </w:tcPr>
          <w:p w14:paraId="25920E9B" w14:textId="77777777" w:rsidR="005C0039" w:rsidRPr="005C0039" w:rsidRDefault="005C0039" w:rsidP="006F76E8">
            <w:pPr>
              <w:rPr>
                <w:b/>
                <w:bCs/>
                <w:sz w:val="18"/>
                <w:szCs w:val="18"/>
              </w:rPr>
            </w:pPr>
            <w:r w:rsidRPr="005C0039">
              <w:rPr>
                <w:b/>
                <w:bCs/>
                <w:sz w:val="18"/>
                <w:szCs w:val="18"/>
              </w:rPr>
              <w:t>PRODUCTION</w:t>
            </w:r>
          </w:p>
        </w:tc>
        <w:tc>
          <w:tcPr>
            <w:tcW w:w="6095" w:type="dxa"/>
          </w:tcPr>
          <w:p w14:paraId="6F4713E4" w14:textId="77777777" w:rsidR="005C0039" w:rsidRPr="005C0039" w:rsidRDefault="005C0039" w:rsidP="006F76E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C0039">
              <w:rPr>
                <w:sz w:val="18"/>
                <w:szCs w:val="18"/>
                <w:lang w:val="en-US"/>
              </w:rPr>
              <w:t>deployed from stable release. IP filtering will be required.</w:t>
            </w:r>
          </w:p>
        </w:tc>
      </w:tr>
    </w:tbl>
    <w:p w14:paraId="4D4A91FE" w14:textId="5762DBC3" w:rsidR="005C0039" w:rsidRPr="00FA02AC" w:rsidRDefault="005C0039" w:rsidP="003E2B90">
      <w:pPr>
        <w:pStyle w:val="Heading4"/>
      </w:pPr>
      <w:r w:rsidRPr="0023028B">
        <w:rPr>
          <w:lang w:val="en-US"/>
        </w:rPr>
        <w:br/>
      </w:r>
      <w:r w:rsidRPr="00FA02AC">
        <w:t>Day-to-Day development</w:t>
      </w:r>
      <w:bookmarkEnd w:id="15"/>
      <w:bookmarkEnd w:id="16"/>
    </w:p>
    <w:p w14:paraId="40CF8F05" w14:textId="77777777" w:rsidR="005C0039" w:rsidRPr="005C0039" w:rsidRDefault="005C0039" w:rsidP="0028645C">
      <w:pPr>
        <w:pStyle w:val="ListParagraph"/>
        <w:numPr>
          <w:ilvl w:val="0"/>
          <w:numId w:val="8"/>
        </w:numPr>
        <w:rPr>
          <w:lang w:val="en-US"/>
        </w:rPr>
      </w:pPr>
      <w:r w:rsidRPr="005C0039">
        <w:rPr>
          <w:lang w:val="en-US"/>
        </w:rPr>
        <w:t>Development is done on “developer” code branch.</w:t>
      </w:r>
    </w:p>
    <w:p w14:paraId="75AE932C" w14:textId="77777777" w:rsidR="005C0039" w:rsidRPr="005C0039" w:rsidRDefault="005C0039" w:rsidP="0028645C">
      <w:pPr>
        <w:pStyle w:val="ListParagraph"/>
        <w:numPr>
          <w:ilvl w:val="0"/>
          <w:numId w:val="8"/>
        </w:numPr>
        <w:rPr>
          <w:lang w:val="en-US"/>
        </w:rPr>
      </w:pPr>
      <w:r w:rsidRPr="005C0039">
        <w:rPr>
          <w:lang w:val="en-US"/>
        </w:rPr>
        <w:t xml:space="preserve">Changes are deployed automatically to TA. </w:t>
      </w:r>
    </w:p>
    <w:p w14:paraId="4550EF74" w14:textId="77777777" w:rsidR="005C0039" w:rsidRPr="005C0039" w:rsidRDefault="005C0039" w:rsidP="0028645C">
      <w:pPr>
        <w:pStyle w:val="ListParagraph"/>
        <w:numPr>
          <w:ilvl w:val="0"/>
          <w:numId w:val="8"/>
        </w:numPr>
        <w:rPr>
          <w:lang w:val="en-US"/>
        </w:rPr>
      </w:pPr>
      <w:r w:rsidRPr="005C0039">
        <w:rPr>
          <w:lang w:val="en-US"/>
        </w:rPr>
        <w:t xml:space="preserve">New features are developed here. </w:t>
      </w:r>
    </w:p>
    <w:p w14:paraId="4CFF0158" w14:textId="2392835B" w:rsidR="005C0039" w:rsidRDefault="005C0039" w:rsidP="0028645C">
      <w:pPr>
        <w:pStyle w:val="ListParagraph"/>
        <w:numPr>
          <w:ilvl w:val="0"/>
          <w:numId w:val="8"/>
        </w:numPr>
        <w:rPr>
          <w:lang w:val="en-US"/>
        </w:rPr>
      </w:pPr>
      <w:r w:rsidRPr="005C0039">
        <w:rPr>
          <w:lang w:val="en-US"/>
        </w:rPr>
        <w:t xml:space="preserve">Bug fixing is done here. </w:t>
      </w:r>
    </w:p>
    <w:p w14:paraId="46C6128C" w14:textId="77777777" w:rsidR="003246EE" w:rsidRPr="005C0039" w:rsidRDefault="003246EE" w:rsidP="0023028B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6DE35C64" w14:textId="77777777" w:rsidR="005C0039" w:rsidRPr="00FA02AC" w:rsidRDefault="005C0039" w:rsidP="003E2B90">
      <w:pPr>
        <w:pStyle w:val="Heading4"/>
      </w:pPr>
      <w:bookmarkStart w:id="17" w:name="_Toc78283721"/>
      <w:bookmarkStart w:id="18" w:name="_Toc78555556"/>
      <w:r w:rsidRPr="00FA02AC">
        <w:t>Feature complete development</w:t>
      </w:r>
      <w:bookmarkEnd w:id="17"/>
      <w:bookmarkEnd w:id="18"/>
    </w:p>
    <w:p w14:paraId="465C56D9" w14:textId="77777777" w:rsidR="005C0039" w:rsidRPr="005C0039" w:rsidRDefault="005C0039" w:rsidP="0028645C">
      <w:pPr>
        <w:pStyle w:val="ListParagraph"/>
        <w:numPr>
          <w:ilvl w:val="0"/>
          <w:numId w:val="9"/>
        </w:numPr>
        <w:rPr>
          <w:lang w:val="en-US"/>
        </w:rPr>
      </w:pPr>
      <w:bookmarkStart w:id="19" w:name="_Toc78283722"/>
      <w:r w:rsidRPr="005C0039">
        <w:rPr>
          <w:lang w:val="en-US"/>
        </w:rPr>
        <w:t xml:space="preserve">Completed features are pushed to the “master” code branch. </w:t>
      </w:r>
    </w:p>
    <w:p w14:paraId="5F7C99AC" w14:textId="77777777" w:rsidR="005C0039" w:rsidRPr="005C0039" w:rsidRDefault="005C0039" w:rsidP="0028645C">
      <w:pPr>
        <w:pStyle w:val="ListParagraph"/>
        <w:numPr>
          <w:ilvl w:val="0"/>
          <w:numId w:val="9"/>
        </w:numPr>
        <w:rPr>
          <w:lang w:val="en-US"/>
        </w:rPr>
      </w:pPr>
      <w:r w:rsidRPr="005C0039">
        <w:rPr>
          <w:lang w:val="en-US"/>
        </w:rPr>
        <w:t xml:space="preserve">Changes are deployed automatically to QA. </w:t>
      </w:r>
    </w:p>
    <w:p w14:paraId="4A204954" w14:textId="77777777" w:rsidR="005C0039" w:rsidRPr="005C0039" w:rsidRDefault="005C0039" w:rsidP="0028645C">
      <w:pPr>
        <w:pStyle w:val="ListParagraph"/>
        <w:numPr>
          <w:ilvl w:val="0"/>
          <w:numId w:val="9"/>
        </w:numPr>
        <w:rPr>
          <w:lang w:val="en-US"/>
        </w:rPr>
      </w:pPr>
      <w:r w:rsidRPr="005C0039">
        <w:rPr>
          <w:lang w:val="en-US"/>
        </w:rPr>
        <w:t xml:space="preserve">Development is done on TA, QA receives the changes when feature complete. </w:t>
      </w:r>
    </w:p>
    <w:p w14:paraId="53AA004B" w14:textId="77777777" w:rsidR="005C0039" w:rsidRPr="005C0039" w:rsidRDefault="005C0039" w:rsidP="0028645C">
      <w:pPr>
        <w:pStyle w:val="ListParagraph"/>
        <w:numPr>
          <w:ilvl w:val="0"/>
          <w:numId w:val="9"/>
        </w:numPr>
        <w:rPr>
          <w:lang w:val="en-US"/>
        </w:rPr>
      </w:pPr>
      <w:r w:rsidRPr="005C0039">
        <w:rPr>
          <w:lang w:val="en-US"/>
        </w:rPr>
        <w:t>Stable releases are created from QA: a consistent set of features is tagged on QA, it can</w:t>
      </w:r>
    </w:p>
    <w:p w14:paraId="3BDA22D9" w14:textId="4E6CEC7D" w:rsidR="005C0039" w:rsidRDefault="005C0039" w:rsidP="0028645C">
      <w:pPr>
        <w:pStyle w:val="ListParagraph"/>
        <w:numPr>
          <w:ilvl w:val="0"/>
          <w:numId w:val="9"/>
        </w:numPr>
        <w:rPr>
          <w:lang w:val="en-US"/>
        </w:rPr>
      </w:pPr>
      <w:r w:rsidRPr="005C0039">
        <w:rPr>
          <w:lang w:val="en-US"/>
        </w:rPr>
        <w:t xml:space="preserve">then be deployed to INT for testing and to PROD when integration testing proves to be successful. </w:t>
      </w:r>
    </w:p>
    <w:p w14:paraId="43B945C9" w14:textId="77777777" w:rsidR="003246EE" w:rsidRPr="005C0039" w:rsidRDefault="003246EE" w:rsidP="0023028B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3A77C45C" w14:textId="77777777" w:rsidR="005C0039" w:rsidRPr="00FA02AC" w:rsidRDefault="005C0039" w:rsidP="003E2B90">
      <w:pPr>
        <w:pStyle w:val="Heading4"/>
      </w:pPr>
      <w:bookmarkStart w:id="20" w:name="_Toc78555557"/>
      <w:r w:rsidRPr="00FA02AC">
        <w:t>Deliverables and artifacts</w:t>
      </w:r>
      <w:bookmarkEnd w:id="19"/>
      <w:bookmarkEnd w:id="20"/>
    </w:p>
    <w:p w14:paraId="1FB4DBFC" w14:textId="77777777" w:rsidR="005C0039" w:rsidRPr="005C0039" w:rsidRDefault="005C0039" w:rsidP="0028645C">
      <w:pPr>
        <w:pStyle w:val="ListParagraph"/>
        <w:numPr>
          <w:ilvl w:val="0"/>
          <w:numId w:val="10"/>
        </w:numPr>
        <w:rPr>
          <w:lang w:val="en-US"/>
        </w:rPr>
      </w:pPr>
      <w:r w:rsidRPr="005C0039">
        <w:rPr>
          <w:lang w:val="en-US"/>
        </w:rPr>
        <w:t xml:space="preserve">Development is done in an open source development model. </w:t>
      </w:r>
    </w:p>
    <w:p w14:paraId="78680EDC" w14:textId="77777777" w:rsidR="005C0039" w:rsidRPr="005C0039" w:rsidRDefault="005C0039" w:rsidP="0028645C">
      <w:pPr>
        <w:pStyle w:val="ListParagraph"/>
        <w:numPr>
          <w:ilvl w:val="0"/>
          <w:numId w:val="10"/>
        </w:numPr>
        <w:rPr>
          <w:lang w:val="en-US"/>
        </w:rPr>
      </w:pPr>
      <w:r w:rsidRPr="005C0039">
        <w:rPr>
          <w:lang w:val="en-US"/>
        </w:rPr>
        <w:t>The service is based on Docker containers.</w:t>
      </w:r>
    </w:p>
    <w:p w14:paraId="4B0F1697" w14:textId="11DCE3EE" w:rsidR="005C0039" w:rsidRDefault="005C0039" w:rsidP="0028645C">
      <w:pPr>
        <w:pStyle w:val="ListParagraph"/>
        <w:numPr>
          <w:ilvl w:val="0"/>
          <w:numId w:val="10"/>
        </w:numPr>
        <w:rPr>
          <w:lang w:val="en-US"/>
        </w:rPr>
      </w:pPr>
      <w:r w:rsidRPr="005C0039">
        <w:rPr>
          <w:lang w:val="en-US"/>
        </w:rPr>
        <w:t xml:space="preserve">The BOSA service is based on a stable version that passed integration testing. </w:t>
      </w:r>
    </w:p>
    <w:p w14:paraId="6220E305" w14:textId="122B5151" w:rsidR="00B81B00" w:rsidRDefault="00B81B00">
      <w:pPr>
        <w:rPr>
          <w:lang w:val="en-US"/>
        </w:rPr>
      </w:pPr>
      <w:r>
        <w:rPr>
          <w:lang w:val="en-US"/>
        </w:rPr>
        <w:br w:type="page"/>
      </w:r>
    </w:p>
    <w:p w14:paraId="22DB55A9" w14:textId="77777777" w:rsidR="004975FC" w:rsidRPr="005C0039" w:rsidRDefault="004975FC" w:rsidP="0023028B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1CE284AF" w14:textId="77777777" w:rsidR="005C0039" w:rsidRPr="00BA03FB" w:rsidRDefault="005C0039" w:rsidP="003E2B90">
      <w:pPr>
        <w:pStyle w:val="Heading3"/>
        <w:rPr>
          <w:lang w:val="fr-FR"/>
        </w:rPr>
      </w:pPr>
      <w:bookmarkStart w:id="21" w:name="_Toc94631774"/>
      <w:bookmarkStart w:id="22" w:name="_Toc126241132"/>
      <w:r w:rsidRPr="00BA03FB">
        <w:rPr>
          <w:lang w:val="fr-FR"/>
        </w:rPr>
        <w:t>2.2. Code repositories</w:t>
      </w:r>
      <w:bookmarkEnd w:id="21"/>
      <w:bookmarkEnd w:id="22"/>
    </w:p>
    <w:p w14:paraId="2990E924" w14:textId="77777777" w:rsidR="005C0039" w:rsidRPr="00312D90" w:rsidRDefault="005C0039" w:rsidP="003E2B90">
      <w:pPr>
        <w:pStyle w:val="Heading4"/>
        <w:rPr>
          <w:lang w:val="fr-FR"/>
        </w:rPr>
      </w:pPr>
      <w:r w:rsidRPr="00312D90">
        <w:rPr>
          <w:lang w:val="fr-FR"/>
        </w:rPr>
        <w:t xml:space="preserve">Code repositories </w:t>
      </w:r>
    </w:p>
    <w:p w14:paraId="178F110F" w14:textId="1F64CEAE" w:rsidR="005C0039" w:rsidRPr="00BA03FB" w:rsidRDefault="005C0039" w:rsidP="005C0039">
      <w:pPr>
        <w:rPr>
          <w:lang w:val="fr-FR"/>
        </w:rPr>
      </w:pPr>
      <w:r w:rsidRPr="00BA03FB">
        <w:rPr>
          <w:lang w:val="fr-FR"/>
        </w:rPr>
        <w:t xml:space="preserve">BOSA uses 2 code repositories. </w:t>
      </w:r>
      <w:r w:rsidR="0023028B">
        <w:rPr>
          <w:lang w:val="fr-FR"/>
        </w:rPr>
        <w:br/>
      </w:r>
    </w:p>
    <w:p w14:paraId="79738A57" w14:textId="77777777" w:rsidR="005C0039" w:rsidRPr="005C0039" w:rsidRDefault="005C0039" w:rsidP="005C0039">
      <w:pPr>
        <w:rPr>
          <w:b/>
          <w:bCs/>
          <w:lang w:val="en-US"/>
        </w:rPr>
      </w:pPr>
      <w:r w:rsidRPr="005C0039">
        <w:rPr>
          <w:b/>
          <w:bCs/>
          <w:lang w:val="en-US"/>
        </w:rPr>
        <w:t xml:space="preserve">GitLab: internal </w:t>
      </w:r>
    </w:p>
    <w:p w14:paraId="608F15B4" w14:textId="77777777" w:rsidR="005C0039" w:rsidRPr="005C0039" w:rsidRDefault="005C0039" w:rsidP="0028645C">
      <w:pPr>
        <w:pStyle w:val="ListParagraph"/>
        <w:numPr>
          <w:ilvl w:val="0"/>
          <w:numId w:val="11"/>
        </w:numPr>
        <w:rPr>
          <w:lang w:val="en-US"/>
        </w:rPr>
      </w:pPr>
      <w:r w:rsidRPr="005C0039">
        <w:rPr>
          <w:lang w:val="en-US"/>
        </w:rPr>
        <w:t xml:space="preserve">BOSA hosted and private </w:t>
      </w:r>
    </w:p>
    <w:p w14:paraId="6C407C05" w14:textId="77777777" w:rsidR="005C0039" w:rsidRPr="005C0039" w:rsidRDefault="005C0039" w:rsidP="0028645C">
      <w:pPr>
        <w:pStyle w:val="ListParagraph"/>
        <w:numPr>
          <w:ilvl w:val="0"/>
          <w:numId w:val="11"/>
        </w:numPr>
        <w:rPr>
          <w:lang w:val="en-US"/>
        </w:rPr>
      </w:pPr>
      <w:r w:rsidRPr="005C0039">
        <w:rPr>
          <w:lang w:val="en-US"/>
        </w:rPr>
        <w:t xml:space="preserve">Gitlab is the primary repository where BOSA development is done </w:t>
      </w:r>
    </w:p>
    <w:p w14:paraId="00E2BFA9" w14:textId="77777777" w:rsidR="005C0039" w:rsidRPr="005C0039" w:rsidRDefault="005C0039" w:rsidP="0028645C">
      <w:pPr>
        <w:pStyle w:val="ListParagraph"/>
        <w:numPr>
          <w:ilvl w:val="0"/>
          <w:numId w:val="11"/>
        </w:numPr>
        <w:rPr>
          <w:lang w:val="en-US"/>
        </w:rPr>
      </w:pPr>
      <w:r w:rsidRPr="005C0039">
        <w:rPr>
          <w:lang w:val="en-US"/>
        </w:rPr>
        <w:t xml:space="preserve">It has 2 code branches: “develop” and “master” </w:t>
      </w:r>
    </w:p>
    <w:p w14:paraId="15DF62FB" w14:textId="77777777" w:rsidR="005C0039" w:rsidRPr="005C0039" w:rsidRDefault="005C0039" w:rsidP="0028645C">
      <w:pPr>
        <w:pStyle w:val="ListParagraph"/>
        <w:numPr>
          <w:ilvl w:val="0"/>
          <w:numId w:val="11"/>
        </w:numPr>
        <w:rPr>
          <w:lang w:val="en-US"/>
        </w:rPr>
      </w:pPr>
      <w:r w:rsidRPr="005C0039">
        <w:rPr>
          <w:lang w:val="en-US"/>
        </w:rPr>
        <w:t xml:space="preserve">The repository is integrated with the build &amp; deploy pipeline that is used to host the service for all environments, which is why it is private </w:t>
      </w:r>
    </w:p>
    <w:p w14:paraId="35E4ED95" w14:textId="77777777" w:rsidR="005C0039" w:rsidRPr="005C0039" w:rsidRDefault="005C0039" w:rsidP="0028645C">
      <w:pPr>
        <w:pStyle w:val="ListParagraph"/>
        <w:numPr>
          <w:ilvl w:val="0"/>
          <w:numId w:val="11"/>
        </w:numPr>
        <w:rPr>
          <w:lang w:val="en-US"/>
        </w:rPr>
      </w:pPr>
      <w:r w:rsidRPr="005C0039">
        <w:rPr>
          <w:lang w:val="en-US"/>
        </w:rPr>
        <w:t xml:space="preserve">The TA environment tracks the “develop” branch at any time </w:t>
      </w:r>
    </w:p>
    <w:p w14:paraId="2A7B4D87" w14:textId="77777777" w:rsidR="005C0039" w:rsidRPr="005C0039" w:rsidRDefault="005C0039" w:rsidP="0028645C">
      <w:pPr>
        <w:pStyle w:val="ListParagraph"/>
        <w:numPr>
          <w:ilvl w:val="0"/>
          <w:numId w:val="11"/>
        </w:numPr>
        <w:rPr>
          <w:lang w:val="en-US"/>
        </w:rPr>
      </w:pPr>
      <w:r w:rsidRPr="005C0039">
        <w:rPr>
          <w:lang w:val="en-US"/>
        </w:rPr>
        <w:t xml:space="preserve">The QA environment tracks the “master” branch at any time </w:t>
      </w:r>
    </w:p>
    <w:p w14:paraId="301EFEF6" w14:textId="07667BBF" w:rsidR="005C0039" w:rsidRPr="005C0039" w:rsidRDefault="005C0039" w:rsidP="0028645C">
      <w:pPr>
        <w:pStyle w:val="ListParagraph"/>
        <w:numPr>
          <w:ilvl w:val="0"/>
          <w:numId w:val="11"/>
        </w:numPr>
        <w:rPr>
          <w:lang w:val="en-US"/>
        </w:rPr>
      </w:pPr>
      <w:r w:rsidRPr="005C0039">
        <w:rPr>
          <w:lang w:val="en-US"/>
        </w:rPr>
        <w:t xml:space="preserve">The INT and PROD environments are deployed using static/stable versions of the service that are tagged on the master branch </w:t>
      </w:r>
      <w:r w:rsidR="0023028B">
        <w:rPr>
          <w:lang w:val="en-US"/>
        </w:rPr>
        <w:br/>
      </w:r>
    </w:p>
    <w:p w14:paraId="3027FD22" w14:textId="77777777" w:rsidR="005C0039" w:rsidRPr="005C0039" w:rsidRDefault="005C0039" w:rsidP="005C0039">
      <w:pPr>
        <w:rPr>
          <w:b/>
          <w:bCs/>
          <w:lang w:val="en-US"/>
        </w:rPr>
      </w:pPr>
      <w:r w:rsidRPr="005C0039">
        <w:rPr>
          <w:b/>
          <w:bCs/>
          <w:lang w:val="en-US"/>
        </w:rPr>
        <w:t xml:space="preserve">GitHub: public </w:t>
      </w:r>
    </w:p>
    <w:p w14:paraId="0926CC0F" w14:textId="77777777" w:rsidR="005C0039" w:rsidRPr="005C0039" w:rsidRDefault="005C0039" w:rsidP="0028645C">
      <w:pPr>
        <w:pStyle w:val="ListParagraph"/>
        <w:numPr>
          <w:ilvl w:val="0"/>
          <w:numId w:val="12"/>
        </w:numPr>
        <w:rPr>
          <w:lang w:val="en-US"/>
        </w:rPr>
      </w:pPr>
      <w:r w:rsidRPr="005C0039">
        <w:rPr>
          <w:lang w:val="en-US"/>
        </w:rPr>
        <w:t xml:space="preserve">Public code repository </w:t>
      </w:r>
    </w:p>
    <w:p w14:paraId="306F1299" w14:textId="77777777" w:rsidR="005C0039" w:rsidRPr="005C0039" w:rsidRDefault="005C0039" w:rsidP="0028645C">
      <w:pPr>
        <w:pStyle w:val="ListParagraph"/>
        <w:numPr>
          <w:ilvl w:val="0"/>
          <w:numId w:val="12"/>
        </w:numPr>
        <w:rPr>
          <w:lang w:val="en-US"/>
        </w:rPr>
      </w:pPr>
      <w:r w:rsidRPr="005C0039">
        <w:rPr>
          <w:lang w:val="en-US"/>
        </w:rPr>
        <w:t xml:space="preserve">Automated mirror of the BOSA GitLab “master” branch </w:t>
      </w:r>
    </w:p>
    <w:p w14:paraId="3029456F" w14:textId="77777777" w:rsidR="005C0039" w:rsidRPr="005C0039" w:rsidRDefault="005C0039" w:rsidP="0028645C">
      <w:pPr>
        <w:pStyle w:val="ListParagraph"/>
        <w:numPr>
          <w:ilvl w:val="0"/>
          <w:numId w:val="12"/>
        </w:numPr>
        <w:rPr>
          <w:lang w:val="en-US"/>
        </w:rPr>
      </w:pPr>
      <w:r w:rsidRPr="005C0039">
        <w:rPr>
          <w:lang w:val="en-US"/>
        </w:rPr>
        <w:t xml:space="preserve">Stable release tags are mirrored as well: the version that is available on PROD can be checked out from the code </w:t>
      </w:r>
    </w:p>
    <w:p w14:paraId="3A598299" w14:textId="77777777" w:rsidR="005C0039" w:rsidRPr="005C0039" w:rsidRDefault="005C0039" w:rsidP="0028645C">
      <w:pPr>
        <w:pStyle w:val="ListParagraph"/>
        <w:numPr>
          <w:ilvl w:val="0"/>
          <w:numId w:val="12"/>
        </w:numPr>
        <w:rPr>
          <w:lang w:val="en-US"/>
        </w:rPr>
      </w:pPr>
      <w:r w:rsidRPr="00312D90">
        <w:t xml:space="preserve">Repositories </w:t>
      </w:r>
    </w:p>
    <w:p w14:paraId="70CBA0D4" w14:textId="77777777" w:rsidR="005C0039" w:rsidRPr="005C0039" w:rsidRDefault="00000000" w:rsidP="0028645C">
      <w:pPr>
        <w:pStyle w:val="ListParagraph"/>
        <w:numPr>
          <w:ilvl w:val="1"/>
          <w:numId w:val="12"/>
        </w:numPr>
        <w:rPr>
          <w:rFonts w:cstheme="minorHAnsi"/>
          <w:color w:val="000000"/>
          <w:lang w:val="en-US"/>
        </w:rPr>
      </w:pPr>
      <w:hyperlink r:id="rId13" w:history="1">
        <w:r w:rsidR="005C0039" w:rsidRPr="005C0039">
          <w:rPr>
            <w:rStyle w:val="Hyperlink"/>
            <w:rFonts w:cstheme="minorHAnsi"/>
            <w:lang w:val="en-US"/>
          </w:rPr>
          <w:t>https://github.com/Fedict/fts-mintest</w:t>
        </w:r>
      </w:hyperlink>
      <w:r w:rsidR="005C0039" w:rsidRPr="005C0039">
        <w:rPr>
          <w:rFonts w:cstheme="minorHAnsi"/>
          <w:color w:val="000000"/>
          <w:lang w:val="en-US"/>
        </w:rPr>
        <w:t xml:space="preserve">    </w:t>
      </w:r>
    </w:p>
    <w:p w14:paraId="4EE5D4F5" w14:textId="77777777" w:rsidR="005C0039" w:rsidRPr="005C0039" w:rsidRDefault="005C0039" w:rsidP="005C0039">
      <w:pPr>
        <w:pStyle w:val="ListParagraph"/>
        <w:numPr>
          <w:ilvl w:val="0"/>
          <w:numId w:val="0"/>
        </w:numPr>
        <w:ind w:left="1440"/>
        <w:rPr>
          <w:rFonts w:cstheme="minorHAnsi"/>
          <w:color w:val="000000"/>
          <w:lang w:val="en-US"/>
        </w:rPr>
      </w:pPr>
      <w:r w:rsidRPr="005C0039">
        <w:rPr>
          <w:rFonts w:cstheme="minorHAnsi"/>
          <w:color w:val="000000"/>
          <w:lang w:val="en-US"/>
        </w:rPr>
        <w:t xml:space="preserve">Code for </w:t>
      </w:r>
      <w:proofErr w:type="spellStart"/>
      <w:r w:rsidRPr="005C0039">
        <w:rPr>
          <w:rFonts w:cstheme="minorHAnsi"/>
          <w:color w:val="000000"/>
          <w:lang w:val="en-US"/>
        </w:rPr>
        <w:t>mintest</w:t>
      </w:r>
      <w:proofErr w:type="spellEnd"/>
      <w:r w:rsidRPr="005C0039">
        <w:rPr>
          <w:rFonts w:cstheme="minorHAnsi"/>
          <w:color w:val="000000"/>
          <w:lang w:val="en-US"/>
        </w:rPr>
        <w:t xml:space="preserve"> code example, a basic implementation how to call the service including several base scenario’s </w:t>
      </w:r>
    </w:p>
    <w:p w14:paraId="6227A33A" w14:textId="77777777" w:rsidR="005C0039" w:rsidRPr="005C0039" w:rsidRDefault="00000000" w:rsidP="0028645C">
      <w:pPr>
        <w:pStyle w:val="ListParagraph"/>
        <w:numPr>
          <w:ilvl w:val="1"/>
          <w:numId w:val="12"/>
        </w:numPr>
        <w:rPr>
          <w:rFonts w:cstheme="minorHAnsi"/>
          <w:color w:val="000000"/>
          <w:lang w:val="en-US"/>
        </w:rPr>
      </w:pPr>
      <w:hyperlink r:id="rId14" w:history="1">
        <w:r w:rsidR="005C0039" w:rsidRPr="005C0039">
          <w:rPr>
            <w:rStyle w:val="Hyperlink"/>
            <w:rFonts w:cstheme="minorHAnsi"/>
            <w:lang w:val="en-US"/>
          </w:rPr>
          <w:t>https://github.com/Fedict/fts-documentation</w:t>
        </w:r>
      </w:hyperlink>
    </w:p>
    <w:p w14:paraId="25ADDB50" w14:textId="77777777" w:rsidR="005C0039" w:rsidRPr="005C0039" w:rsidRDefault="005C0039" w:rsidP="005C0039">
      <w:pPr>
        <w:pStyle w:val="ListParagraph"/>
        <w:numPr>
          <w:ilvl w:val="0"/>
          <w:numId w:val="0"/>
        </w:numPr>
        <w:ind w:left="1440"/>
        <w:rPr>
          <w:rFonts w:cstheme="minorHAnsi"/>
          <w:color w:val="000000"/>
          <w:lang w:val="en-US"/>
        </w:rPr>
      </w:pPr>
      <w:r w:rsidRPr="005C0039">
        <w:rPr>
          <w:rFonts w:cstheme="minorHAnsi"/>
          <w:color w:val="000000"/>
          <w:lang w:val="en-US"/>
        </w:rPr>
        <w:t xml:space="preserve">Repository for documentation and architecture documents </w:t>
      </w:r>
    </w:p>
    <w:p w14:paraId="19C34D7A" w14:textId="77777777" w:rsidR="005C0039" w:rsidRPr="005C0039" w:rsidRDefault="00000000" w:rsidP="0028645C">
      <w:pPr>
        <w:pStyle w:val="ListParagraph"/>
        <w:numPr>
          <w:ilvl w:val="1"/>
          <w:numId w:val="12"/>
        </w:numPr>
        <w:rPr>
          <w:rFonts w:cstheme="minorHAnsi"/>
          <w:color w:val="000000"/>
          <w:lang w:val="en-US"/>
        </w:rPr>
      </w:pPr>
      <w:hyperlink r:id="rId15" w:history="1">
        <w:r w:rsidR="005C0039" w:rsidRPr="005C0039">
          <w:rPr>
            <w:rStyle w:val="Hyperlink"/>
            <w:rFonts w:cstheme="minorHAnsi"/>
            <w:lang w:val="en-US"/>
          </w:rPr>
          <w:t>https://github.com/Fedict/fts-sign-validation</w:t>
        </w:r>
      </w:hyperlink>
      <w:r w:rsidR="005C0039" w:rsidRPr="005C0039">
        <w:rPr>
          <w:rFonts w:cstheme="minorHAnsi"/>
          <w:color w:val="000000"/>
          <w:lang w:val="en-US"/>
        </w:rPr>
        <w:t xml:space="preserve">  </w:t>
      </w:r>
    </w:p>
    <w:p w14:paraId="74800ABF" w14:textId="77777777" w:rsidR="005C0039" w:rsidRPr="005C0039" w:rsidRDefault="005C0039" w:rsidP="005C0039">
      <w:pPr>
        <w:pStyle w:val="ListParagraph"/>
        <w:numPr>
          <w:ilvl w:val="0"/>
          <w:numId w:val="0"/>
        </w:numPr>
        <w:ind w:left="1440"/>
        <w:rPr>
          <w:rFonts w:cstheme="minorHAnsi"/>
          <w:color w:val="000000"/>
        </w:rPr>
      </w:pPr>
      <w:r w:rsidRPr="005C0039">
        <w:rPr>
          <w:rFonts w:cstheme="minorHAnsi"/>
          <w:color w:val="000000"/>
        </w:rPr>
        <w:t xml:space="preserve">Signing and validation engine </w:t>
      </w:r>
    </w:p>
    <w:p w14:paraId="218750F4" w14:textId="2A8D472B" w:rsidR="00B81B00" w:rsidRDefault="00B81B0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08F011BE" w14:textId="77777777" w:rsidR="004975FC" w:rsidRPr="0023028B" w:rsidRDefault="004975FC" w:rsidP="0023028B">
      <w:pPr>
        <w:rPr>
          <w:rFonts w:cstheme="minorHAnsi"/>
          <w:color w:val="000000"/>
        </w:rPr>
      </w:pPr>
    </w:p>
    <w:p w14:paraId="2EF23AE3" w14:textId="375F35B4" w:rsidR="005C0039" w:rsidRPr="005C0039" w:rsidRDefault="005C0039" w:rsidP="003E2B90">
      <w:pPr>
        <w:pStyle w:val="Heading3"/>
        <w:rPr>
          <w:lang w:val="en-US"/>
        </w:rPr>
      </w:pPr>
      <w:bookmarkStart w:id="23" w:name="_Toc94631775"/>
      <w:bookmarkStart w:id="24" w:name="_Toc126241133"/>
      <w:r w:rsidRPr="005C0039">
        <w:rPr>
          <w:lang w:val="en-US"/>
        </w:rPr>
        <w:t>2.3. Main URLs</w:t>
      </w:r>
      <w:bookmarkEnd w:id="23"/>
      <w:bookmarkEnd w:id="24"/>
    </w:p>
    <w:p w14:paraId="1DC9DE8C" w14:textId="77777777" w:rsidR="005C0039" w:rsidRPr="005C0039" w:rsidRDefault="005C0039" w:rsidP="005C0039">
      <w:pPr>
        <w:rPr>
          <w:lang w:val="en-US"/>
        </w:rPr>
      </w:pPr>
      <w:r w:rsidRPr="005C0039">
        <w:rPr>
          <w:lang w:val="en-US"/>
        </w:rPr>
        <w:t xml:space="preserve">URLs are based on QA. </w:t>
      </w:r>
    </w:p>
    <w:p w14:paraId="646B70A8" w14:textId="77777777" w:rsidR="005C0039" w:rsidRPr="005C0039" w:rsidRDefault="005C0039" w:rsidP="0028645C">
      <w:pPr>
        <w:pStyle w:val="ListParagraph"/>
        <w:numPr>
          <w:ilvl w:val="0"/>
          <w:numId w:val="14"/>
        </w:numPr>
        <w:rPr>
          <w:lang w:val="en-US"/>
        </w:rPr>
      </w:pPr>
      <w:r w:rsidRPr="005C0039">
        <w:rPr>
          <w:lang w:val="en-US"/>
        </w:rPr>
        <w:t xml:space="preserve">Replace QA with TA or INT for those environments </w:t>
      </w:r>
    </w:p>
    <w:p w14:paraId="08CDC808" w14:textId="77777777" w:rsidR="005C0039" w:rsidRPr="005C0039" w:rsidRDefault="005C0039" w:rsidP="0028645C">
      <w:pPr>
        <w:pStyle w:val="ListParagraph"/>
        <w:numPr>
          <w:ilvl w:val="0"/>
          <w:numId w:val="14"/>
        </w:numPr>
        <w:rPr>
          <w:lang w:val="en-US"/>
        </w:rPr>
      </w:pPr>
      <w:r w:rsidRPr="005C0039">
        <w:rPr>
          <w:lang w:val="en-US"/>
        </w:rPr>
        <w:t>Remove QA in the URL for PROD</w:t>
      </w:r>
    </w:p>
    <w:p w14:paraId="597F9D11" w14:textId="77777777" w:rsidR="005C0039" w:rsidRPr="0027279F" w:rsidRDefault="005C0039" w:rsidP="005C0039">
      <w:r w:rsidRPr="0027279F">
        <w:t>Example:</w:t>
      </w:r>
    </w:p>
    <w:p w14:paraId="0FB97DEE" w14:textId="64591EC8" w:rsidR="005C0039" w:rsidRPr="005C0039" w:rsidRDefault="005C0039" w:rsidP="0028645C">
      <w:pPr>
        <w:pStyle w:val="ListParagraph"/>
        <w:numPr>
          <w:ilvl w:val="0"/>
          <w:numId w:val="13"/>
        </w:numPr>
        <w:rPr>
          <w:i/>
          <w:iCs/>
        </w:rPr>
      </w:pPr>
      <w:r w:rsidRPr="005C0039">
        <w:rPr>
          <w:i/>
          <w:iCs/>
        </w:rPr>
        <w:t xml:space="preserve">PROD: </w:t>
      </w:r>
      <w:r w:rsidR="00DE22B5" w:rsidRPr="0023028B">
        <w:rPr>
          <w:i/>
          <w:iCs/>
        </w:rPr>
        <w:t>https://dp</w:t>
      </w:r>
      <w:r w:rsidRPr="005C0039">
        <w:rPr>
          <w:i/>
          <w:iCs/>
        </w:rPr>
        <w:t>.</w:t>
      </w:r>
      <w:r w:rsidRPr="005C0039">
        <w:rPr>
          <w:i/>
          <w:iCs/>
          <w:color w:val="F15A29"/>
        </w:rPr>
        <w:t>fts</w:t>
      </w:r>
      <w:r w:rsidRPr="005C0039">
        <w:rPr>
          <w:i/>
          <w:iCs/>
        </w:rPr>
        <w:t xml:space="preserve">.bosa.belgium.be </w:t>
      </w:r>
    </w:p>
    <w:p w14:paraId="5611CBAB" w14:textId="79E46526" w:rsidR="005C0039" w:rsidRPr="005C0039" w:rsidRDefault="005C0039" w:rsidP="0028645C">
      <w:pPr>
        <w:pStyle w:val="ListParagraph"/>
        <w:numPr>
          <w:ilvl w:val="0"/>
          <w:numId w:val="13"/>
        </w:numPr>
        <w:rPr>
          <w:i/>
          <w:iCs/>
          <w:lang w:val="fr-BE"/>
        </w:rPr>
      </w:pPr>
      <w:r w:rsidRPr="005C0039">
        <w:rPr>
          <w:i/>
          <w:iCs/>
          <w:lang w:val="fr-BE"/>
        </w:rPr>
        <w:t>TA</w:t>
      </w:r>
      <w:r w:rsidR="00DE22B5">
        <w:rPr>
          <w:i/>
          <w:iCs/>
          <w:lang w:val="fr-BE"/>
        </w:rPr>
        <w:t> </w:t>
      </w:r>
      <w:r w:rsidRPr="005C0039">
        <w:rPr>
          <w:i/>
          <w:iCs/>
          <w:lang w:val="fr-BE"/>
        </w:rPr>
        <w:t xml:space="preserve">: </w:t>
      </w:r>
      <w:r w:rsidR="00DE22B5" w:rsidRPr="0023028B">
        <w:rPr>
          <w:i/>
          <w:iCs/>
          <w:lang w:val="fr-BE"/>
        </w:rPr>
        <w:t>https://dp</w:t>
      </w:r>
      <w:r w:rsidRPr="005C0039">
        <w:rPr>
          <w:i/>
          <w:iCs/>
          <w:lang w:val="fr-BE"/>
        </w:rPr>
        <w:t>.</w:t>
      </w:r>
      <w:r w:rsidRPr="005C0039">
        <w:rPr>
          <w:i/>
          <w:iCs/>
          <w:color w:val="F15A29"/>
          <w:lang w:val="fr-BE"/>
        </w:rPr>
        <w:t>ta.fts</w:t>
      </w:r>
      <w:r w:rsidRPr="005C0039">
        <w:rPr>
          <w:i/>
          <w:iCs/>
          <w:lang w:val="fr-BE"/>
        </w:rPr>
        <w:t>.bosa.belgium.be</w:t>
      </w:r>
    </w:p>
    <w:p w14:paraId="5A20C463" w14:textId="375B8AE5" w:rsidR="005C0039" w:rsidRPr="006764B6" w:rsidRDefault="005C0039" w:rsidP="0028645C">
      <w:pPr>
        <w:pStyle w:val="ListParagraph"/>
        <w:numPr>
          <w:ilvl w:val="0"/>
          <w:numId w:val="13"/>
        </w:numPr>
        <w:rPr>
          <w:i/>
          <w:iCs/>
          <w:lang w:val="es-ES"/>
        </w:rPr>
      </w:pPr>
      <w:r w:rsidRPr="006764B6">
        <w:rPr>
          <w:i/>
          <w:iCs/>
          <w:lang w:val="es-ES"/>
        </w:rPr>
        <w:t>QA</w:t>
      </w:r>
      <w:r w:rsidR="00DE22B5" w:rsidRPr="006764B6">
        <w:rPr>
          <w:i/>
          <w:iCs/>
          <w:lang w:val="es-ES"/>
        </w:rPr>
        <w:t> </w:t>
      </w:r>
      <w:r w:rsidRPr="006764B6">
        <w:rPr>
          <w:i/>
          <w:iCs/>
          <w:lang w:val="es-ES"/>
        </w:rPr>
        <w:t xml:space="preserve">: </w:t>
      </w:r>
      <w:r w:rsidR="00DE22B5" w:rsidRPr="006764B6">
        <w:rPr>
          <w:i/>
          <w:iCs/>
          <w:lang w:val="es-ES"/>
        </w:rPr>
        <w:t>https://dp</w:t>
      </w:r>
      <w:r w:rsidRPr="006764B6">
        <w:rPr>
          <w:i/>
          <w:iCs/>
          <w:lang w:val="es-ES"/>
        </w:rPr>
        <w:t>.</w:t>
      </w:r>
      <w:r w:rsidRPr="006764B6">
        <w:rPr>
          <w:i/>
          <w:iCs/>
          <w:color w:val="F15A29"/>
          <w:lang w:val="es-ES"/>
        </w:rPr>
        <w:t>qa.fts</w:t>
      </w:r>
      <w:r w:rsidRPr="006764B6">
        <w:rPr>
          <w:i/>
          <w:iCs/>
          <w:lang w:val="es-ES"/>
        </w:rPr>
        <w:t>.bosa.belgium.be</w:t>
      </w:r>
      <w:r w:rsidRPr="006764B6">
        <w:rPr>
          <w:i/>
          <w:iCs/>
          <w:lang w:val="es-ES"/>
        </w:rPr>
        <w:br/>
        <w:t>INT</w:t>
      </w:r>
      <w:r w:rsidR="00DE22B5" w:rsidRPr="006764B6">
        <w:rPr>
          <w:i/>
          <w:iCs/>
          <w:lang w:val="es-ES"/>
        </w:rPr>
        <w:t> </w:t>
      </w:r>
      <w:r w:rsidRPr="006764B6">
        <w:rPr>
          <w:i/>
          <w:iCs/>
          <w:lang w:val="es-ES"/>
        </w:rPr>
        <w:t xml:space="preserve">: </w:t>
      </w:r>
      <w:r w:rsidR="0023028B" w:rsidRPr="006764B6">
        <w:rPr>
          <w:i/>
          <w:iCs/>
          <w:lang w:val="es-ES"/>
        </w:rPr>
        <w:t>https://dp.</w:t>
      </w:r>
      <w:r w:rsidR="0023028B" w:rsidRPr="006764B6">
        <w:rPr>
          <w:i/>
          <w:iCs/>
          <w:color w:val="FF0000"/>
          <w:lang w:val="es-ES"/>
        </w:rPr>
        <w:t>int.fts.</w:t>
      </w:r>
      <w:r w:rsidR="0023028B" w:rsidRPr="006764B6">
        <w:rPr>
          <w:i/>
          <w:iCs/>
          <w:lang w:val="es-ES"/>
        </w:rPr>
        <w:t>bosa.belgium.be</w:t>
      </w:r>
      <w:r w:rsidR="0023028B" w:rsidRPr="006764B6">
        <w:rPr>
          <w:i/>
          <w:iCs/>
          <w:lang w:val="es-ES"/>
        </w:rPr>
        <w:br/>
      </w:r>
    </w:p>
    <w:p w14:paraId="361AFB42" w14:textId="77777777" w:rsidR="005C0039" w:rsidRPr="000E3CA3" w:rsidRDefault="005C0039" w:rsidP="003E2B90">
      <w:pPr>
        <w:pStyle w:val="Heading4"/>
      </w:pPr>
      <w:bookmarkStart w:id="25" w:name="_Toc78283727"/>
      <w:bookmarkStart w:id="26" w:name="_Toc78555560"/>
      <w:r w:rsidRPr="003E2B90">
        <w:t>URLs</w:t>
      </w:r>
      <w:bookmarkEnd w:id="25"/>
      <w:bookmarkEnd w:id="26"/>
    </w:p>
    <w:p w14:paraId="58C75BCA" w14:textId="7326A994" w:rsidR="00277F29" w:rsidRDefault="00277F29" w:rsidP="0028645C">
      <w:pPr>
        <w:pStyle w:val="ListParagraph"/>
        <w:numPr>
          <w:ilvl w:val="0"/>
          <w:numId w:val="15"/>
        </w:numPr>
        <w:rPr>
          <w:rFonts w:cstheme="minorHAnsi"/>
        </w:rPr>
      </w:pPr>
      <w:hyperlink r:id="rId16" w:history="1">
        <w:r w:rsidRPr="00312619">
          <w:rPr>
            <w:rStyle w:val="Hyperlink"/>
            <w:rFonts w:cstheme="minorHAnsi"/>
          </w:rPr>
          <w:t>http://validate.ta.fts.bosa.belgium.be/signandvalidation/signing/getDataToSign</w:t>
        </w:r>
      </w:hyperlink>
    </w:p>
    <w:p w14:paraId="4D43D5AA" w14:textId="6E1E738F" w:rsidR="00277D75" w:rsidRDefault="00277D75" w:rsidP="00277D7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URL to calculate the Digest</w:t>
      </w:r>
    </w:p>
    <w:p w14:paraId="21442BDD" w14:textId="2C0A7C8E" w:rsidR="00277D75" w:rsidRPr="00277D75" w:rsidRDefault="00277D75" w:rsidP="00277D7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API endpoint</w:t>
      </w:r>
    </w:p>
    <w:p w14:paraId="1DE29696" w14:textId="3A61832A" w:rsidR="00277D75" w:rsidRDefault="00277D75" w:rsidP="0028645C">
      <w:pPr>
        <w:pStyle w:val="ListParagraph"/>
        <w:numPr>
          <w:ilvl w:val="0"/>
          <w:numId w:val="15"/>
        </w:numPr>
        <w:rPr>
          <w:rFonts w:cstheme="minorHAnsi"/>
        </w:rPr>
      </w:pPr>
      <w:hyperlink r:id="rId17" w:history="1">
        <w:r w:rsidRPr="00312619">
          <w:rPr>
            <w:rStyle w:val="Hyperlink"/>
            <w:rFonts w:cstheme="minorHAnsi"/>
          </w:rPr>
          <w:t>http://validate.ta.fts.bosa.belgium.be/signandvalidation/signing/signDocument</w:t>
        </w:r>
      </w:hyperlink>
    </w:p>
    <w:p w14:paraId="4BD9326A" w14:textId="17BCC0D9" w:rsidR="00277D75" w:rsidRDefault="00277D75" w:rsidP="00277D7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URL to </w:t>
      </w:r>
      <w:r>
        <w:rPr>
          <w:rFonts w:cstheme="minorHAnsi"/>
        </w:rPr>
        <w:t>Sign the document</w:t>
      </w:r>
    </w:p>
    <w:p w14:paraId="13DCE157" w14:textId="666FEA65" w:rsidR="00277D75" w:rsidRDefault="00277D75" w:rsidP="00277D75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API endpoint</w:t>
      </w:r>
    </w:p>
    <w:p w14:paraId="61359A55" w14:textId="4FE41F48" w:rsidR="00B81B00" w:rsidRDefault="00B81B00">
      <w:pPr>
        <w:rPr>
          <w:rFonts w:cstheme="minorHAnsi"/>
        </w:rPr>
      </w:pPr>
      <w:r>
        <w:rPr>
          <w:rFonts w:cstheme="minorHAnsi"/>
        </w:rPr>
        <w:br w:type="page"/>
      </w:r>
    </w:p>
    <w:p w14:paraId="7D90DE86" w14:textId="77777777" w:rsidR="00277F29" w:rsidRPr="00277D75" w:rsidRDefault="00277F29" w:rsidP="00277D75">
      <w:pPr>
        <w:rPr>
          <w:rFonts w:cstheme="minorHAnsi"/>
        </w:rPr>
      </w:pPr>
    </w:p>
    <w:p w14:paraId="70E7457B" w14:textId="5C5B79DC" w:rsidR="005C0039" w:rsidRPr="005C0039" w:rsidRDefault="005C0039" w:rsidP="003E2B90">
      <w:pPr>
        <w:pStyle w:val="Heading3"/>
        <w:rPr>
          <w:lang w:val="en-US"/>
        </w:rPr>
      </w:pPr>
      <w:bookmarkStart w:id="27" w:name="_Toc94631777"/>
      <w:bookmarkStart w:id="28" w:name="_Toc126241134"/>
      <w:r w:rsidRPr="005C0039">
        <w:rPr>
          <w:lang w:val="en-US"/>
        </w:rPr>
        <w:t>2.5. Signing profiles</w:t>
      </w:r>
      <w:bookmarkEnd w:id="27"/>
      <w:bookmarkEnd w:id="28"/>
    </w:p>
    <w:p w14:paraId="73618295" w14:textId="77777777" w:rsidR="005C0039" w:rsidRPr="005C0039" w:rsidRDefault="005C0039" w:rsidP="005C0039">
      <w:pPr>
        <w:rPr>
          <w:lang w:val="en-US"/>
        </w:rPr>
      </w:pPr>
      <w:r w:rsidRPr="005C0039">
        <w:rPr>
          <w:lang w:val="en-US"/>
        </w:rPr>
        <w:t xml:space="preserve">To instruct the service what level of signature should be generated on a document, base profiles have been defined for common use cases. The profile definitions are available on </w:t>
      </w:r>
      <w:hyperlink r:id="rId18" w:history="1">
        <w:r w:rsidRPr="005C0039">
          <w:rPr>
            <w:rStyle w:val="Hyperlink"/>
            <w:rFonts w:cstheme="minorHAnsi"/>
            <w:lang w:val="en-US"/>
          </w:rPr>
          <w:t>https://github.com/Fedict/fts-sign-validation/tree/master/par</w:t>
        </w:r>
        <w:r w:rsidRPr="005C0039">
          <w:rPr>
            <w:rStyle w:val="Hyperlink"/>
            <w:rFonts w:cstheme="minorHAnsi"/>
            <w:lang w:val="en-US"/>
          </w:rPr>
          <w:t>a</w:t>
        </w:r>
        <w:r w:rsidRPr="005C0039">
          <w:rPr>
            <w:rStyle w:val="Hyperlink"/>
            <w:rFonts w:cstheme="minorHAnsi"/>
            <w:lang w:val="en-US"/>
          </w:rPr>
          <w:t>meters/signature</w:t>
        </w:r>
      </w:hyperlink>
      <w:r w:rsidRPr="005C0039">
        <w:rPr>
          <w:rFonts w:cstheme="minorHAnsi"/>
          <w:lang w:val="en-US"/>
        </w:rPr>
        <w:t>.</w:t>
      </w:r>
      <w:r w:rsidRPr="005C0039">
        <w:rPr>
          <w:lang w:val="en-US"/>
        </w:rPr>
        <w:t xml:space="preserve"> </w:t>
      </w:r>
    </w:p>
    <w:p w14:paraId="7EDB748D" w14:textId="3030B93A" w:rsidR="005C0039" w:rsidRDefault="005C0039" w:rsidP="005C0039">
      <w:pPr>
        <w:rPr>
          <w:lang w:val="en-US"/>
        </w:rPr>
      </w:pPr>
      <w:r w:rsidRPr="005C0039">
        <w:rPr>
          <w:lang w:val="en-US"/>
        </w:rPr>
        <w:t>The current profiles that are readily available are:</w:t>
      </w:r>
    </w:p>
    <w:p w14:paraId="583EB545" w14:textId="3045C10C" w:rsidR="004975FC" w:rsidRDefault="004975FC" w:rsidP="005C0039">
      <w:pPr>
        <w:rPr>
          <w:lang w:val="en-US"/>
        </w:rPr>
      </w:pPr>
    </w:p>
    <w:p w14:paraId="7F0BAB11" w14:textId="77777777" w:rsidR="00BD6E92" w:rsidRPr="005C0039" w:rsidRDefault="00BD6E92" w:rsidP="005C0039">
      <w:pPr>
        <w:rPr>
          <w:lang w:val="en-US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6"/>
        <w:gridCol w:w="1874"/>
        <w:gridCol w:w="1984"/>
        <w:gridCol w:w="2627"/>
      </w:tblGrid>
      <w:tr w:rsidR="005C0039" w:rsidRPr="00BF455E" w14:paraId="1E6E6574" w14:textId="77777777" w:rsidTr="0023028B">
        <w:trPr>
          <w:trHeight w:val="350"/>
        </w:trPr>
        <w:tc>
          <w:tcPr>
            <w:tcW w:w="2446" w:type="dxa"/>
            <w:tcBorders>
              <w:top w:val="single" w:sz="4" w:space="0" w:color="008BAC"/>
              <w:left w:val="single" w:sz="4" w:space="0" w:color="008BAC"/>
              <w:bottom w:val="single" w:sz="4" w:space="0" w:color="057A8B" w:themeColor="text2"/>
              <w:right w:val="single" w:sz="4" w:space="0" w:color="008BAC"/>
            </w:tcBorders>
            <w:shd w:val="clear" w:color="auto" w:fill="2CB8A5" w:themeFill="accent3"/>
            <w:vAlign w:val="bottom"/>
          </w:tcPr>
          <w:p w14:paraId="4413511D" w14:textId="6B501657" w:rsidR="005C0039" w:rsidRPr="005C0039" w:rsidRDefault="005C0039" w:rsidP="0023028B">
            <w:pPr>
              <w:widowControl w:val="0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PROFIL</w:t>
            </w:r>
            <w:r w:rsidR="00ED2576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E</w:t>
            </w:r>
            <w:r w:rsidRPr="005C003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NAM</w:t>
            </w:r>
            <w:r w:rsidR="00ED2576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E</w:t>
            </w:r>
          </w:p>
        </w:tc>
        <w:tc>
          <w:tcPr>
            <w:tcW w:w="1874" w:type="dxa"/>
            <w:tcBorders>
              <w:top w:val="single" w:sz="4" w:space="0" w:color="008BAC"/>
              <w:left w:val="single" w:sz="4" w:space="0" w:color="008BAC"/>
              <w:bottom w:val="single" w:sz="4" w:space="0" w:color="057A8B" w:themeColor="text2"/>
              <w:right w:val="single" w:sz="4" w:space="0" w:color="008BAC"/>
            </w:tcBorders>
            <w:shd w:val="clear" w:color="auto" w:fill="2CB8A5" w:themeFill="accent3"/>
            <w:vAlign w:val="bottom"/>
          </w:tcPr>
          <w:p w14:paraId="341BA42C" w14:textId="7A760050" w:rsidR="005C0039" w:rsidRPr="005C0039" w:rsidRDefault="005C0039" w:rsidP="0023028B">
            <w:pPr>
              <w:widowControl w:val="0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PROFIL</w:t>
            </w:r>
            <w:r w:rsidR="00ED2576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E</w:t>
            </w:r>
          </w:p>
        </w:tc>
        <w:tc>
          <w:tcPr>
            <w:tcW w:w="1984" w:type="dxa"/>
            <w:tcBorders>
              <w:top w:val="single" w:sz="4" w:space="0" w:color="008BAC"/>
              <w:left w:val="single" w:sz="4" w:space="0" w:color="008BAC"/>
              <w:bottom w:val="single" w:sz="4" w:space="0" w:color="057A8B" w:themeColor="text2"/>
              <w:right w:val="single" w:sz="4" w:space="0" w:color="008BAC"/>
            </w:tcBorders>
            <w:shd w:val="clear" w:color="auto" w:fill="2CB8A5" w:themeFill="accent3"/>
            <w:vAlign w:val="bottom"/>
          </w:tcPr>
          <w:p w14:paraId="2375EF46" w14:textId="1BF6EEE2" w:rsidR="005C0039" w:rsidRPr="005C0039" w:rsidRDefault="005C0039" w:rsidP="0023028B">
            <w:pPr>
              <w:widowControl w:val="0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FORMAT</w:t>
            </w:r>
          </w:p>
        </w:tc>
        <w:tc>
          <w:tcPr>
            <w:tcW w:w="2627" w:type="dxa"/>
            <w:tcBorders>
              <w:top w:val="single" w:sz="4" w:space="0" w:color="008BAC"/>
              <w:left w:val="single" w:sz="4" w:space="0" w:color="008BAC"/>
              <w:bottom w:val="single" w:sz="4" w:space="0" w:color="057A8B" w:themeColor="text2"/>
              <w:right w:val="single" w:sz="4" w:space="0" w:color="008BAC"/>
            </w:tcBorders>
            <w:shd w:val="clear" w:color="auto" w:fill="2CB8A5" w:themeFill="accent3"/>
            <w:vAlign w:val="bottom"/>
          </w:tcPr>
          <w:p w14:paraId="7E69083F" w14:textId="77777777" w:rsidR="005C0039" w:rsidRPr="005C0039" w:rsidRDefault="005C0039" w:rsidP="0023028B">
            <w:pPr>
              <w:widowControl w:val="0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REMARK</w:t>
            </w:r>
          </w:p>
        </w:tc>
      </w:tr>
      <w:tr w:rsidR="005C0039" w:rsidRPr="00BF455E" w14:paraId="217C72DD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0C36E3B1" w14:textId="2B8503DC" w:rsidR="005C0039" w:rsidRPr="005C0039" w:rsidRDefault="00277D75" w:rsidP="006F76E8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JADES_B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30C9BAE5" w14:textId="4CAB54EC" w:rsidR="005C0039" w:rsidRPr="005C0039" w:rsidRDefault="00277D75" w:rsidP="006F76E8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J</w:t>
            </w:r>
            <w:r w:rsidRPr="005C0039">
              <w:rPr>
                <w:rFonts w:cstheme="minorHAnsi"/>
                <w:color w:val="000000"/>
                <w:sz w:val="16"/>
                <w:szCs w:val="16"/>
              </w:rPr>
              <w:t>adES_BASELINE_B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4613A281" w14:textId="12E4B84E" w:rsidR="005C0039" w:rsidRPr="005C0039" w:rsidRDefault="00277D75" w:rsidP="006F76E8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277D75">
              <w:rPr>
                <w:rFonts w:cstheme="minorHAnsi"/>
                <w:color w:val="000000"/>
                <w:sz w:val="16"/>
                <w:szCs w:val="16"/>
              </w:rPr>
              <w:t>ENVELOPING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7A4E1B5B" w14:textId="0548E2DF" w:rsidR="005C0039" w:rsidRPr="005C0039" w:rsidRDefault="00277D75" w:rsidP="006F76E8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277D75">
              <w:rPr>
                <w:rFonts w:cstheme="minorHAnsi"/>
                <w:color w:val="000000"/>
                <w:sz w:val="16"/>
                <w:szCs w:val="16"/>
              </w:rPr>
              <w:t>COMPACT_SERIALIZATION</w:t>
            </w:r>
          </w:p>
        </w:tc>
      </w:tr>
      <w:tr w:rsidR="00277D75" w:rsidRPr="00BF455E" w14:paraId="37D7F6A8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3E4F450D" w14:textId="61661843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JADES_</w:t>
            </w:r>
            <w:r>
              <w:rPr>
                <w:rFonts w:cstheme="minorHAns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0218E97B" w14:textId="5B357C51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J</w:t>
            </w:r>
            <w:r w:rsidRPr="005C0039">
              <w:rPr>
                <w:rFonts w:cstheme="minorHAnsi"/>
                <w:color w:val="000000"/>
                <w:sz w:val="16"/>
                <w:szCs w:val="16"/>
              </w:rPr>
              <w:t>adES_BASELINE_</w:t>
            </w:r>
            <w:r>
              <w:rPr>
                <w:rFonts w:cstheme="minorHAns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10C1BA6D" w14:textId="0C48BF2D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277D75">
              <w:rPr>
                <w:rFonts w:cstheme="minorHAnsi"/>
                <w:color w:val="000000"/>
                <w:sz w:val="16"/>
                <w:szCs w:val="16"/>
              </w:rPr>
              <w:t>ENVELOPING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7319978D" w14:textId="630113C3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277D75">
              <w:rPr>
                <w:rFonts w:cstheme="minorHAnsi"/>
                <w:color w:val="000000"/>
                <w:sz w:val="16"/>
                <w:szCs w:val="16"/>
              </w:rPr>
              <w:t>JSON_SERIALIZATION</w:t>
            </w:r>
          </w:p>
        </w:tc>
      </w:tr>
      <w:tr w:rsidR="00277D75" w:rsidRPr="00BF455E" w14:paraId="0FD5F483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731E5D60" w14:textId="2133EEA2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JADES_</w:t>
            </w:r>
            <w:r>
              <w:rPr>
                <w:rFonts w:cstheme="minorHAnsi"/>
                <w:color w:val="000000"/>
                <w:sz w:val="16"/>
                <w:szCs w:val="16"/>
              </w:rPr>
              <w:t>LT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6EF11D9D" w14:textId="2AC5F986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J</w:t>
            </w:r>
            <w:r w:rsidRPr="005C0039">
              <w:rPr>
                <w:rFonts w:cstheme="minorHAnsi"/>
                <w:color w:val="000000"/>
                <w:sz w:val="16"/>
                <w:szCs w:val="16"/>
              </w:rPr>
              <w:t>adES_BASELINE_</w:t>
            </w:r>
            <w:r>
              <w:rPr>
                <w:rFonts w:cstheme="minorHAnsi"/>
                <w:color w:val="000000"/>
                <w:sz w:val="16"/>
                <w:szCs w:val="16"/>
              </w:rPr>
              <w:t>LT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330A060C" w14:textId="639BB86E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277D75">
              <w:rPr>
                <w:rFonts w:cstheme="minorHAnsi"/>
                <w:color w:val="000000"/>
                <w:sz w:val="16"/>
                <w:szCs w:val="16"/>
              </w:rPr>
              <w:t>ENVELOPING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2296D77F" w14:textId="7A5D5094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277D75">
              <w:rPr>
                <w:rFonts w:cstheme="minorHAnsi"/>
                <w:color w:val="000000"/>
                <w:sz w:val="16"/>
                <w:szCs w:val="16"/>
              </w:rPr>
              <w:t>FLATTENED_JSON_SERIALIZATION</w:t>
            </w:r>
          </w:p>
        </w:tc>
      </w:tr>
      <w:tr w:rsidR="00277D75" w:rsidRPr="00BF455E" w14:paraId="23073806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1E12031C" w14:textId="66EB667E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JADES_</w:t>
            </w:r>
            <w:r>
              <w:rPr>
                <w:rFonts w:cstheme="minorHAnsi"/>
                <w:color w:val="000000"/>
                <w:sz w:val="16"/>
                <w:szCs w:val="16"/>
              </w:rPr>
              <w:t>LTA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340E0185" w14:textId="56623E1E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J</w:t>
            </w:r>
            <w:r w:rsidRPr="005C0039">
              <w:rPr>
                <w:rFonts w:cstheme="minorHAnsi"/>
                <w:color w:val="000000"/>
                <w:sz w:val="16"/>
                <w:szCs w:val="16"/>
              </w:rPr>
              <w:t>adES_BASELINE_</w:t>
            </w:r>
            <w:r>
              <w:rPr>
                <w:rFonts w:cstheme="minorHAnsi"/>
                <w:color w:val="000000"/>
                <w:sz w:val="16"/>
                <w:szCs w:val="16"/>
              </w:rPr>
              <w:t>LTA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185D1593" w14:textId="74070A56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277D75">
              <w:rPr>
                <w:rFonts w:cstheme="minorHAnsi"/>
                <w:color w:val="000000"/>
                <w:sz w:val="16"/>
                <w:szCs w:val="16"/>
              </w:rPr>
              <w:t>ENVELOPING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46115C1A" w14:textId="7DDF437D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277D75">
              <w:rPr>
                <w:rFonts w:cstheme="minorHAnsi"/>
                <w:color w:val="000000"/>
                <w:sz w:val="16"/>
                <w:szCs w:val="16"/>
              </w:rPr>
              <w:t>JSON_SERIALIZATION</w:t>
            </w:r>
          </w:p>
        </w:tc>
      </w:tr>
      <w:tr w:rsidR="00277D75" w:rsidRPr="00BF455E" w14:paraId="174F11AF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66FD0B34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PADES_1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14A3BF9B" w14:textId="0C4A774D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PadES_BASELINE_B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68FA5E7E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ENVELOPED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68080906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</w:tr>
      <w:tr w:rsidR="00277D75" w:rsidRPr="00BF455E" w14:paraId="731B71D2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4F662CA2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PADES_LTA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1DCB1653" w14:textId="7823E4BA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PadES_BASELINE_LTA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13242EF8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ENVELOPED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6E2A9823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</w:tr>
      <w:tr w:rsidR="00277D75" w:rsidRPr="00734481" w14:paraId="54E18364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7EEA6FE9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PADES_LTA_EXP_ALLOW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02D429C5" w14:textId="7888B14B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PadES_BASELINE_LTA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2053223E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ENVELOPED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3055566E" w14:textId="77777777" w:rsidR="00277D75" w:rsidRPr="005C0039" w:rsidRDefault="00277D75" w:rsidP="00277D75">
            <w:pPr>
              <w:widowControl w:val="0"/>
              <w:rPr>
                <w:rFonts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C0039">
              <w:rPr>
                <w:rFonts w:cstheme="minorHAnsi"/>
                <w:b/>
                <w:bCs/>
                <w:color w:val="000000"/>
                <w:sz w:val="16"/>
                <w:szCs w:val="16"/>
                <w:lang w:val="en-US"/>
              </w:rPr>
              <w:t>ALLOWS SIGNING WITH EXPIRED CERTIFICATES. NOT AVAILABLE IN INT/PROD</w:t>
            </w:r>
          </w:p>
        </w:tc>
      </w:tr>
      <w:tr w:rsidR="00277D75" w:rsidRPr="00BF455E" w14:paraId="2D99F927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6A7A6D77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XADES_1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75C65BC6" w14:textId="27A9DEBB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XadES_BASELINE_B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55BBAA32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ENVELOPED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1B7D3654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</w:tr>
      <w:tr w:rsidR="00277D75" w:rsidRPr="00BF455E" w14:paraId="0B56FC9A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06F80F55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XADES_2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7570F243" w14:textId="38ECF3E8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XadES_BASELINE_B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090AF200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ENVELOPING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03F28EA5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</w:tr>
      <w:tr w:rsidR="00277D75" w:rsidRPr="00BF455E" w14:paraId="1AA8DBC7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3644C0B7" w14:textId="62A082FF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XADES_LT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06A1FAB6" w14:textId="4C83EBFF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XadES_BASELINE_LT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0F1BBD82" w14:textId="36B4C529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ENVELOPED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3641F034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277D75" w:rsidRPr="00BF455E" w14:paraId="04CFCA74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23255D50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XADES_LTA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6B7996D5" w14:textId="77C5B02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XadES_BASELINE_LTA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329C623D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ENVELOPED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3471978D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</w:tr>
      <w:tr w:rsidR="00277D75" w:rsidRPr="005C0039" w14:paraId="448B1766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  <w:vAlign w:val="bottom"/>
          </w:tcPr>
          <w:p w14:paraId="5A47AFCD" w14:textId="44A63F9C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ED2576">
              <w:rPr>
                <w:rFonts w:cstheme="minorHAnsi"/>
                <w:color w:val="000000"/>
                <w:sz w:val="16"/>
                <w:szCs w:val="16"/>
              </w:rPr>
              <w:t>MDOC_XADES_LTA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  <w:vAlign w:val="bottom"/>
          </w:tcPr>
          <w:p w14:paraId="0B302BAF" w14:textId="06B55E18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XadES_BASELINE_LTA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  <w:vAlign w:val="bottom"/>
          </w:tcPr>
          <w:p w14:paraId="520894BE" w14:textId="0D1691A5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INTERNALLY</w:t>
            </w:r>
            <w:r w:rsidRPr="00ED2576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5C0039">
              <w:rPr>
                <w:rFonts w:cstheme="minorHAnsi"/>
                <w:color w:val="000000"/>
                <w:sz w:val="16"/>
                <w:szCs w:val="16"/>
              </w:rPr>
              <w:t>DETACHED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2E3F1165" w14:textId="67C4316D" w:rsidR="00277D75" w:rsidRPr="00B97746" w:rsidRDefault="00277D75" w:rsidP="00277D75">
            <w:pPr>
              <w:widowControl w:val="0"/>
              <w:rPr>
                <w:rFonts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B97746">
              <w:rPr>
                <w:rFonts w:cstheme="minorHAnsi"/>
                <w:b/>
                <w:bCs/>
                <w:color w:val="000000"/>
                <w:sz w:val="16"/>
                <w:szCs w:val="16"/>
                <w:lang w:val="en-US"/>
              </w:rPr>
              <w:t xml:space="preserve">Custom </w:t>
            </w:r>
            <w:proofErr w:type="spellStart"/>
            <w:r w:rsidRPr="00B97746">
              <w:rPr>
                <w:rFonts w:cstheme="minorHAnsi"/>
                <w:b/>
                <w:bCs/>
                <w:color w:val="000000"/>
                <w:sz w:val="16"/>
                <w:szCs w:val="16"/>
                <w:lang w:val="en-US"/>
              </w:rPr>
              <w:t>Xades</w:t>
            </w:r>
            <w:proofErr w:type="spellEnd"/>
            <w:r w:rsidRPr="00B97746">
              <w:rPr>
                <w:rFonts w:cstheme="minorHAnsi"/>
                <w:b/>
                <w:bCs/>
                <w:color w:val="000000"/>
                <w:sz w:val="16"/>
                <w:szCs w:val="16"/>
                <w:lang w:val="en-US"/>
              </w:rPr>
              <w:t xml:space="preserve"> multi document f</w:t>
            </w:r>
            <w:r w:rsidRPr="0023028B">
              <w:rPr>
                <w:rFonts w:cstheme="minorHAnsi"/>
                <w:b/>
                <w:bCs/>
                <w:color w:val="000000"/>
                <w:sz w:val="16"/>
                <w:szCs w:val="16"/>
                <w:lang w:val="en-US"/>
              </w:rPr>
              <w:t>or Just</w:t>
            </w:r>
            <w:r>
              <w:rPr>
                <w:rFonts w:cstheme="minorHAnsi"/>
                <w:b/>
                <w:bCs/>
                <w:color w:val="000000"/>
                <w:sz w:val="16"/>
                <w:szCs w:val="16"/>
                <w:lang w:val="en-US"/>
              </w:rPr>
              <w:t>ice</w:t>
            </w:r>
          </w:p>
        </w:tc>
      </w:tr>
      <w:tr w:rsidR="00277D75" w:rsidRPr="00734481" w14:paraId="2BEE5F52" w14:textId="77777777" w:rsidTr="0023028B">
        <w:trPr>
          <w:trHeight w:val="290"/>
        </w:trPr>
        <w:tc>
          <w:tcPr>
            <w:tcW w:w="2446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  <w:vAlign w:val="bottom"/>
          </w:tcPr>
          <w:p w14:paraId="32966988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XADES_LTA_EXP_ALLOW</w:t>
            </w:r>
          </w:p>
        </w:tc>
        <w:tc>
          <w:tcPr>
            <w:tcW w:w="187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  <w:vAlign w:val="bottom"/>
          </w:tcPr>
          <w:p w14:paraId="4F5B5262" w14:textId="299028C4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XadES_BASELINE_LTA</w:t>
            </w:r>
          </w:p>
        </w:tc>
        <w:tc>
          <w:tcPr>
            <w:tcW w:w="1984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  <w:vAlign w:val="bottom"/>
          </w:tcPr>
          <w:p w14:paraId="7D745A7B" w14:textId="77777777" w:rsidR="00277D75" w:rsidRPr="005C0039" w:rsidRDefault="00277D75" w:rsidP="00277D75">
            <w:pPr>
              <w:widowControl w:val="0"/>
              <w:rPr>
                <w:rFonts w:cstheme="minorHAnsi"/>
                <w:color w:val="000000"/>
                <w:sz w:val="16"/>
                <w:szCs w:val="16"/>
              </w:rPr>
            </w:pPr>
            <w:r w:rsidRPr="005C0039">
              <w:rPr>
                <w:rFonts w:cstheme="minorHAnsi"/>
                <w:color w:val="000000"/>
                <w:sz w:val="16"/>
                <w:szCs w:val="16"/>
              </w:rPr>
              <w:t>ENVELOPED</w:t>
            </w:r>
          </w:p>
        </w:tc>
        <w:tc>
          <w:tcPr>
            <w:tcW w:w="2627" w:type="dxa"/>
            <w:tcBorders>
              <w:top w:val="single" w:sz="4" w:space="0" w:color="057A8B" w:themeColor="text2"/>
              <w:left w:val="single" w:sz="4" w:space="0" w:color="057A8B" w:themeColor="text2"/>
              <w:bottom w:val="single" w:sz="4" w:space="0" w:color="057A8B" w:themeColor="text2"/>
              <w:right w:val="single" w:sz="4" w:space="0" w:color="057A8B" w:themeColor="text2"/>
            </w:tcBorders>
          </w:tcPr>
          <w:p w14:paraId="73C01B90" w14:textId="77777777" w:rsidR="00277D75" w:rsidRPr="005C0039" w:rsidRDefault="00277D75" w:rsidP="00277D75">
            <w:pPr>
              <w:widowControl w:val="0"/>
              <w:rPr>
                <w:rFonts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C0039">
              <w:rPr>
                <w:rFonts w:cstheme="minorHAnsi"/>
                <w:b/>
                <w:bCs/>
                <w:color w:val="000000"/>
                <w:sz w:val="16"/>
                <w:szCs w:val="16"/>
                <w:lang w:val="en-US"/>
              </w:rPr>
              <w:t>ALLOWS SIGNING WITH EXPIRED CERTIFICATES. NOT AVAILABLE IN INT/PROD</w:t>
            </w:r>
          </w:p>
        </w:tc>
      </w:tr>
    </w:tbl>
    <w:p w14:paraId="72CB97F0" w14:textId="77777777" w:rsidR="005C0039" w:rsidRPr="005C0039" w:rsidRDefault="005C0039" w:rsidP="005C0039">
      <w:pPr>
        <w:rPr>
          <w:rFonts w:ascii="Calibri Light" w:hAnsi="Calibri Light" w:cs="Calibri Light"/>
          <w:lang w:val="en-US"/>
        </w:rPr>
      </w:pPr>
    </w:p>
    <w:p w14:paraId="1A3E48CD" w14:textId="65CCE414" w:rsidR="005C0039" w:rsidRPr="007F134C" w:rsidRDefault="005C0039" w:rsidP="007F134C">
      <w:pPr>
        <w:rPr>
          <w:lang w:val="en-US"/>
        </w:rPr>
      </w:pPr>
      <w:r w:rsidRPr="005C0039">
        <w:rPr>
          <w:lang w:val="en-US"/>
        </w:rPr>
        <w:t>For reference the resulting signatures include the following elements per international standards:</w:t>
      </w:r>
    </w:p>
    <w:tbl>
      <w:tblPr>
        <w:tblpPr w:leftFromText="141" w:rightFromText="141" w:vertAnchor="text" w:horzAnchor="margin" w:tblpY="180"/>
        <w:tblW w:w="8931" w:type="dxa"/>
        <w:tblBorders>
          <w:top w:val="single" w:sz="4" w:space="0" w:color="057A8B" w:themeColor="text2"/>
          <w:left w:val="single" w:sz="4" w:space="0" w:color="057A8B" w:themeColor="text2"/>
          <w:bottom w:val="single" w:sz="4" w:space="0" w:color="057A8B" w:themeColor="text2"/>
          <w:right w:val="single" w:sz="4" w:space="0" w:color="057A8B" w:themeColor="text2"/>
          <w:insideH w:val="single" w:sz="4" w:space="0" w:color="057A8B" w:themeColor="text2"/>
          <w:insideV w:val="single" w:sz="4" w:space="0" w:color="057A8B" w:themeColor="text2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1"/>
      </w:tblGrid>
      <w:tr w:rsidR="007F134C" w:rsidRPr="00734481" w14:paraId="33612D7C" w14:textId="77777777" w:rsidTr="007F134C">
        <w:trPr>
          <w:trHeight w:val="311"/>
        </w:trPr>
        <w:tc>
          <w:tcPr>
            <w:tcW w:w="8931" w:type="dxa"/>
            <w:vAlign w:val="center"/>
          </w:tcPr>
          <w:p w14:paraId="533BACCE" w14:textId="77777777" w:rsidR="007F134C" w:rsidRPr="003E2B90" w:rsidRDefault="007F134C" w:rsidP="007F134C">
            <w:pPr>
              <w:spacing w:line="276" w:lineRule="auto"/>
              <w:rPr>
                <w:b/>
                <w:bCs/>
                <w:sz w:val="18"/>
                <w:szCs w:val="18"/>
                <w:lang w:val="en-US"/>
              </w:rPr>
            </w:pPr>
            <w:r w:rsidRPr="003E2B90">
              <w:rPr>
                <w:b/>
                <w:bCs/>
                <w:sz w:val="18"/>
                <w:szCs w:val="18"/>
                <w:lang w:val="en-US"/>
              </w:rPr>
              <w:t>B:      SIGNATURE WITH CERTIFICATE CHAIN</w:t>
            </w:r>
          </w:p>
        </w:tc>
      </w:tr>
      <w:tr w:rsidR="007F134C" w:rsidRPr="00BF455E" w14:paraId="44B5EC34" w14:textId="77777777" w:rsidTr="007F134C">
        <w:trPr>
          <w:trHeight w:val="311"/>
        </w:trPr>
        <w:tc>
          <w:tcPr>
            <w:tcW w:w="8931" w:type="dxa"/>
            <w:vAlign w:val="center"/>
          </w:tcPr>
          <w:p w14:paraId="321AAEF0" w14:textId="77777777" w:rsidR="007F134C" w:rsidRPr="003E2B90" w:rsidRDefault="007F134C" w:rsidP="007F134C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3E2B90">
              <w:rPr>
                <w:b/>
                <w:bCs/>
                <w:sz w:val="18"/>
                <w:szCs w:val="18"/>
              </w:rPr>
              <w:t>T:      B + TIME STAMP</w:t>
            </w:r>
          </w:p>
        </w:tc>
      </w:tr>
      <w:tr w:rsidR="007F134C" w:rsidRPr="00BF455E" w14:paraId="56B12783" w14:textId="77777777" w:rsidTr="007F134C">
        <w:trPr>
          <w:trHeight w:val="311"/>
        </w:trPr>
        <w:tc>
          <w:tcPr>
            <w:tcW w:w="8931" w:type="dxa"/>
            <w:vAlign w:val="center"/>
          </w:tcPr>
          <w:p w14:paraId="12335784" w14:textId="77777777" w:rsidR="007F134C" w:rsidRPr="003E2B90" w:rsidRDefault="007F134C" w:rsidP="007F134C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3E2B90">
              <w:rPr>
                <w:b/>
                <w:bCs/>
                <w:sz w:val="18"/>
                <w:szCs w:val="18"/>
              </w:rPr>
              <w:t>LT:    T + REVOCATION DATA</w:t>
            </w:r>
          </w:p>
        </w:tc>
      </w:tr>
      <w:tr w:rsidR="007F134C" w:rsidRPr="00734481" w14:paraId="3D36AE50" w14:textId="77777777" w:rsidTr="007F134C">
        <w:trPr>
          <w:trHeight w:val="338"/>
        </w:trPr>
        <w:tc>
          <w:tcPr>
            <w:tcW w:w="8931" w:type="dxa"/>
            <w:vAlign w:val="center"/>
          </w:tcPr>
          <w:p w14:paraId="6545AE25" w14:textId="77777777" w:rsidR="007F134C" w:rsidRPr="003E2B90" w:rsidRDefault="007F134C" w:rsidP="007F134C">
            <w:pPr>
              <w:spacing w:line="276" w:lineRule="auto"/>
              <w:rPr>
                <w:b/>
                <w:bCs/>
                <w:sz w:val="18"/>
                <w:szCs w:val="18"/>
                <w:lang w:val="en-US"/>
              </w:rPr>
            </w:pPr>
            <w:r w:rsidRPr="003E2B90">
              <w:rPr>
                <w:b/>
                <w:bCs/>
                <w:sz w:val="18"/>
                <w:szCs w:val="18"/>
                <w:lang w:val="en-US"/>
              </w:rPr>
              <w:t>LTA: LT + 2</w:t>
            </w:r>
            <w:r w:rsidRPr="0023028B">
              <w:rPr>
                <w:b/>
                <w:bCs/>
                <w:sz w:val="18"/>
                <w:szCs w:val="18"/>
                <w:vertAlign w:val="superscript"/>
                <w:lang w:val="en-US"/>
              </w:rPr>
              <w:t>ND</w:t>
            </w:r>
            <w:r w:rsidRPr="003E2B90">
              <w:rPr>
                <w:b/>
                <w:bCs/>
                <w:sz w:val="18"/>
                <w:szCs w:val="18"/>
                <w:lang w:val="en-US"/>
              </w:rPr>
              <w:t xml:space="preserve"> TIME STAMP</w:t>
            </w:r>
          </w:p>
        </w:tc>
      </w:tr>
    </w:tbl>
    <w:p w14:paraId="08946EEC" w14:textId="77777777" w:rsidR="007F134C" w:rsidRDefault="007F134C" w:rsidP="005C0039">
      <w:pPr>
        <w:rPr>
          <w:lang w:val="en-US"/>
        </w:rPr>
      </w:pPr>
    </w:p>
    <w:p w14:paraId="03ABBEF4" w14:textId="77777777" w:rsidR="007F134C" w:rsidRDefault="007F134C" w:rsidP="005C0039">
      <w:pPr>
        <w:rPr>
          <w:lang w:val="en-US"/>
        </w:rPr>
      </w:pPr>
    </w:p>
    <w:p w14:paraId="3CB1411D" w14:textId="77777777" w:rsidR="007F134C" w:rsidRDefault="007F134C" w:rsidP="005C0039">
      <w:pPr>
        <w:rPr>
          <w:lang w:val="en-US"/>
        </w:rPr>
      </w:pPr>
    </w:p>
    <w:p w14:paraId="7DFE496D" w14:textId="77777777" w:rsidR="007F134C" w:rsidRDefault="007F134C" w:rsidP="005C0039">
      <w:pPr>
        <w:rPr>
          <w:lang w:val="en-US"/>
        </w:rPr>
      </w:pPr>
    </w:p>
    <w:p w14:paraId="6FC1336C" w14:textId="77777777" w:rsidR="007F134C" w:rsidRDefault="007F134C" w:rsidP="005C0039">
      <w:pPr>
        <w:rPr>
          <w:lang w:val="en-US"/>
        </w:rPr>
      </w:pPr>
    </w:p>
    <w:p w14:paraId="3743616F" w14:textId="77777777" w:rsidR="007F134C" w:rsidRDefault="007F134C" w:rsidP="005C0039">
      <w:pPr>
        <w:rPr>
          <w:lang w:val="en-US"/>
        </w:rPr>
      </w:pPr>
    </w:p>
    <w:p w14:paraId="78A36C77" w14:textId="61DEB144" w:rsidR="005C0039" w:rsidRPr="005C0039" w:rsidRDefault="005C0039" w:rsidP="005C0039">
      <w:pPr>
        <w:rPr>
          <w:lang w:val="en-US"/>
        </w:rPr>
      </w:pPr>
      <w:r w:rsidRPr="005C0039">
        <w:rPr>
          <w:lang w:val="en-US"/>
        </w:rPr>
        <w:t>While the B and LTA options should cover customer needs, T and/or LT profiles can easily be added.</w:t>
      </w:r>
      <w:r w:rsidR="007F134C">
        <w:rPr>
          <w:lang w:val="en-US"/>
        </w:rPr>
        <w:br/>
      </w:r>
    </w:p>
    <w:p w14:paraId="3938D714" w14:textId="77777777" w:rsidR="00B81B00" w:rsidRDefault="00B81B00">
      <w:pPr>
        <w:rPr>
          <w:rFonts w:ascii="Montserrat SemiBold" w:eastAsiaTheme="majorEastAsia" w:hAnsi="Montserrat SemiBold" w:cs="Times New Roman (Headings CS)"/>
          <w:b/>
          <w:sz w:val="38"/>
          <w:szCs w:val="32"/>
        </w:rPr>
      </w:pPr>
      <w:bookmarkStart w:id="29" w:name="_Toc94631779"/>
      <w:r>
        <w:br w:type="page"/>
      </w:r>
    </w:p>
    <w:p w14:paraId="222DF9D7" w14:textId="549FDADA" w:rsidR="005C0039" w:rsidRPr="00BF455E" w:rsidRDefault="005C0039" w:rsidP="003E2B90">
      <w:pPr>
        <w:pStyle w:val="Heading3"/>
      </w:pPr>
      <w:bookmarkStart w:id="30" w:name="_Toc126241135"/>
      <w:r w:rsidRPr="00BF455E">
        <w:lastRenderedPageBreak/>
        <w:t>2.7. Example code</w:t>
      </w:r>
      <w:bookmarkEnd w:id="29"/>
      <w:bookmarkEnd w:id="30"/>
    </w:p>
    <w:p w14:paraId="58D66FCA" w14:textId="5041B5F0" w:rsidR="005C0039" w:rsidRPr="005C0039" w:rsidRDefault="005C0039" w:rsidP="003E2B90">
      <w:pPr>
        <w:rPr>
          <w:lang w:val="en-US"/>
        </w:rPr>
      </w:pPr>
      <w:r w:rsidRPr="005C0039">
        <w:rPr>
          <w:lang w:val="en-US"/>
        </w:rPr>
        <w:t xml:space="preserve">BOSA DT maintains a code example how to integrate with the service for eSignatures that covers the common use cases. The source code is publicly available on </w:t>
      </w:r>
      <w:hyperlink r:id="rId19" w:history="1">
        <w:r w:rsidRPr="003E2B90">
          <w:rPr>
            <w:rStyle w:val="Hyperlink"/>
            <w:rFonts w:cstheme="minorHAnsi"/>
            <w:lang w:val="en-US"/>
          </w:rPr>
          <w:t>https://github.com/Fedict/fts-test-environment/tree/master/mintest</w:t>
        </w:r>
      </w:hyperlink>
      <w:r w:rsidRPr="003E2B90">
        <w:rPr>
          <w:rFonts w:cstheme="minorHAnsi"/>
          <w:lang w:val="en-US"/>
        </w:rPr>
        <w:t xml:space="preserve">  The</w:t>
      </w:r>
      <w:r w:rsidRPr="005C0039">
        <w:rPr>
          <w:lang w:val="en-US"/>
        </w:rPr>
        <w:t xml:space="preserve"> example itself is deployed and hosted on all environments </w:t>
      </w:r>
      <w:r w:rsidR="00A72D14">
        <w:rPr>
          <w:lang w:val="en-US"/>
        </w:rPr>
        <w:t>(in</w:t>
      </w:r>
      <w:r w:rsidR="00A72D14" w:rsidRPr="005C0039">
        <w:rPr>
          <w:lang w:val="en-US"/>
        </w:rPr>
        <w:t xml:space="preserve"> </w:t>
      </w:r>
      <w:r w:rsidRPr="005C0039">
        <w:rPr>
          <w:lang w:val="en-US"/>
        </w:rPr>
        <w:t xml:space="preserve">PROD </w:t>
      </w:r>
      <w:r w:rsidR="00A72D14">
        <w:rPr>
          <w:lang w:val="en-US"/>
        </w:rPr>
        <w:t xml:space="preserve">it is only accessible from internal network) </w:t>
      </w:r>
      <w:r w:rsidRPr="005C0039">
        <w:rPr>
          <w:lang w:val="en-US"/>
        </w:rPr>
        <w:t xml:space="preserve">and can be accessed and tested using the following URL (example URL is for QA): </w:t>
      </w:r>
      <w:hyperlink r:id="rId20" w:history="1">
        <w:r w:rsidRPr="003E2B90">
          <w:rPr>
            <w:rStyle w:val="Hyperlink"/>
            <w:rFonts w:cstheme="minorHAnsi"/>
            <w:lang w:val="en-US"/>
          </w:rPr>
          <w:t>https://mintest.qa.fts.bosa.belgium.be</w:t>
        </w:r>
      </w:hyperlink>
      <w:r w:rsidRPr="003E2B90">
        <w:rPr>
          <w:rFonts w:cstheme="minorHAnsi"/>
          <w:lang w:val="en-US"/>
        </w:rPr>
        <w:t>.</w:t>
      </w:r>
      <w:r w:rsidRPr="005C0039">
        <w:rPr>
          <w:lang w:val="en-US"/>
        </w:rPr>
        <w:t xml:space="preserve"> </w:t>
      </w:r>
      <w:r w:rsidR="00734818">
        <w:rPr>
          <w:lang w:val="en-US"/>
        </w:rPr>
        <w:br/>
      </w:r>
    </w:p>
    <w:p w14:paraId="3E561974" w14:textId="77777777" w:rsidR="00D0558D" w:rsidRPr="0027200C" w:rsidRDefault="00D0558D">
      <w:pPr>
        <w:rPr>
          <w:rStyle w:val="Heading2Char"/>
          <w:bCs/>
          <w:lang w:val="en-US"/>
        </w:rPr>
      </w:pPr>
      <w:bookmarkStart w:id="31" w:name="_Toc94631780"/>
      <w:r w:rsidRPr="0027200C">
        <w:rPr>
          <w:rStyle w:val="Heading2Char"/>
          <w:b w:val="0"/>
          <w:bCs/>
          <w:lang w:val="en-US"/>
        </w:rPr>
        <w:br w:type="page"/>
      </w:r>
    </w:p>
    <w:p w14:paraId="42241FAC" w14:textId="153F695A" w:rsidR="005C0039" w:rsidRPr="00443517" w:rsidRDefault="00443517" w:rsidP="0023028B">
      <w:pPr>
        <w:pStyle w:val="Heading3"/>
        <w:rPr>
          <w:b w:val="0"/>
          <w:bCs/>
          <w:lang w:val="en-US"/>
        </w:rPr>
      </w:pPr>
      <w:bookmarkStart w:id="32" w:name="_Toc126241136"/>
      <w:r w:rsidRPr="0027200C">
        <w:rPr>
          <w:rStyle w:val="Heading2Char"/>
          <w:b/>
          <w:bCs/>
          <w:lang w:val="en-US"/>
        </w:rPr>
        <w:lastRenderedPageBreak/>
        <w:t>3</w:t>
      </w:r>
      <w:r w:rsidR="00C0007E" w:rsidRPr="0027200C">
        <w:rPr>
          <w:rStyle w:val="Heading2Char"/>
          <w:b/>
          <w:bCs/>
          <w:lang w:val="en-US"/>
        </w:rPr>
        <w:t>.</w:t>
      </w:r>
      <w:r w:rsidR="00C0007E" w:rsidRPr="00443517">
        <w:rPr>
          <w:b w:val="0"/>
          <w:bCs/>
          <w:lang w:val="en-US"/>
        </w:rPr>
        <w:t xml:space="preserve"> </w:t>
      </w:r>
      <w:r w:rsidR="003246EE" w:rsidRPr="0027200C">
        <w:rPr>
          <w:rStyle w:val="Heading2Char"/>
          <w:b/>
          <w:bCs/>
          <w:lang w:val="en-US"/>
        </w:rPr>
        <w:t>Details</w:t>
      </w:r>
      <w:bookmarkEnd w:id="31"/>
      <w:bookmarkEnd w:id="32"/>
    </w:p>
    <w:p w14:paraId="5CE17913" w14:textId="77777777" w:rsidR="00176306" w:rsidRPr="005C0039" w:rsidRDefault="00176306" w:rsidP="003E2B90">
      <w:pPr>
        <w:rPr>
          <w:lang w:val="en-US"/>
        </w:rPr>
      </w:pPr>
    </w:p>
    <w:p w14:paraId="628AA4F4" w14:textId="1B3547CC" w:rsidR="005C0039" w:rsidRPr="00B81B00" w:rsidRDefault="005C0039" w:rsidP="00B81B00">
      <w:pPr>
        <w:pStyle w:val="Heading3"/>
      </w:pPr>
      <w:bookmarkStart w:id="33" w:name="_Toc94631782"/>
      <w:bookmarkStart w:id="34" w:name="_Toc126241137"/>
      <w:r w:rsidRPr="00B81B00">
        <w:t>3.</w:t>
      </w:r>
      <w:r w:rsidR="00C37011" w:rsidRPr="00B81B00">
        <w:t>1</w:t>
      </w:r>
      <w:r w:rsidRPr="00B81B00">
        <w:t xml:space="preserve">. The </w:t>
      </w:r>
      <w:r w:rsidR="00C37011" w:rsidRPr="00B81B00">
        <w:t>“getDataToSign”</w:t>
      </w:r>
      <w:r w:rsidRPr="00B81B00">
        <w:t xml:space="preserve"> call</w:t>
      </w:r>
      <w:bookmarkEnd w:id="33"/>
      <w:bookmarkEnd w:id="34"/>
    </w:p>
    <w:p w14:paraId="7BE71B2D" w14:textId="7D65F7F7" w:rsidR="005C0039" w:rsidRDefault="005C0039" w:rsidP="003E2B90">
      <w:pPr>
        <w:rPr>
          <w:lang w:val="en-US"/>
        </w:rPr>
      </w:pPr>
      <w:r w:rsidRPr="005C0039">
        <w:rPr>
          <w:lang w:val="en-US"/>
        </w:rPr>
        <w:t>This is a REST call (a HTTP POST containing a json string) from the FPS to the BOSA DSS server</w:t>
      </w:r>
      <w:r w:rsidR="00130176">
        <w:rPr>
          <w:lang w:val="en-US"/>
        </w:rPr>
        <w:t>.</w:t>
      </w:r>
    </w:p>
    <w:p w14:paraId="1FAB3E7D" w14:textId="77777777" w:rsidR="00B81B00" w:rsidRDefault="00B81B00" w:rsidP="003E2B90">
      <w:pPr>
        <w:rPr>
          <w:lang w:val="en-US"/>
        </w:rPr>
      </w:pPr>
    </w:p>
    <w:p w14:paraId="436C9172" w14:textId="168AC9AB" w:rsidR="00C37011" w:rsidRDefault="00B81B00" w:rsidP="003E2B90">
      <w:pPr>
        <w:rPr>
          <w:lang w:val="en-US"/>
        </w:rPr>
      </w:pPr>
      <w:r>
        <w:rPr>
          <w:lang w:val="en-US"/>
        </w:rPr>
        <w:t xml:space="preserve">This operation will calculate the </w:t>
      </w:r>
      <w:proofErr w:type="spellStart"/>
      <w:r>
        <w:rPr>
          <w:lang w:val="en-US"/>
        </w:rPr>
        <w:t>Dighest</w:t>
      </w:r>
      <w:proofErr w:type="spellEnd"/>
      <w:r>
        <w:rPr>
          <w:lang w:val="en-US"/>
        </w:rPr>
        <w:t>/Hash that will be signed later.</w:t>
      </w:r>
    </w:p>
    <w:p w14:paraId="10786636" w14:textId="0027777B" w:rsidR="00176306" w:rsidRDefault="00176306" w:rsidP="003E2B90">
      <w:pPr>
        <w:rPr>
          <w:lang w:val="en-US"/>
        </w:rPr>
      </w:pPr>
    </w:p>
    <w:p w14:paraId="25C7278F" w14:textId="77777777" w:rsidR="00A303BA" w:rsidRPr="005C0039" w:rsidRDefault="00A303BA" w:rsidP="003E2B90">
      <w:pPr>
        <w:rPr>
          <w:lang w:val="en-US"/>
        </w:rPr>
      </w:pPr>
    </w:p>
    <w:p w14:paraId="2B10299C" w14:textId="7B5B8FF0" w:rsidR="005C0039" w:rsidRDefault="005C0039" w:rsidP="003E2B90">
      <w:pPr>
        <w:rPr>
          <w:lang w:val="en-US"/>
        </w:rPr>
      </w:pPr>
      <w:r w:rsidRPr="005C0039">
        <w:rPr>
          <w:lang w:val="en-US"/>
        </w:rPr>
        <w:t>example request:</w:t>
      </w:r>
    </w:p>
    <w:p w14:paraId="633F75E5" w14:textId="77777777" w:rsidR="00076DFB" w:rsidRPr="005C0039" w:rsidRDefault="00076DFB" w:rsidP="003E2B90">
      <w:pPr>
        <w:rPr>
          <w:lang w:val="en-US"/>
        </w:rPr>
      </w:pP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C0039" w:rsidRPr="000E3CA3" w14:paraId="3D260D76" w14:textId="77777777" w:rsidTr="00EA0C0C">
        <w:trPr>
          <w:trHeight w:val="2633"/>
        </w:trPr>
        <w:tc>
          <w:tcPr>
            <w:tcW w:w="9639" w:type="dxa"/>
          </w:tcPr>
          <w:p w14:paraId="4EC65EA5" w14:textId="77777777" w:rsidR="00C37011" w:rsidRDefault="00C37011" w:rsidP="00C37011">
            <w:pPr>
              <w:spacing w:before="0" w:beforeAutospacing="0" w:after="0" w:afterAutospacing="0"/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>{</w:t>
            </w:r>
          </w:p>
          <w:p w14:paraId="26FFC787" w14:textId="77777777" w:rsidR="00C37011" w:rsidRDefault="00C37011" w:rsidP="00C37011">
            <w:pPr>
              <w:spacing w:before="0" w:beforeAutospacing="0" w:after="0" w:afterAutospacing="0"/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>
              <w:rPr>
                <w:rFonts w:ascii="Calibri Light" w:hAnsi="Calibri Light" w:cs="Calibri Light"/>
              </w:rPr>
              <w:t>“</w:t>
            </w:r>
            <w:r w:rsidRPr="00C37011">
              <w:rPr>
                <w:rFonts w:ascii="Calibri Light" w:hAnsi="Calibri Light" w:cs="Calibri Light"/>
              </w:rPr>
              <w:t>clientSignatureParameters":</w:t>
            </w:r>
            <w:r>
              <w:rPr>
                <w:rFonts w:ascii="Calibri Light" w:hAnsi="Calibri Light" w:cs="Calibri Light"/>
              </w:rPr>
              <w:t xml:space="preserve"> </w:t>
            </w:r>
            <w:r w:rsidRPr="00C37011">
              <w:rPr>
                <w:rFonts w:ascii="Calibri Light" w:hAnsi="Calibri Light" w:cs="Calibri Light"/>
              </w:rPr>
              <w:t>{</w:t>
            </w:r>
          </w:p>
          <w:p w14:paraId="52D993E3" w14:textId="5C3AC0CE" w:rsidR="00C37011" w:rsidRPr="00C37011" w:rsidRDefault="00C37011" w:rsidP="00C37011">
            <w:pPr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  <w:t>"signingCertificate":</w:t>
            </w:r>
            <w:r>
              <w:rPr>
                <w:rFonts w:ascii="Calibri Light" w:hAnsi="Calibri Light" w:cs="Calibri Light"/>
              </w:rPr>
              <w:t xml:space="preserve">  </w:t>
            </w:r>
            <w:r w:rsidR="00E0557D" w:rsidRPr="00E0557D">
              <w:rPr>
                <w:rFonts w:ascii="Calibri Light" w:hAnsi="Calibri Light" w:cs="Calibri Light"/>
              </w:rPr>
              <w:t>{"encodedCertificate":</w:t>
            </w:r>
            <w:r w:rsidRPr="00C37011">
              <w:rPr>
                <w:rFonts w:ascii="Calibri Light" w:hAnsi="Calibri Light" w:cs="Calibri Light"/>
              </w:rPr>
              <w:t>"</w:t>
            </w:r>
            <w:r>
              <w:rPr>
                <w:rFonts w:ascii="Calibri Light" w:hAnsi="Calibri Light" w:cs="Calibri Light"/>
              </w:rPr>
              <w:t>&lt;Base64(X509 Certificate)&gt;”</w:t>
            </w:r>
            <w:r w:rsidR="00E0557D">
              <w:rPr>
                <w:rFonts w:ascii="Calibri Light" w:hAnsi="Calibri Light" w:cs="Calibri Light"/>
              </w:rPr>
              <w:t>}</w:t>
            </w:r>
            <w:r>
              <w:rPr>
                <w:rFonts w:ascii="Calibri Light" w:hAnsi="Calibri Light" w:cs="Calibri Light"/>
              </w:rPr>
              <w:t>,</w:t>
            </w:r>
          </w:p>
          <w:p w14:paraId="4165CB5B" w14:textId="77777777" w:rsidR="00E0557D" w:rsidRDefault="00EA0C0C" w:rsidP="00EA0C0C">
            <w:pPr>
              <w:spacing w:before="0" w:beforeAutospacing="0" w:after="0" w:afterAutospacing="0"/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  <w:t>"certificateChain":</w:t>
            </w:r>
            <w:r w:rsidR="00E0557D">
              <w:rPr>
                <w:rFonts w:ascii="Calibri Light" w:hAnsi="Calibri Light" w:cs="Calibri Light"/>
              </w:rPr>
              <w:t xml:space="preserve"> </w:t>
            </w:r>
            <w:r w:rsidRPr="00C37011">
              <w:rPr>
                <w:rFonts w:ascii="Calibri Light" w:hAnsi="Calibri Light" w:cs="Calibri Light"/>
              </w:rPr>
              <w:t>[</w:t>
            </w:r>
          </w:p>
          <w:p w14:paraId="45FDEC40" w14:textId="3E34735F" w:rsidR="00EA0C0C" w:rsidRDefault="00E0557D" w:rsidP="00EA0C0C">
            <w:pPr>
              <w:spacing w:before="0" w:beforeAutospacing="0" w:after="0" w:afterAutospacing="0"/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="00EA0C0C" w:rsidRPr="00EA0C0C">
              <w:rPr>
                <w:rFonts w:ascii="Calibri Light" w:hAnsi="Calibri Light" w:cs="Calibri Light"/>
              </w:rPr>
              <w:t>{"encodedCertificate":</w:t>
            </w:r>
            <w:r w:rsidR="00EA0C0C">
              <w:rPr>
                <w:rFonts w:ascii="Calibri Light" w:hAnsi="Calibri Light" w:cs="Calibri Light"/>
              </w:rPr>
              <w:t xml:space="preserve"> “&lt;Base64(X509 Intermediate Certificate)&gt;”</w:t>
            </w:r>
            <w:r w:rsidR="00EA0C0C" w:rsidRPr="00EA0C0C">
              <w:rPr>
                <w:rFonts w:ascii="Calibri Light" w:hAnsi="Calibri Light" w:cs="Calibri Light"/>
              </w:rPr>
              <w:t>}</w:t>
            </w:r>
            <w:r w:rsidR="00EA0C0C">
              <w:rPr>
                <w:rFonts w:ascii="Calibri Light" w:hAnsi="Calibri Light" w:cs="Calibri Light"/>
              </w:rPr>
              <w:t>,</w:t>
            </w:r>
          </w:p>
          <w:p w14:paraId="576653B3" w14:textId="7D3ADD7F" w:rsidR="00E0557D" w:rsidRDefault="00EA0C0C" w:rsidP="00EA0C0C">
            <w:pPr>
              <w:spacing w:before="0" w:beforeAutospacing="0" w:after="0" w:afterAutospacing="0"/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EA0C0C">
              <w:rPr>
                <w:rFonts w:ascii="Calibri Light" w:hAnsi="Calibri Light" w:cs="Calibri Light"/>
              </w:rPr>
              <w:t>{"encodedCertificate":</w:t>
            </w:r>
            <w:r>
              <w:rPr>
                <w:rFonts w:ascii="Calibri Light" w:hAnsi="Calibri Light" w:cs="Calibri Light"/>
              </w:rPr>
              <w:t xml:space="preserve"> “&lt;Base64(X509 </w:t>
            </w:r>
            <w:r>
              <w:rPr>
                <w:rFonts w:ascii="Calibri Light" w:hAnsi="Calibri Light" w:cs="Calibri Light"/>
              </w:rPr>
              <w:t xml:space="preserve">Root </w:t>
            </w:r>
            <w:r>
              <w:rPr>
                <w:rFonts w:ascii="Calibri Light" w:hAnsi="Calibri Light" w:cs="Calibri Light"/>
              </w:rPr>
              <w:t>Certificate)&gt;”</w:t>
            </w:r>
            <w:r w:rsidRPr="00EA0C0C">
              <w:rPr>
                <w:rFonts w:ascii="Calibri Light" w:hAnsi="Calibri Light" w:cs="Calibri Light"/>
              </w:rPr>
              <w:t>}</w:t>
            </w:r>
          </w:p>
          <w:p w14:paraId="74B240AC" w14:textId="58F17A81" w:rsidR="00E0557D" w:rsidRDefault="00E0557D" w:rsidP="00EA0C0C">
            <w:pPr>
              <w:spacing w:before="0" w:beforeAutospacing="0" w:after="0" w:afterAutospacing="0"/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="00EA0C0C">
              <w:rPr>
                <w:rFonts w:ascii="Calibri Light" w:hAnsi="Calibri Light" w:cs="Calibri Light"/>
              </w:rPr>
              <w:t>]</w:t>
            </w:r>
          </w:p>
          <w:p w14:paraId="395D1E41" w14:textId="3591AE87" w:rsidR="00EA0C0C" w:rsidRDefault="00E0557D" w:rsidP="00EA0C0C">
            <w:pPr>
              <w:spacing w:before="0" w:beforeAutospacing="0" w:after="0" w:afterAutospacing="0"/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>
              <w:rPr>
                <w:rFonts w:ascii="Calibri Light" w:hAnsi="Calibri Light" w:cs="Calibri Light"/>
              </w:rPr>
              <w:t>}</w:t>
            </w:r>
            <w:r w:rsidR="00EA0C0C">
              <w:rPr>
                <w:rFonts w:ascii="Calibri Light" w:hAnsi="Calibri Light" w:cs="Calibri Light"/>
              </w:rPr>
              <w:t>,</w:t>
            </w:r>
          </w:p>
          <w:p w14:paraId="24CD2635" w14:textId="55A462E1" w:rsidR="00EA0C0C" w:rsidRDefault="00EA0C0C" w:rsidP="00EA0C0C">
            <w:pPr>
              <w:spacing w:before="0" w:beforeAutospacing="0" w:after="0" w:afterAutospacing="0"/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="00C37011" w:rsidRPr="00C37011">
              <w:rPr>
                <w:rFonts w:ascii="Calibri Light" w:hAnsi="Calibri Light" w:cs="Calibri Light"/>
              </w:rPr>
              <w:t>"signingProfileId":"</w:t>
            </w:r>
            <w:r w:rsidRPr="005C0039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5C0039">
              <w:rPr>
                <w:rFonts w:cstheme="minorHAnsi"/>
                <w:color w:val="000000"/>
                <w:sz w:val="16"/>
                <w:szCs w:val="16"/>
              </w:rPr>
              <w:t>PADES_LTA</w:t>
            </w:r>
            <w:r w:rsidRPr="00C37011">
              <w:rPr>
                <w:rFonts w:ascii="Calibri Light" w:hAnsi="Calibri Light" w:cs="Calibri Light"/>
              </w:rPr>
              <w:t>"</w:t>
            </w:r>
            <w:r>
              <w:rPr>
                <w:rFonts w:ascii="Calibri Light" w:hAnsi="Calibri Light" w:cs="Calibri Light"/>
              </w:rPr>
              <w:t>,</w:t>
            </w:r>
          </w:p>
          <w:p w14:paraId="0F89FE02" w14:textId="7208C617" w:rsidR="00EA0C0C" w:rsidRDefault="00C37011" w:rsidP="00EA0C0C">
            <w:pPr>
              <w:spacing w:before="0" w:beforeAutospacing="0" w:after="0" w:afterAutospacing="0"/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  <w:t>"toSignDocument":{</w:t>
            </w:r>
            <w:r w:rsidR="00EA0C0C">
              <w:rPr>
                <w:rFonts w:ascii="Calibri Light" w:hAnsi="Calibri Light" w:cs="Calibri Light"/>
              </w:rPr>
              <w:t xml:space="preserve"> </w:t>
            </w:r>
            <w:r w:rsidRPr="00C37011">
              <w:rPr>
                <w:rFonts w:ascii="Calibri Light" w:hAnsi="Calibri Light" w:cs="Calibri Light"/>
              </w:rPr>
              <w:t>"bytes":"</w:t>
            </w:r>
            <w:r w:rsidR="00EA0C0C">
              <w:rPr>
                <w:rFonts w:ascii="Calibri Light" w:hAnsi="Calibri Light" w:cs="Calibri Light"/>
              </w:rPr>
              <w:t>&lt;Base64(Raw document bytes)&gt;</w:t>
            </w:r>
            <w:r w:rsidRPr="00C37011">
              <w:rPr>
                <w:rFonts w:ascii="Calibri Light" w:hAnsi="Calibri Light" w:cs="Calibri Light"/>
              </w:rPr>
              <w:t>"</w:t>
            </w:r>
            <w:r w:rsidR="00EA0C0C">
              <w:rPr>
                <w:rFonts w:ascii="Calibri Light" w:hAnsi="Calibri Light" w:cs="Calibri Light"/>
              </w:rPr>
              <w:t xml:space="preserve"> }</w:t>
            </w:r>
          </w:p>
          <w:p w14:paraId="1CB7402F" w14:textId="51B721F3" w:rsidR="005C0039" w:rsidRPr="00EA0C0C" w:rsidRDefault="00EA0C0C" w:rsidP="00EA0C0C">
            <w:pPr>
              <w:spacing w:before="0" w:beforeAutospacing="0" w:after="0" w:afterAutospacing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}</w:t>
            </w:r>
          </w:p>
        </w:tc>
      </w:tr>
    </w:tbl>
    <w:p w14:paraId="77DF3F28" w14:textId="2B8CDB47" w:rsidR="00B346FC" w:rsidRDefault="00B346FC" w:rsidP="005C0039">
      <w:pPr>
        <w:rPr>
          <w:rFonts w:ascii="Calibri Light" w:hAnsi="Calibri Light" w:cs="Calibri Light"/>
        </w:rPr>
      </w:pPr>
    </w:p>
    <w:p w14:paraId="099A21A0" w14:textId="77777777" w:rsidR="00E0557D" w:rsidRDefault="00E0557D" w:rsidP="005C0039">
      <w:pPr>
        <w:rPr>
          <w:rFonts w:ascii="Calibri Light" w:hAnsi="Calibri Light" w:cs="Calibri Light"/>
        </w:rPr>
      </w:pPr>
    </w:p>
    <w:p w14:paraId="338B3704" w14:textId="77777777" w:rsidR="00176306" w:rsidRPr="00E0557D" w:rsidRDefault="00176306" w:rsidP="005C0039">
      <w:pPr>
        <w:rPr>
          <w:rFonts w:ascii="Calibri Light" w:hAnsi="Calibri Light" w:cs="Calibri Light"/>
        </w:rPr>
      </w:pPr>
    </w:p>
    <w:tbl>
      <w:tblPr>
        <w:tblStyle w:val="TableGrid"/>
        <w:tblW w:w="9634" w:type="dxa"/>
        <w:tblBorders>
          <w:top w:val="single" w:sz="4" w:space="0" w:color="057A8B" w:themeColor="text2"/>
          <w:left w:val="single" w:sz="4" w:space="0" w:color="057A8B" w:themeColor="text2"/>
          <w:bottom w:val="single" w:sz="4" w:space="0" w:color="057A8B" w:themeColor="text2"/>
          <w:right w:val="single" w:sz="4" w:space="0" w:color="057A8B" w:themeColor="text2"/>
          <w:insideH w:val="single" w:sz="4" w:space="0" w:color="057A8B" w:themeColor="text2"/>
          <w:insideV w:val="single" w:sz="4" w:space="0" w:color="057A8B" w:themeColor="text2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1559"/>
        <w:gridCol w:w="4394"/>
      </w:tblGrid>
      <w:tr w:rsidR="005C0039" w:rsidRPr="00D563CA" w14:paraId="4BBDD2C0" w14:textId="77777777" w:rsidTr="0023028B">
        <w:trPr>
          <w:trHeight w:val="267"/>
        </w:trPr>
        <w:tc>
          <w:tcPr>
            <w:tcW w:w="2547" w:type="dxa"/>
            <w:shd w:val="clear" w:color="auto" w:fill="2CB8A5" w:themeFill="accent3"/>
          </w:tcPr>
          <w:p w14:paraId="4A86D2D3" w14:textId="77777777" w:rsidR="005C0039" w:rsidRPr="00AD38A2" w:rsidRDefault="005C0039" w:rsidP="003E2B9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JSON Field</w:t>
            </w:r>
          </w:p>
        </w:tc>
        <w:tc>
          <w:tcPr>
            <w:tcW w:w="1134" w:type="dxa"/>
            <w:shd w:val="clear" w:color="auto" w:fill="2CB8A5" w:themeFill="accent3"/>
          </w:tcPr>
          <w:p w14:paraId="3152B4B5" w14:textId="77777777" w:rsidR="005C0039" w:rsidRPr="00AD38A2" w:rsidRDefault="005C0039" w:rsidP="003E2B9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Mandatory</w:t>
            </w:r>
          </w:p>
        </w:tc>
        <w:tc>
          <w:tcPr>
            <w:tcW w:w="1559" w:type="dxa"/>
            <w:shd w:val="clear" w:color="auto" w:fill="2CB8A5" w:themeFill="accent3"/>
          </w:tcPr>
          <w:p w14:paraId="4CEB453E" w14:textId="77777777" w:rsidR="005C0039" w:rsidRPr="00AD38A2" w:rsidRDefault="005C0039" w:rsidP="003E2B9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Values </w:t>
            </w:r>
          </w:p>
        </w:tc>
        <w:tc>
          <w:tcPr>
            <w:tcW w:w="4394" w:type="dxa"/>
            <w:shd w:val="clear" w:color="auto" w:fill="2CB8A5" w:themeFill="accent3"/>
          </w:tcPr>
          <w:p w14:paraId="78CC2BEB" w14:textId="77777777" w:rsidR="005C0039" w:rsidRPr="00AD38A2" w:rsidRDefault="005C0039" w:rsidP="003E2B9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Description</w:t>
            </w:r>
          </w:p>
        </w:tc>
      </w:tr>
      <w:tr w:rsidR="005C0039" w:rsidRPr="00734481" w14:paraId="243D1ABD" w14:textId="77777777" w:rsidTr="0023028B">
        <w:tc>
          <w:tcPr>
            <w:tcW w:w="2547" w:type="dxa"/>
          </w:tcPr>
          <w:p w14:paraId="4C4AFDAB" w14:textId="64E07895" w:rsidR="005C0039" w:rsidRPr="0023028B" w:rsidRDefault="00740F4B" w:rsidP="003E2B90">
            <w:pPr>
              <w:rPr>
                <w:rFonts w:ascii="Arial" w:hAnsi="Arial" w:cs="Arial"/>
                <w:sz w:val="16"/>
                <w:szCs w:val="16"/>
              </w:rPr>
            </w:pPr>
            <w:r w:rsidRPr="00C37011">
              <w:rPr>
                <w:rFonts w:ascii="Calibri Light" w:hAnsi="Calibri Light" w:cs="Calibri Light"/>
              </w:rPr>
              <w:t>signingCertificate</w:t>
            </w:r>
          </w:p>
        </w:tc>
        <w:tc>
          <w:tcPr>
            <w:tcW w:w="1134" w:type="dxa"/>
          </w:tcPr>
          <w:p w14:paraId="73F274DD" w14:textId="77777777" w:rsidR="005C0039" w:rsidRPr="0023028B" w:rsidRDefault="005C0039" w:rsidP="003E2B90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377A4A22" w14:textId="15BC6E52" w:rsidR="005C0039" w:rsidRPr="0023028B" w:rsidRDefault="00740F4B" w:rsidP="003E2B90">
            <w:pPr>
              <w:rPr>
                <w:rFonts w:ascii="Arial" w:hAnsi="Arial" w:cs="Arial"/>
                <w:sz w:val="16"/>
                <w:szCs w:val="16"/>
              </w:rPr>
            </w:pPr>
            <w:r w:rsidRPr="00740F4B">
              <w:rPr>
                <w:rFonts w:ascii="Arial" w:hAnsi="Arial" w:cs="Arial"/>
                <w:sz w:val="16"/>
                <w:szCs w:val="16"/>
              </w:rPr>
              <w:t>MIIEjTCCBBKgAwIBAgI</w:t>
            </w:r>
            <w:r>
              <w:rPr>
                <w:rFonts w:ascii="Arial" w:hAnsi="Arial" w:cs="Arial"/>
                <w:sz w:val="16"/>
                <w:szCs w:val="16"/>
              </w:rPr>
              <w:t>....</w:t>
            </w:r>
          </w:p>
        </w:tc>
        <w:tc>
          <w:tcPr>
            <w:tcW w:w="4394" w:type="dxa"/>
          </w:tcPr>
          <w:p w14:paraId="697AB9F7" w14:textId="112D4F84" w:rsidR="005C0039" w:rsidRPr="00E0557D" w:rsidRDefault="00740F4B" w:rsidP="003E2B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Signing certificate (</w:t>
            </w:r>
            <w:r>
              <w:rPr>
                <w:rFonts w:ascii="Arial" w:hAnsi="Arial" w:cs="Arial"/>
                <w:sz w:val="16"/>
                <w:szCs w:val="16"/>
              </w:rPr>
              <w:t xml:space="preserve">X509 </w:t>
            </w:r>
            <w:r>
              <w:rPr>
                <w:rFonts w:ascii="Arial" w:hAnsi="Arial" w:cs="Arial"/>
                <w:sz w:val="16"/>
                <w:szCs w:val="16"/>
              </w:rPr>
              <w:t>/ Base 64 encoded)</w:t>
            </w:r>
          </w:p>
        </w:tc>
      </w:tr>
      <w:tr w:rsidR="005C0039" w:rsidRPr="00734481" w14:paraId="3A904957" w14:textId="77777777" w:rsidTr="0023028B">
        <w:tc>
          <w:tcPr>
            <w:tcW w:w="2547" w:type="dxa"/>
          </w:tcPr>
          <w:p w14:paraId="57378E9D" w14:textId="7D88FBA7" w:rsidR="005C0039" w:rsidRPr="0023028B" w:rsidRDefault="00740F4B" w:rsidP="003E2B9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37011">
              <w:rPr>
                <w:rFonts w:ascii="Calibri Light" w:hAnsi="Calibri Light" w:cs="Calibri Light"/>
              </w:rPr>
              <w:t>certificateChain</w:t>
            </w:r>
          </w:p>
          <w:p w14:paraId="09670198" w14:textId="77777777" w:rsidR="005C0039" w:rsidRPr="0023028B" w:rsidRDefault="005C0039" w:rsidP="003E2B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B4CE8D" w14:textId="77777777" w:rsidR="005C0039" w:rsidRPr="0023028B" w:rsidRDefault="005C0039" w:rsidP="003E2B90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6664E91D" w14:textId="122151BC" w:rsidR="005C0039" w:rsidRPr="0023028B" w:rsidRDefault="005C0039" w:rsidP="003E2B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</w:tcPr>
          <w:p w14:paraId="484FDAF8" w14:textId="3572B9BB" w:rsidR="005C0039" w:rsidRPr="00E0557D" w:rsidRDefault="00740F4B" w:rsidP="003E2B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chained array of “Issuing certificates” of the Signing certificate</w:t>
            </w:r>
          </w:p>
        </w:tc>
      </w:tr>
      <w:tr w:rsidR="005C0039" w:rsidRPr="00734481" w14:paraId="1361180A" w14:textId="77777777" w:rsidTr="0023028B">
        <w:tc>
          <w:tcPr>
            <w:tcW w:w="2547" w:type="dxa"/>
          </w:tcPr>
          <w:p w14:paraId="4C5A6200" w14:textId="02ACFD6B" w:rsidR="005C0039" w:rsidRPr="00740F4B" w:rsidRDefault="00740F4B" w:rsidP="003E2B9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37011">
              <w:rPr>
                <w:rFonts w:ascii="Calibri Light" w:hAnsi="Calibri Light" w:cs="Calibri Light"/>
              </w:rPr>
              <w:t>certificateChain</w:t>
            </w:r>
            <w:r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EA0C0C">
              <w:rPr>
                <w:rFonts w:ascii="Calibri Light" w:hAnsi="Calibri Light" w:cs="Calibri Light"/>
              </w:rPr>
              <w:t>encodedCertificate</w:t>
            </w:r>
          </w:p>
        </w:tc>
        <w:tc>
          <w:tcPr>
            <w:tcW w:w="1134" w:type="dxa"/>
          </w:tcPr>
          <w:p w14:paraId="426E7A35" w14:textId="77777777" w:rsidR="005C0039" w:rsidRPr="0023028B" w:rsidRDefault="005C0039" w:rsidP="003E2B90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235325C9" w14:textId="6F9AAA9C" w:rsidR="005C0039" w:rsidRPr="0023028B" w:rsidRDefault="00740F4B" w:rsidP="003E2B90">
            <w:pPr>
              <w:rPr>
                <w:rFonts w:ascii="Arial" w:hAnsi="Arial" w:cs="Arial"/>
                <w:sz w:val="16"/>
                <w:szCs w:val="16"/>
              </w:rPr>
            </w:pPr>
            <w:r w:rsidRPr="00740F4B">
              <w:rPr>
                <w:rFonts w:ascii="Arial" w:hAnsi="Arial" w:cs="Arial"/>
                <w:sz w:val="16"/>
                <w:szCs w:val="16"/>
              </w:rPr>
              <w:t>MIIEjTCCBBKgAwIBAgI</w:t>
            </w:r>
            <w:r>
              <w:rPr>
                <w:rFonts w:ascii="Arial" w:hAnsi="Arial" w:cs="Arial"/>
                <w:sz w:val="16"/>
                <w:szCs w:val="16"/>
              </w:rPr>
              <w:t>....</w:t>
            </w:r>
          </w:p>
        </w:tc>
        <w:tc>
          <w:tcPr>
            <w:tcW w:w="4394" w:type="dxa"/>
          </w:tcPr>
          <w:p w14:paraId="47DD6463" w14:textId="2B6DA87A" w:rsidR="005C0039" w:rsidRPr="00E0557D" w:rsidRDefault="00740F4B" w:rsidP="003E2B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</w:t>
            </w:r>
            <w:r>
              <w:rPr>
                <w:rFonts w:ascii="Arial" w:hAnsi="Arial" w:cs="Arial"/>
                <w:sz w:val="16"/>
                <w:szCs w:val="16"/>
              </w:rPr>
              <w:t xml:space="preserve"> “Issuing certificate” (X509 / 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>
              <w:rPr>
                <w:rFonts w:ascii="Arial" w:hAnsi="Arial" w:cs="Arial"/>
                <w:sz w:val="16"/>
                <w:szCs w:val="16"/>
              </w:rPr>
              <w:t>ase 64 encoded)</w:t>
            </w:r>
          </w:p>
        </w:tc>
      </w:tr>
      <w:tr w:rsidR="005C0039" w:rsidRPr="00734481" w14:paraId="4CD65374" w14:textId="77777777" w:rsidTr="0023028B">
        <w:tc>
          <w:tcPr>
            <w:tcW w:w="2547" w:type="dxa"/>
          </w:tcPr>
          <w:p w14:paraId="0EE3E498" w14:textId="53A666AB" w:rsidR="005C0039" w:rsidRPr="0023028B" w:rsidRDefault="00740F4B" w:rsidP="003E2B90">
            <w:pPr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C37011">
              <w:rPr>
                <w:rFonts w:ascii="Calibri Light" w:hAnsi="Calibri Light" w:cs="Calibri Light"/>
              </w:rPr>
              <w:t>signingProfileId</w:t>
            </w:r>
          </w:p>
        </w:tc>
        <w:tc>
          <w:tcPr>
            <w:tcW w:w="1134" w:type="dxa"/>
          </w:tcPr>
          <w:p w14:paraId="57C54E18" w14:textId="79FDF0DB" w:rsidR="005C0039" w:rsidRPr="0023028B" w:rsidRDefault="005C0039" w:rsidP="003E2B90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eastAsia="Calibri" w:hAnsi="Arial" w:cs="Arial"/>
                <w:i/>
                <w:sz w:val="16"/>
                <w:szCs w:val="16"/>
              </w:rPr>
              <w:t xml:space="preserve">  </w:t>
            </w:r>
            <w:r w:rsidR="00740F4B"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4751D55F" w14:textId="0989EFCE" w:rsidR="005C0039" w:rsidRPr="0023028B" w:rsidRDefault="00740F4B" w:rsidP="003E2B90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XADES_1 / PADES_LTA</w:t>
            </w:r>
          </w:p>
        </w:tc>
        <w:tc>
          <w:tcPr>
            <w:tcW w:w="4394" w:type="dxa"/>
          </w:tcPr>
          <w:p w14:paraId="29737182" w14:textId="6860B8AC" w:rsidR="005C0039" w:rsidRPr="00E0557D" w:rsidRDefault="00740F4B" w:rsidP="003E2B90">
            <w:pPr>
              <w:rPr>
                <w:rFonts w:ascii="Arial" w:hAnsi="Arial" w:cs="Arial"/>
                <w:sz w:val="16"/>
                <w:szCs w:val="16"/>
              </w:rPr>
            </w:pPr>
            <w:r w:rsidRPr="00E0557D">
              <w:rPr>
                <w:rFonts w:ascii="Arial" w:hAnsi="Arial" w:cs="Arial"/>
                <w:sz w:val="16"/>
                <w:szCs w:val="16"/>
              </w:rPr>
              <w:t>The signature profile requested. It is linked to the “in” file type. BOSA provides a list of the available values and their meaning.</w:t>
            </w:r>
          </w:p>
        </w:tc>
      </w:tr>
      <w:tr w:rsidR="005C0039" w:rsidRPr="00734481" w14:paraId="428523EF" w14:textId="77777777" w:rsidTr="0023028B">
        <w:tc>
          <w:tcPr>
            <w:tcW w:w="2547" w:type="dxa"/>
          </w:tcPr>
          <w:p w14:paraId="554C7111" w14:textId="6EFA322B" w:rsidR="005C0039" w:rsidRPr="0023028B" w:rsidRDefault="00740F4B" w:rsidP="003E2B90">
            <w:pPr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C37011">
              <w:rPr>
                <w:rFonts w:ascii="Calibri Light" w:hAnsi="Calibri Light" w:cs="Calibri Light"/>
              </w:rPr>
              <w:t>toSignDocument</w:t>
            </w:r>
            <w:r>
              <w:rPr>
                <w:rFonts w:ascii="Calibri Light" w:hAnsi="Calibri Light" w:cs="Calibri Light"/>
              </w:rPr>
              <w:t>.bytes</w:t>
            </w:r>
          </w:p>
        </w:tc>
        <w:tc>
          <w:tcPr>
            <w:tcW w:w="1134" w:type="dxa"/>
          </w:tcPr>
          <w:p w14:paraId="709A708A" w14:textId="77777777" w:rsidR="005C0039" w:rsidRPr="0023028B" w:rsidRDefault="005C0039" w:rsidP="003E2B90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559" w:type="dxa"/>
          </w:tcPr>
          <w:p w14:paraId="6FDC5664" w14:textId="56ABDEF4" w:rsidR="005C0039" w:rsidRPr="0023028B" w:rsidRDefault="00740F4B" w:rsidP="003E2B90">
            <w:pPr>
              <w:rPr>
                <w:rFonts w:ascii="Arial" w:hAnsi="Arial" w:cs="Arial"/>
                <w:sz w:val="16"/>
                <w:szCs w:val="16"/>
              </w:rPr>
            </w:pPr>
            <w:r w:rsidRPr="00740F4B">
              <w:rPr>
                <w:rFonts w:ascii="Arial" w:hAnsi="Arial" w:cs="Arial"/>
                <w:sz w:val="16"/>
                <w:szCs w:val="16"/>
              </w:rPr>
              <w:t>JVBERi0xLjQKJcOkw7zDtsOfCjIgMCBv</w:t>
            </w:r>
            <w:r>
              <w:rPr>
                <w:rFonts w:ascii="Arial" w:hAnsi="Arial" w:cs="Arial"/>
                <w:sz w:val="16"/>
                <w:szCs w:val="16"/>
              </w:rPr>
              <w:t>....</w:t>
            </w:r>
          </w:p>
        </w:tc>
        <w:tc>
          <w:tcPr>
            <w:tcW w:w="4394" w:type="dxa"/>
          </w:tcPr>
          <w:p w14:paraId="72EB28B2" w14:textId="077D672A" w:rsidR="005C0039" w:rsidRPr="00E0557D" w:rsidRDefault="00740F4B" w:rsidP="003E2B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file to sign (Base 64 encoded)</w:t>
            </w:r>
          </w:p>
        </w:tc>
      </w:tr>
    </w:tbl>
    <w:p w14:paraId="2D7C9357" w14:textId="50FA9A10" w:rsidR="00B81B00" w:rsidRDefault="00B81B00" w:rsidP="00B346FC">
      <w:pPr>
        <w:rPr>
          <w:lang w:val="en-US"/>
        </w:rPr>
      </w:pPr>
    </w:p>
    <w:p w14:paraId="38F534F3" w14:textId="77777777" w:rsidR="00B81B00" w:rsidRDefault="00B81B00">
      <w:pPr>
        <w:rPr>
          <w:lang w:val="en-US"/>
        </w:rPr>
      </w:pPr>
      <w:r>
        <w:rPr>
          <w:lang w:val="en-US"/>
        </w:rPr>
        <w:br w:type="page"/>
      </w:r>
    </w:p>
    <w:p w14:paraId="4CA42A61" w14:textId="77777777" w:rsidR="00B346FC" w:rsidRDefault="00B346FC" w:rsidP="00B346FC">
      <w:pPr>
        <w:rPr>
          <w:lang w:val="en-US"/>
        </w:rPr>
      </w:pPr>
    </w:p>
    <w:p w14:paraId="6CA0C812" w14:textId="7A743709" w:rsidR="00766927" w:rsidRDefault="00766927" w:rsidP="00766927">
      <w:pPr>
        <w:rPr>
          <w:lang w:val="en-US"/>
        </w:rPr>
      </w:pPr>
      <w:r w:rsidRPr="005C0039">
        <w:rPr>
          <w:lang w:val="en-US"/>
        </w:rPr>
        <w:t xml:space="preserve">example </w:t>
      </w:r>
      <w:r>
        <w:rPr>
          <w:lang w:val="en-US"/>
        </w:rPr>
        <w:t>reply</w:t>
      </w:r>
      <w:r w:rsidRPr="005C0039">
        <w:rPr>
          <w:lang w:val="en-US"/>
        </w:rPr>
        <w:t>:</w:t>
      </w:r>
    </w:p>
    <w:p w14:paraId="6F2838B9" w14:textId="77777777" w:rsidR="00766927" w:rsidRPr="005C0039" w:rsidRDefault="00766927" w:rsidP="00766927">
      <w:pPr>
        <w:rPr>
          <w:lang w:val="en-US"/>
        </w:rPr>
      </w:pP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66927" w:rsidRPr="000E3CA3" w14:paraId="635B100C" w14:textId="77777777" w:rsidTr="00766927">
        <w:trPr>
          <w:trHeight w:val="1583"/>
        </w:trPr>
        <w:tc>
          <w:tcPr>
            <w:tcW w:w="9639" w:type="dxa"/>
          </w:tcPr>
          <w:p w14:paraId="7E778721" w14:textId="5CD77E84" w:rsidR="00766927" w:rsidRPr="00766927" w:rsidRDefault="00766927" w:rsidP="00766927">
            <w:pPr>
              <w:rPr>
                <w:rFonts w:ascii="Calibri Light" w:hAnsi="Calibri Light" w:cs="Calibri Light"/>
              </w:rPr>
            </w:pPr>
            <w:r w:rsidRPr="00766927">
              <w:rPr>
                <w:rFonts w:ascii="Calibri Light" w:hAnsi="Calibri Light" w:cs="Calibri Light"/>
              </w:rPr>
              <w:t>{</w:t>
            </w:r>
          </w:p>
          <w:p w14:paraId="4A87E6F0" w14:textId="4E9B902B" w:rsidR="00766927" w:rsidRPr="00766927" w:rsidRDefault="00766927" w:rsidP="00766927">
            <w:pPr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766927">
              <w:rPr>
                <w:rFonts w:ascii="Calibri Light" w:hAnsi="Calibri Light" w:cs="Calibri Light"/>
              </w:rPr>
              <w:t xml:space="preserve"> "digestAlgorithm" : "SHA256",</w:t>
            </w:r>
          </w:p>
          <w:p w14:paraId="5AB35908" w14:textId="00830AC2" w:rsidR="00766927" w:rsidRPr="00766927" w:rsidRDefault="00766927" w:rsidP="00766927">
            <w:pPr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766927">
              <w:rPr>
                <w:rFonts w:ascii="Calibri Light" w:hAnsi="Calibri Light" w:cs="Calibri Light"/>
              </w:rPr>
              <w:t xml:space="preserve"> "digest" : "1+Ij9/JqR7biNUOrz4bNJXxCoO5djQdkJlhUhkswRJ8=",</w:t>
            </w:r>
          </w:p>
          <w:p w14:paraId="2D6B6B90" w14:textId="3E7AB256" w:rsidR="00766927" w:rsidRPr="00766927" w:rsidRDefault="00766927" w:rsidP="00766927">
            <w:pPr>
              <w:rPr>
                <w:rFonts w:ascii="Calibri Light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766927">
              <w:rPr>
                <w:rFonts w:ascii="Calibri Light" w:hAnsi="Calibri Light" w:cs="Calibri Light"/>
              </w:rPr>
              <w:t xml:space="preserve"> "signingDate" : "2023-02-02T10:01:22.381+0000"</w:t>
            </w:r>
          </w:p>
          <w:p w14:paraId="07F88034" w14:textId="386AF477" w:rsidR="00766927" w:rsidRPr="00EA0C0C" w:rsidRDefault="00766927" w:rsidP="00877127">
            <w:pPr>
              <w:spacing w:before="0" w:beforeAutospacing="0" w:after="0" w:afterAutospacing="0"/>
              <w:rPr>
                <w:rFonts w:ascii="Calibri Light" w:hAnsi="Calibri Light" w:cs="Calibri Light"/>
              </w:rPr>
            </w:pPr>
            <w:r w:rsidRPr="00766927">
              <w:rPr>
                <w:rFonts w:ascii="Calibri Light" w:hAnsi="Calibri Light" w:cs="Calibri Light"/>
              </w:rPr>
              <w:t>}</w:t>
            </w:r>
          </w:p>
        </w:tc>
      </w:tr>
    </w:tbl>
    <w:p w14:paraId="37838F4D" w14:textId="77777777" w:rsidR="00766927" w:rsidRDefault="00766927" w:rsidP="00766927">
      <w:pPr>
        <w:rPr>
          <w:rFonts w:ascii="Calibri Light" w:hAnsi="Calibri Light" w:cs="Calibri Light"/>
        </w:rPr>
      </w:pPr>
    </w:p>
    <w:p w14:paraId="4D1D48E0" w14:textId="77777777" w:rsidR="00766927" w:rsidRDefault="00766927" w:rsidP="00766927">
      <w:pPr>
        <w:rPr>
          <w:rFonts w:ascii="Calibri Light" w:hAnsi="Calibri Light" w:cs="Calibri Light"/>
        </w:rPr>
      </w:pPr>
    </w:p>
    <w:p w14:paraId="232CBB86" w14:textId="648F6FD0" w:rsidR="00B346FC" w:rsidRDefault="00B346FC">
      <w:pPr>
        <w:rPr>
          <w:lang w:val="en-US"/>
        </w:rPr>
      </w:pPr>
    </w:p>
    <w:tbl>
      <w:tblPr>
        <w:tblStyle w:val="TableGrid"/>
        <w:tblW w:w="9634" w:type="dxa"/>
        <w:tblBorders>
          <w:top w:val="single" w:sz="4" w:space="0" w:color="057A8B" w:themeColor="text2"/>
          <w:left w:val="single" w:sz="4" w:space="0" w:color="057A8B" w:themeColor="text2"/>
          <w:bottom w:val="single" w:sz="4" w:space="0" w:color="057A8B" w:themeColor="text2"/>
          <w:right w:val="single" w:sz="4" w:space="0" w:color="057A8B" w:themeColor="text2"/>
          <w:insideH w:val="single" w:sz="4" w:space="0" w:color="057A8B" w:themeColor="text2"/>
          <w:insideV w:val="single" w:sz="4" w:space="0" w:color="057A8B" w:themeColor="text2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5528"/>
      </w:tblGrid>
      <w:tr w:rsidR="00766927" w:rsidRPr="00D563CA" w14:paraId="350114A4" w14:textId="77777777" w:rsidTr="00B80A0E">
        <w:trPr>
          <w:trHeight w:val="267"/>
        </w:trPr>
        <w:tc>
          <w:tcPr>
            <w:tcW w:w="2547" w:type="dxa"/>
            <w:shd w:val="clear" w:color="auto" w:fill="2CB8A5" w:themeFill="accent3"/>
          </w:tcPr>
          <w:p w14:paraId="143996D9" w14:textId="77777777" w:rsidR="00766927" w:rsidRPr="00AD38A2" w:rsidRDefault="00766927" w:rsidP="0087712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JSON Field</w:t>
            </w:r>
          </w:p>
        </w:tc>
        <w:tc>
          <w:tcPr>
            <w:tcW w:w="1559" w:type="dxa"/>
            <w:shd w:val="clear" w:color="auto" w:fill="2CB8A5" w:themeFill="accent3"/>
          </w:tcPr>
          <w:p w14:paraId="01D5FA57" w14:textId="77777777" w:rsidR="00766927" w:rsidRPr="00AD38A2" w:rsidRDefault="00766927" w:rsidP="0087712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Values </w:t>
            </w:r>
          </w:p>
        </w:tc>
        <w:tc>
          <w:tcPr>
            <w:tcW w:w="5528" w:type="dxa"/>
            <w:shd w:val="clear" w:color="auto" w:fill="2CB8A5" w:themeFill="accent3"/>
          </w:tcPr>
          <w:p w14:paraId="08F18828" w14:textId="77777777" w:rsidR="00766927" w:rsidRPr="00AD38A2" w:rsidRDefault="00766927" w:rsidP="0087712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Description</w:t>
            </w:r>
          </w:p>
        </w:tc>
      </w:tr>
      <w:tr w:rsidR="00766927" w:rsidRPr="00734481" w14:paraId="7A2BDD52" w14:textId="77777777" w:rsidTr="00B80A0E">
        <w:tc>
          <w:tcPr>
            <w:tcW w:w="2547" w:type="dxa"/>
          </w:tcPr>
          <w:p w14:paraId="058196AC" w14:textId="45BD5C4D" w:rsidR="00766927" w:rsidRPr="0023028B" w:rsidRDefault="00766927" w:rsidP="00877127">
            <w:pPr>
              <w:rPr>
                <w:rFonts w:ascii="Arial" w:hAnsi="Arial" w:cs="Arial"/>
                <w:sz w:val="16"/>
                <w:szCs w:val="16"/>
              </w:rPr>
            </w:pPr>
            <w:r w:rsidRPr="00766927">
              <w:rPr>
                <w:rFonts w:ascii="Calibri Light" w:hAnsi="Calibri Light" w:cs="Calibri Light"/>
              </w:rPr>
              <w:t>digestAlgorithm</w:t>
            </w:r>
          </w:p>
        </w:tc>
        <w:tc>
          <w:tcPr>
            <w:tcW w:w="1559" w:type="dxa"/>
          </w:tcPr>
          <w:p w14:paraId="16482DEC" w14:textId="7490D4E7" w:rsidR="00766927" w:rsidRPr="00130176" w:rsidRDefault="00130176" w:rsidP="00877127">
            <w:pPr>
              <w:rPr>
                <w:lang w:val="en-US"/>
              </w:rPr>
            </w:pPr>
            <w:r w:rsidRPr="00130176">
              <w:rPr>
                <w:lang w:val="en-US"/>
              </w:rPr>
              <w:t>SHA224</w:t>
            </w:r>
            <w:r>
              <w:rPr>
                <w:lang w:val="en-US"/>
              </w:rPr>
              <w:t xml:space="preserve">, </w:t>
            </w:r>
            <w:r w:rsidRPr="00130176">
              <w:rPr>
                <w:lang w:val="en-US"/>
              </w:rPr>
              <w:t>SHA256</w:t>
            </w:r>
            <w:r>
              <w:rPr>
                <w:lang w:val="en-US"/>
              </w:rPr>
              <w:t xml:space="preserve">, </w:t>
            </w:r>
            <w:r w:rsidRPr="00130176">
              <w:rPr>
                <w:lang w:val="en-US"/>
              </w:rPr>
              <w:t>SHA384</w:t>
            </w:r>
            <w:r>
              <w:rPr>
                <w:lang w:val="en-US"/>
              </w:rPr>
              <w:t xml:space="preserve">, </w:t>
            </w:r>
            <w:r w:rsidRPr="00130176">
              <w:rPr>
                <w:lang w:val="en-US"/>
              </w:rPr>
              <w:t>SHA512</w:t>
            </w:r>
            <w:r>
              <w:rPr>
                <w:lang w:val="en-US"/>
              </w:rPr>
              <w:t xml:space="preserve">, </w:t>
            </w:r>
            <w:r w:rsidRPr="00130176">
              <w:rPr>
                <w:lang w:val="en-US"/>
              </w:rPr>
              <w:t>SHA3_224</w:t>
            </w:r>
            <w:r>
              <w:rPr>
                <w:lang w:val="en-US"/>
              </w:rPr>
              <w:t xml:space="preserve">, </w:t>
            </w:r>
            <w:r w:rsidRPr="00130176">
              <w:rPr>
                <w:lang w:val="en-US"/>
              </w:rPr>
              <w:t>SHA3_256</w:t>
            </w:r>
            <w:r>
              <w:rPr>
                <w:lang w:val="en-US"/>
              </w:rPr>
              <w:t xml:space="preserve">, </w:t>
            </w:r>
            <w:r w:rsidRPr="00130176">
              <w:rPr>
                <w:lang w:val="en-US"/>
              </w:rPr>
              <w:t>SHA3_384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130176">
              <w:rPr>
                <w:lang w:val="en-US"/>
              </w:rPr>
              <w:t>SHA3_512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130176">
              <w:rPr>
                <w:lang w:val="en-US"/>
              </w:rPr>
              <w:t>RIPEMD160</w:t>
            </w:r>
            <w:r>
              <w:rPr>
                <w:lang w:val="en-US"/>
              </w:rPr>
              <w:t xml:space="preserve">, </w:t>
            </w:r>
            <w:r w:rsidRPr="00130176">
              <w:rPr>
                <w:lang w:val="en-US"/>
              </w:rPr>
              <w:t>WHIRLPOOL</w:t>
            </w:r>
            <w:r>
              <w:rPr>
                <w:lang w:val="en-US"/>
              </w:rPr>
              <w:t>……</w:t>
            </w:r>
          </w:p>
        </w:tc>
        <w:tc>
          <w:tcPr>
            <w:tcW w:w="5528" w:type="dxa"/>
          </w:tcPr>
          <w:p w14:paraId="2220299F" w14:textId="77777777" w:rsidR="00766927" w:rsidRPr="00E267F2" w:rsidRDefault="00766927" w:rsidP="00877127">
            <w:pPr>
              <w:rPr>
                <w:rFonts w:ascii="Arial" w:hAnsi="Arial" w:cs="Arial"/>
                <w:sz w:val="20"/>
                <w:szCs w:val="20"/>
              </w:rPr>
            </w:pPr>
            <w:r w:rsidRPr="00E267F2">
              <w:rPr>
                <w:rFonts w:ascii="Arial" w:hAnsi="Arial" w:cs="Arial"/>
                <w:sz w:val="20"/>
                <w:szCs w:val="20"/>
              </w:rPr>
              <w:t>The algorithm to use when signing the Digest</w:t>
            </w:r>
          </w:p>
          <w:p w14:paraId="6A16724D" w14:textId="3D424DE2" w:rsidR="00130176" w:rsidRPr="00E267F2" w:rsidRDefault="00130176" w:rsidP="008771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67F2">
              <w:rPr>
                <w:rFonts w:ascii="Arial" w:hAnsi="Arial" w:cs="Arial"/>
                <w:b/>
                <w:bCs/>
                <w:sz w:val="20"/>
                <w:szCs w:val="20"/>
              </w:rPr>
              <w:t>Th</w:t>
            </w:r>
            <w:r w:rsidR="00E267F2">
              <w:rPr>
                <w:rFonts w:ascii="Arial" w:hAnsi="Arial" w:cs="Arial"/>
                <w:b/>
                <w:bCs/>
                <w:sz w:val="20"/>
                <w:szCs w:val="20"/>
              </w:rPr>
              <w:t>is</w:t>
            </w:r>
            <w:r w:rsidRPr="00E267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algorithm is determined based on the Signing certificate, profile and the type of document to be signed</w:t>
            </w:r>
          </w:p>
        </w:tc>
      </w:tr>
      <w:tr w:rsidR="00766927" w:rsidRPr="00734481" w14:paraId="6E17A91A" w14:textId="77777777" w:rsidTr="00B80A0E">
        <w:tc>
          <w:tcPr>
            <w:tcW w:w="2547" w:type="dxa"/>
          </w:tcPr>
          <w:p w14:paraId="624B54A0" w14:textId="59960B03" w:rsidR="00766927" w:rsidRPr="0023028B" w:rsidRDefault="00766927" w:rsidP="00877127">
            <w:pPr>
              <w:rPr>
                <w:rFonts w:ascii="Arial" w:hAnsi="Arial" w:cs="Arial"/>
                <w:sz w:val="16"/>
                <w:szCs w:val="16"/>
              </w:rPr>
            </w:pPr>
            <w:r w:rsidRPr="00766927">
              <w:rPr>
                <w:rFonts w:ascii="Calibri Light" w:hAnsi="Calibri Light" w:cs="Calibri Light"/>
              </w:rPr>
              <w:t>D</w:t>
            </w:r>
            <w:r w:rsidRPr="00766927">
              <w:rPr>
                <w:rFonts w:ascii="Calibri Light" w:hAnsi="Calibri Light" w:cs="Calibri Light"/>
              </w:rPr>
              <w:t>igest</w:t>
            </w:r>
          </w:p>
        </w:tc>
        <w:tc>
          <w:tcPr>
            <w:tcW w:w="1559" w:type="dxa"/>
          </w:tcPr>
          <w:p w14:paraId="6A3D74A7" w14:textId="6C3158AA" w:rsidR="00766927" w:rsidRPr="0023028B" w:rsidRDefault="00766927" w:rsidP="00877127">
            <w:pPr>
              <w:rPr>
                <w:rFonts w:ascii="Arial" w:hAnsi="Arial" w:cs="Arial"/>
                <w:sz w:val="16"/>
                <w:szCs w:val="16"/>
              </w:rPr>
            </w:pPr>
            <w:r w:rsidRPr="00766927">
              <w:rPr>
                <w:rFonts w:ascii="Calibri Light" w:hAnsi="Calibri Light" w:cs="Calibri Light"/>
              </w:rPr>
              <w:t>1+Ij9/JqR7biNUOrz4bNJXxCoO5djQdkJlhUhkswRJ8=</w:t>
            </w:r>
          </w:p>
        </w:tc>
        <w:tc>
          <w:tcPr>
            <w:tcW w:w="5528" w:type="dxa"/>
          </w:tcPr>
          <w:p w14:paraId="52B1124B" w14:textId="02E0D977" w:rsidR="00766927" w:rsidRPr="00E0557D" w:rsidRDefault="00766927" w:rsidP="008771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digest (Base 64 encoded)</w:t>
            </w:r>
          </w:p>
        </w:tc>
      </w:tr>
      <w:tr w:rsidR="00766927" w:rsidRPr="00734481" w14:paraId="7C86858F" w14:textId="77777777" w:rsidTr="00B80A0E">
        <w:tc>
          <w:tcPr>
            <w:tcW w:w="2547" w:type="dxa"/>
          </w:tcPr>
          <w:p w14:paraId="1CBF2CD4" w14:textId="5B9B6B40" w:rsidR="00766927" w:rsidRPr="00740F4B" w:rsidRDefault="00766927" w:rsidP="00877127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66927">
              <w:rPr>
                <w:rFonts w:ascii="Calibri Light" w:hAnsi="Calibri Light" w:cs="Calibri Light"/>
              </w:rPr>
              <w:t>signingDate</w:t>
            </w:r>
          </w:p>
        </w:tc>
        <w:tc>
          <w:tcPr>
            <w:tcW w:w="1559" w:type="dxa"/>
          </w:tcPr>
          <w:p w14:paraId="2086F699" w14:textId="47A44CC9" w:rsidR="00766927" w:rsidRPr="0023028B" w:rsidRDefault="00766927" w:rsidP="00877127">
            <w:pPr>
              <w:rPr>
                <w:rFonts w:ascii="Arial" w:hAnsi="Arial" w:cs="Arial"/>
                <w:sz w:val="16"/>
                <w:szCs w:val="16"/>
              </w:rPr>
            </w:pPr>
            <w:r w:rsidRPr="00766927">
              <w:rPr>
                <w:rFonts w:ascii="Calibri Light" w:hAnsi="Calibri Light" w:cs="Calibri Light"/>
              </w:rPr>
              <w:t>2023-02-02T10:01:22.381+0000</w:t>
            </w:r>
          </w:p>
        </w:tc>
        <w:tc>
          <w:tcPr>
            <w:tcW w:w="5528" w:type="dxa"/>
          </w:tcPr>
          <w:p w14:paraId="74AF1A07" w14:textId="568375ED" w:rsidR="00766927" w:rsidRPr="00E0557D" w:rsidRDefault="00336AA3" w:rsidP="008771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date that will be recorded as the signing date</w:t>
            </w:r>
          </w:p>
        </w:tc>
      </w:tr>
    </w:tbl>
    <w:p w14:paraId="23407991" w14:textId="77777777" w:rsidR="00130176" w:rsidRDefault="00130176">
      <w:pPr>
        <w:rPr>
          <w:lang w:val="en-US"/>
        </w:rPr>
      </w:pPr>
    </w:p>
    <w:p w14:paraId="67D2AEB6" w14:textId="7CF3A6DE" w:rsidR="00176306" w:rsidRDefault="00176306" w:rsidP="00130176">
      <w:pPr>
        <w:rPr>
          <w:lang w:val="en-US"/>
        </w:rPr>
      </w:pPr>
    </w:p>
    <w:p w14:paraId="335D79DA" w14:textId="081EE8F7" w:rsidR="008B7C01" w:rsidRDefault="008B7C01">
      <w:pPr>
        <w:rPr>
          <w:lang w:val="en-US"/>
        </w:rPr>
      </w:pPr>
      <w:r>
        <w:rPr>
          <w:lang w:val="en-US"/>
        </w:rPr>
        <w:br w:type="page"/>
      </w:r>
    </w:p>
    <w:p w14:paraId="58F079CF" w14:textId="77777777" w:rsidR="00130176" w:rsidRDefault="00130176">
      <w:pPr>
        <w:rPr>
          <w:lang w:val="en-US"/>
        </w:rPr>
      </w:pPr>
    </w:p>
    <w:p w14:paraId="26708172" w14:textId="5E0BF3EE" w:rsidR="003A28BE" w:rsidRDefault="003A28BE" w:rsidP="003A28BE">
      <w:pPr>
        <w:pStyle w:val="Heading3"/>
        <w:rPr>
          <w:lang w:val="en-US"/>
        </w:rPr>
      </w:pPr>
      <w:bookmarkStart w:id="35" w:name="_Toc126241138"/>
      <w:r w:rsidRPr="00B81B00">
        <w:rPr>
          <w:bCs/>
          <w:lang w:val="en-US"/>
        </w:rPr>
        <w:t>3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Sign the Digest / Hash</w:t>
      </w:r>
    </w:p>
    <w:p w14:paraId="5966EE7F" w14:textId="77777777" w:rsidR="003A28BE" w:rsidRDefault="003A28BE" w:rsidP="003A28BE">
      <w:pPr>
        <w:rPr>
          <w:lang w:val="en-US"/>
        </w:rPr>
      </w:pPr>
      <w:r>
        <w:rPr>
          <w:lang w:val="en-US"/>
        </w:rPr>
        <w:t xml:space="preserve">The API to call will depend on the “signing hash” </w:t>
      </w:r>
      <w:r>
        <w:rPr>
          <w:lang w:val="en-US"/>
        </w:rPr>
        <w:t>service selected</w:t>
      </w:r>
      <w:r>
        <w:rPr>
          <w:lang w:val="en-US"/>
        </w:rPr>
        <w:t>.</w:t>
      </w:r>
    </w:p>
    <w:p w14:paraId="7F71B0A7" w14:textId="5CD852CE" w:rsidR="003A28BE" w:rsidRDefault="003A28BE" w:rsidP="003A28BE">
      <w:pPr>
        <w:rPr>
          <w:lang w:val="en-US"/>
        </w:rPr>
      </w:pPr>
      <w:r>
        <w:rPr>
          <w:lang w:val="en-US"/>
        </w:rPr>
        <w:t xml:space="preserve"> </w:t>
      </w:r>
    </w:p>
    <w:p w14:paraId="7D856C65" w14:textId="77777777" w:rsidR="003A28BE" w:rsidRDefault="003A28BE" w:rsidP="003A28BE">
      <w:pPr>
        <w:rPr>
          <w:lang w:val="en-US"/>
        </w:rPr>
      </w:pPr>
    </w:p>
    <w:p w14:paraId="2A8B676F" w14:textId="77777777" w:rsidR="003A28BE" w:rsidRPr="003A28BE" w:rsidRDefault="003A28BE" w:rsidP="003A28BE">
      <w:pPr>
        <w:rPr>
          <w:lang w:val="en-US"/>
        </w:rPr>
      </w:pPr>
    </w:p>
    <w:p w14:paraId="6C5A1F6D" w14:textId="61D5C724" w:rsidR="00A303BA" w:rsidRDefault="00A303BA" w:rsidP="00B81B00">
      <w:pPr>
        <w:pStyle w:val="Heading3"/>
        <w:rPr>
          <w:lang w:val="en-US"/>
        </w:rPr>
      </w:pPr>
      <w:r w:rsidRPr="00B81B00">
        <w:rPr>
          <w:bCs/>
          <w:lang w:val="en-US"/>
        </w:rPr>
        <w:t>3</w:t>
      </w:r>
      <w:r>
        <w:rPr>
          <w:lang w:val="en-US"/>
        </w:rPr>
        <w:t>.</w:t>
      </w:r>
      <w:r w:rsidR="003A28BE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 w:rsidR="00130176">
        <w:rPr>
          <w:lang w:val="en-US"/>
        </w:rPr>
        <w:t>sign</w:t>
      </w:r>
      <w:r>
        <w:rPr>
          <w:lang w:val="en-US"/>
        </w:rPr>
        <w:t>Document</w:t>
      </w:r>
      <w:bookmarkEnd w:id="35"/>
      <w:proofErr w:type="spellEnd"/>
    </w:p>
    <w:p w14:paraId="77208D80" w14:textId="77777777" w:rsidR="00130176" w:rsidRDefault="00130176" w:rsidP="00130176">
      <w:pPr>
        <w:rPr>
          <w:lang w:val="en-US"/>
        </w:rPr>
      </w:pPr>
    </w:p>
    <w:p w14:paraId="3F2BB6D3" w14:textId="4677A5CD" w:rsidR="00130176" w:rsidRDefault="00130176" w:rsidP="00130176">
      <w:pPr>
        <w:rPr>
          <w:lang w:val="en-US"/>
        </w:rPr>
      </w:pPr>
      <w:r w:rsidRPr="005C0039">
        <w:rPr>
          <w:lang w:val="en-US"/>
        </w:rPr>
        <w:t xml:space="preserve">This is a REST call (a HTTP POST containing a </w:t>
      </w:r>
      <w:proofErr w:type="spellStart"/>
      <w:r w:rsidRPr="005C0039">
        <w:rPr>
          <w:lang w:val="en-US"/>
        </w:rPr>
        <w:t>json</w:t>
      </w:r>
      <w:proofErr w:type="spellEnd"/>
      <w:r w:rsidRPr="005C0039">
        <w:rPr>
          <w:lang w:val="en-US"/>
        </w:rPr>
        <w:t xml:space="preserve"> string) from the FPS to the BOSA DSS server</w:t>
      </w:r>
    </w:p>
    <w:p w14:paraId="4CAE8E19" w14:textId="77777777" w:rsidR="001D7742" w:rsidRDefault="001D7742" w:rsidP="00662C6B">
      <w:pPr>
        <w:rPr>
          <w:lang w:val="en-US"/>
        </w:rPr>
      </w:pPr>
    </w:p>
    <w:p w14:paraId="6E123135" w14:textId="3748AB64" w:rsidR="00B346FC" w:rsidRDefault="00B346FC" w:rsidP="00B346FC">
      <w:pPr>
        <w:rPr>
          <w:lang w:val="en-US"/>
        </w:rPr>
      </w:pPr>
      <w:r>
        <w:rPr>
          <w:lang w:val="en-US"/>
        </w:rPr>
        <w:t>e</w:t>
      </w:r>
      <w:r w:rsidRPr="005C0039">
        <w:rPr>
          <w:lang w:val="en-US"/>
        </w:rPr>
        <w:t>xample request:</w:t>
      </w:r>
    </w:p>
    <w:p w14:paraId="36E79D25" w14:textId="77777777" w:rsidR="00176306" w:rsidRPr="005C0039" w:rsidRDefault="00176306" w:rsidP="00B346FC">
      <w:pPr>
        <w:rPr>
          <w:lang w:val="en-US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B346FC" w:rsidRPr="000E3CA3" w14:paraId="3CE9F47B" w14:textId="77777777" w:rsidTr="00B80A0E">
        <w:tc>
          <w:tcPr>
            <w:tcW w:w="9498" w:type="dxa"/>
          </w:tcPr>
          <w:p w14:paraId="15D6B9BC" w14:textId="77777777" w:rsidR="008B7C01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8B7C01">
              <w:rPr>
                <w:rFonts w:ascii="Calibri Light" w:eastAsia="Calibri" w:hAnsi="Calibri Light" w:cs="Calibri Light"/>
              </w:rPr>
              <w:t>{</w:t>
            </w:r>
          </w:p>
          <w:p w14:paraId="07E68973" w14:textId="77777777" w:rsidR="008B7C01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"toSignDocument":{"bytes":"JVBERi0xLjQKJcOkw...."},</w:t>
            </w:r>
          </w:p>
          <w:p w14:paraId="29DF6A5F" w14:textId="77777777" w:rsidR="008B7C01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"signingProfileId":"PADES_1",</w:t>
            </w:r>
          </w:p>
          <w:p w14:paraId="66629F54" w14:textId="77777777" w:rsidR="008B7C01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"clientSignatureParameters":{</w:t>
            </w:r>
          </w:p>
          <w:p w14:paraId="4B690BC4" w14:textId="77777777" w:rsidR="008B7C01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"signingCertificate":{"encodedCertificate":"MIIEjTCCBBKgAwIBAgIQS7...."},</w:t>
            </w:r>
          </w:p>
          <w:p w14:paraId="0AEC72E8" w14:textId="77777777" w:rsidR="008B7C01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"certificateChain":[</w:t>
            </w:r>
          </w:p>
          <w:p w14:paraId="2D922CF9" w14:textId="4F5AB63B" w:rsidR="008B7C01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{"encodedCertificate":"MIIDSTCCAtCgA..."},</w:t>
            </w:r>
          </w:p>
          <w:p w14:paraId="6C6494EF" w14:textId="77777777" w:rsidR="008B7C01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{"encodedCertificate":"MIICCDCCAY+gAw..."}</w:t>
            </w:r>
          </w:p>
          <w:p w14:paraId="671F2CB0" w14:textId="69B273D5" w:rsidR="008B7C01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],</w:t>
            </w:r>
          </w:p>
          <w:p w14:paraId="69FBE920" w14:textId="77777777" w:rsidR="008B7C01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"signingDate":"2023-02-02T10:01:22.381+0000"},</w:t>
            </w:r>
          </w:p>
          <w:p w14:paraId="66339B98" w14:textId="40E4D235" w:rsidR="008B7C01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"signatureValue":"MGUCMA9PfLWY</w:t>
            </w:r>
            <w:r>
              <w:rPr>
                <w:rFonts w:ascii="Calibri Light" w:eastAsia="Calibri" w:hAnsi="Calibri Light" w:cs="Calibri Light"/>
              </w:rPr>
              <w:t>....</w:t>
            </w:r>
            <w:r w:rsidRPr="008B7C01">
              <w:rPr>
                <w:rFonts w:ascii="Calibri Light" w:eastAsia="Calibri" w:hAnsi="Calibri Light" w:cs="Calibri Light"/>
              </w:rPr>
              <w:t>"</w:t>
            </w:r>
          </w:p>
          <w:p w14:paraId="06EC93AC" w14:textId="14504354" w:rsidR="00B346FC" w:rsidRPr="000E3CA3" w:rsidRDefault="008B7C01" w:rsidP="008B7C01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8B7C01">
              <w:rPr>
                <w:rFonts w:ascii="Calibri Light" w:eastAsia="Calibri" w:hAnsi="Calibri Light" w:cs="Calibri Light"/>
              </w:rPr>
              <w:t>}</w:t>
            </w:r>
          </w:p>
        </w:tc>
      </w:tr>
    </w:tbl>
    <w:p w14:paraId="59A468DF" w14:textId="0F9037A6" w:rsidR="00176306" w:rsidRPr="00DD4B15" w:rsidRDefault="00176306" w:rsidP="005C0039">
      <w:pPr>
        <w:rPr>
          <w:rFonts w:ascii="Calibri Light" w:hAnsi="Calibri Light" w:cs="Calibri Light"/>
        </w:rPr>
      </w:pPr>
    </w:p>
    <w:p w14:paraId="2AB3898A" w14:textId="1A6370E5" w:rsidR="00176306" w:rsidRPr="00DD4B15" w:rsidRDefault="00176306">
      <w:pPr>
        <w:rPr>
          <w:rFonts w:ascii="Calibri Light" w:hAnsi="Calibri Light" w:cs="Calibri Light"/>
        </w:rPr>
      </w:pPr>
    </w:p>
    <w:tbl>
      <w:tblPr>
        <w:tblStyle w:val="TableGrid"/>
        <w:tblW w:w="9639" w:type="dxa"/>
        <w:tblInd w:w="-5" w:type="dxa"/>
        <w:tblBorders>
          <w:top w:val="single" w:sz="4" w:space="0" w:color="057A8B" w:themeColor="text2"/>
          <w:left w:val="single" w:sz="4" w:space="0" w:color="057A8B" w:themeColor="text2"/>
          <w:bottom w:val="single" w:sz="4" w:space="0" w:color="057A8B" w:themeColor="text2"/>
          <w:right w:val="single" w:sz="4" w:space="0" w:color="057A8B" w:themeColor="text2"/>
          <w:insideH w:val="single" w:sz="4" w:space="0" w:color="057A8B" w:themeColor="text2"/>
          <w:insideV w:val="single" w:sz="4" w:space="0" w:color="057A8B" w:themeColor="text2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709"/>
        <w:gridCol w:w="2268"/>
        <w:gridCol w:w="4252"/>
      </w:tblGrid>
      <w:tr w:rsidR="00844080" w:rsidRPr="00D563CA" w14:paraId="621EA4D7" w14:textId="77777777" w:rsidTr="00B81B00">
        <w:trPr>
          <w:trHeight w:val="267"/>
        </w:trPr>
        <w:tc>
          <w:tcPr>
            <w:tcW w:w="2410" w:type="dxa"/>
            <w:shd w:val="clear" w:color="auto" w:fill="2CB8A5" w:themeFill="accent3"/>
          </w:tcPr>
          <w:p w14:paraId="7ADB8C80" w14:textId="77777777" w:rsidR="00844080" w:rsidRPr="00AD38A2" w:rsidRDefault="00844080" w:rsidP="00F40A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JSON Field</w:t>
            </w:r>
          </w:p>
        </w:tc>
        <w:tc>
          <w:tcPr>
            <w:tcW w:w="709" w:type="dxa"/>
            <w:shd w:val="clear" w:color="auto" w:fill="2CB8A5" w:themeFill="accent3"/>
          </w:tcPr>
          <w:p w14:paraId="53A9F8F2" w14:textId="77777777" w:rsidR="00844080" w:rsidRPr="00AD38A2" w:rsidRDefault="00844080" w:rsidP="00F40A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Mandatory</w:t>
            </w:r>
          </w:p>
        </w:tc>
        <w:tc>
          <w:tcPr>
            <w:tcW w:w="2268" w:type="dxa"/>
            <w:shd w:val="clear" w:color="auto" w:fill="2CB8A5" w:themeFill="accent3"/>
          </w:tcPr>
          <w:p w14:paraId="3AC02BDD" w14:textId="77777777" w:rsidR="00844080" w:rsidRPr="00AD38A2" w:rsidRDefault="00844080" w:rsidP="00F40A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Values </w:t>
            </w:r>
          </w:p>
        </w:tc>
        <w:tc>
          <w:tcPr>
            <w:tcW w:w="4252" w:type="dxa"/>
            <w:shd w:val="clear" w:color="auto" w:fill="2CB8A5" w:themeFill="accent3"/>
          </w:tcPr>
          <w:p w14:paraId="795F8FDA" w14:textId="77777777" w:rsidR="00844080" w:rsidRPr="00AD38A2" w:rsidRDefault="00844080" w:rsidP="00F40A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Description</w:t>
            </w:r>
          </w:p>
        </w:tc>
      </w:tr>
      <w:tr w:rsidR="00E267F2" w:rsidRPr="00734481" w14:paraId="24BE372E" w14:textId="77777777" w:rsidTr="00B81B00">
        <w:tc>
          <w:tcPr>
            <w:tcW w:w="2410" w:type="dxa"/>
          </w:tcPr>
          <w:p w14:paraId="29D700F9" w14:textId="2C304EC0" w:rsidR="00E267F2" w:rsidRPr="0023028B" w:rsidRDefault="00E267F2" w:rsidP="00E267F2">
            <w:pPr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C37011">
              <w:rPr>
                <w:rFonts w:ascii="Calibri Light" w:hAnsi="Calibri Light" w:cs="Calibri Light"/>
              </w:rPr>
              <w:t>signingCertificate</w:t>
            </w:r>
          </w:p>
        </w:tc>
        <w:tc>
          <w:tcPr>
            <w:tcW w:w="709" w:type="dxa"/>
          </w:tcPr>
          <w:p w14:paraId="384D2760" w14:textId="30DE9BE1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268" w:type="dxa"/>
          </w:tcPr>
          <w:p w14:paraId="02EC5C54" w14:textId="3DF04049" w:rsidR="00E267F2" w:rsidRPr="0023028B" w:rsidRDefault="00E267F2" w:rsidP="00E267F2">
            <w:pPr>
              <w:spacing w:before="0" w:beforeAutospacing="0" w:after="0" w:afterAutospacing="0"/>
              <w:rPr>
                <w:rFonts w:ascii="Arial" w:hAnsi="Arial" w:cs="Arial"/>
                <w:iCs/>
                <w:sz w:val="16"/>
                <w:szCs w:val="16"/>
              </w:rPr>
            </w:pPr>
            <w:r w:rsidRPr="00740F4B">
              <w:rPr>
                <w:rFonts w:ascii="Arial" w:hAnsi="Arial" w:cs="Arial"/>
                <w:sz w:val="16"/>
                <w:szCs w:val="16"/>
              </w:rPr>
              <w:t>MIIEjTCCBBKgAwIBAgI</w:t>
            </w:r>
            <w:r>
              <w:rPr>
                <w:rFonts w:ascii="Arial" w:hAnsi="Arial" w:cs="Arial"/>
                <w:sz w:val="16"/>
                <w:szCs w:val="16"/>
              </w:rPr>
              <w:t>....</w:t>
            </w:r>
          </w:p>
        </w:tc>
        <w:tc>
          <w:tcPr>
            <w:tcW w:w="4252" w:type="dxa"/>
          </w:tcPr>
          <w:p w14:paraId="075326D3" w14:textId="77777777" w:rsidR="00E267F2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Signing certificate (X509 / Base 64 encoded)</w:t>
            </w:r>
          </w:p>
          <w:p w14:paraId="409EBCCF" w14:textId="5FBD781F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MUST be the same as “getDataToSign”</w:t>
            </w:r>
          </w:p>
        </w:tc>
      </w:tr>
      <w:tr w:rsidR="00E267F2" w:rsidRPr="00734481" w14:paraId="1856D2C3" w14:textId="77777777" w:rsidTr="00B81B00">
        <w:tc>
          <w:tcPr>
            <w:tcW w:w="2410" w:type="dxa"/>
          </w:tcPr>
          <w:p w14:paraId="16302BCA" w14:textId="77777777" w:rsidR="00E267F2" w:rsidRPr="0023028B" w:rsidRDefault="00E267F2" w:rsidP="00E267F2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37011">
              <w:rPr>
                <w:rFonts w:ascii="Calibri Light" w:hAnsi="Calibri Light" w:cs="Calibri Light"/>
              </w:rPr>
              <w:t>certificateChain</w:t>
            </w:r>
          </w:p>
          <w:p w14:paraId="4CA6B5AE" w14:textId="68BF83CD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14:paraId="3294AB6E" w14:textId="69E8B313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268" w:type="dxa"/>
          </w:tcPr>
          <w:p w14:paraId="0C815EED" w14:textId="1F2AE0DB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52E486" w14:textId="77777777" w:rsidR="00E267F2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chained array of “Issuing certificates” of the Signing certificate</w:t>
            </w:r>
          </w:p>
          <w:p w14:paraId="5A2353E8" w14:textId="5415C391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MUST be the same as “getDataToSign”</w:t>
            </w:r>
          </w:p>
        </w:tc>
      </w:tr>
      <w:tr w:rsidR="00E267F2" w:rsidRPr="00734481" w14:paraId="2A511463" w14:textId="77777777" w:rsidTr="00B81B00">
        <w:tc>
          <w:tcPr>
            <w:tcW w:w="2410" w:type="dxa"/>
          </w:tcPr>
          <w:p w14:paraId="14AD7D51" w14:textId="3AB295CD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C37011">
              <w:rPr>
                <w:rFonts w:ascii="Calibri Light" w:hAnsi="Calibri Light" w:cs="Calibri Light"/>
              </w:rPr>
              <w:t>certificateChain</w:t>
            </w:r>
            <w:r w:rsidR="00B81B00">
              <w:rPr>
                <w:rFonts w:ascii="Calibri Light" w:hAnsi="Calibri Light" w:cs="Calibri Light"/>
              </w:rPr>
              <w:t xml:space="preserve"> -&gt; </w:t>
            </w:r>
            <w:r w:rsidRPr="00EA0C0C">
              <w:rPr>
                <w:rFonts w:ascii="Calibri Light" w:hAnsi="Calibri Light" w:cs="Calibri Light"/>
              </w:rPr>
              <w:t>encodedCertificate</w:t>
            </w:r>
          </w:p>
        </w:tc>
        <w:tc>
          <w:tcPr>
            <w:tcW w:w="709" w:type="dxa"/>
          </w:tcPr>
          <w:p w14:paraId="5EAD521C" w14:textId="35FF9ECF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268" w:type="dxa"/>
          </w:tcPr>
          <w:p w14:paraId="3A33D32A" w14:textId="79524641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740F4B">
              <w:rPr>
                <w:rFonts w:ascii="Arial" w:hAnsi="Arial" w:cs="Arial"/>
                <w:sz w:val="16"/>
                <w:szCs w:val="16"/>
              </w:rPr>
              <w:t>MIIEjTCCBBKgAwIBAgI</w:t>
            </w:r>
            <w:r>
              <w:rPr>
                <w:rFonts w:ascii="Arial" w:hAnsi="Arial" w:cs="Arial"/>
                <w:sz w:val="16"/>
                <w:szCs w:val="16"/>
              </w:rPr>
              <w:t>....</w:t>
            </w:r>
          </w:p>
        </w:tc>
        <w:tc>
          <w:tcPr>
            <w:tcW w:w="4252" w:type="dxa"/>
          </w:tcPr>
          <w:p w14:paraId="4120D274" w14:textId="77777777" w:rsidR="00E267F2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 “Issuing certificate” (X509 / Base 64 encoded)</w:t>
            </w:r>
          </w:p>
          <w:p w14:paraId="7138C7AC" w14:textId="233689A7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MUST be the same as “getDataToSign”</w:t>
            </w:r>
          </w:p>
        </w:tc>
      </w:tr>
      <w:tr w:rsidR="00E267F2" w:rsidRPr="00734481" w14:paraId="7E08D4F1" w14:textId="77777777" w:rsidTr="00B81B00">
        <w:tc>
          <w:tcPr>
            <w:tcW w:w="2410" w:type="dxa"/>
          </w:tcPr>
          <w:p w14:paraId="0387DA08" w14:textId="3B20F92A" w:rsidR="00E267F2" w:rsidRPr="0023028B" w:rsidRDefault="00E267F2" w:rsidP="00E267F2">
            <w:pPr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C37011">
              <w:rPr>
                <w:rFonts w:ascii="Calibri Light" w:hAnsi="Calibri Light" w:cs="Calibri Light"/>
              </w:rPr>
              <w:t>signingProfileId</w:t>
            </w:r>
          </w:p>
        </w:tc>
        <w:tc>
          <w:tcPr>
            <w:tcW w:w="709" w:type="dxa"/>
          </w:tcPr>
          <w:p w14:paraId="0DC42400" w14:textId="520AFBF9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eastAsia="Calibri" w:hAnsi="Arial" w:cs="Arial"/>
                <w:i/>
                <w:sz w:val="16"/>
                <w:szCs w:val="16"/>
              </w:rPr>
              <w:t xml:space="preserve">  </w:t>
            </w:r>
            <w:r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268" w:type="dxa"/>
          </w:tcPr>
          <w:p w14:paraId="38A5C53B" w14:textId="391F8E6C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XADES_1 / PADES_LTA</w:t>
            </w:r>
          </w:p>
        </w:tc>
        <w:tc>
          <w:tcPr>
            <w:tcW w:w="4252" w:type="dxa"/>
          </w:tcPr>
          <w:p w14:paraId="484B3956" w14:textId="77777777" w:rsidR="00E267F2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E0557D">
              <w:rPr>
                <w:rFonts w:ascii="Arial" w:hAnsi="Arial" w:cs="Arial"/>
                <w:sz w:val="16"/>
                <w:szCs w:val="16"/>
              </w:rPr>
              <w:t>The signature profile requested. It is linked to the “in” file type. BOSA provides a list of the available values and their meaning.</w:t>
            </w:r>
          </w:p>
          <w:p w14:paraId="4A8C28DF" w14:textId="08E36DAA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MUST be the same as “getDataToSign”</w:t>
            </w:r>
          </w:p>
        </w:tc>
      </w:tr>
      <w:tr w:rsidR="00E267F2" w:rsidRPr="00734481" w14:paraId="3F1889D1" w14:textId="77777777" w:rsidTr="00B81B00">
        <w:tc>
          <w:tcPr>
            <w:tcW w:w="2410" w:type="dxa"/>
          </w:tcPr>
          <w:p w14:paraId="45FA46BC" w14:textId="5E19823D" w:rsidR="00E267F2" w:rsidRPr="0023028B" w:rsidRDefault="00E267F2" w:rsidP="00E267F2">
            <w:pPr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C37011">
              <w:rPr>
                <w:rFonts w:ascii="Calibri Light" w:hAnsi="Calibri Light" w:cs="Calibri Light"/>
              </w:rPr>
              <w:t>toSignDocument</w:t>
            </w:r>
            <w:r w:rsidR="00B81B00">
              <w:rPr>
                <w:rFonts w:ascii="Calibri Light" w:hAnsi="Calibri Light" w:cs="Calibri Light"/>
              </w:rPr>
              <w:t xml:space="preserve"> -&gt; </w:t>
            </w:r>
            <w:r>
              <w:rPr>
                <w:rFonts w:ascii="Calibri Light" w:hAnsi="Calibri Light" w:cs="Calibri Light"/>
              </w:rPr>
              <w:t>bytes</w:t>
            </w:r>
          </w:p>
        </w:tc>
        <w:tc>
          <w:tcPr>
            <w:tcW w:w="709" w:type="dxa"/>
          </w:tcPr>
          <w:p w14:paraId="2D7868D3" w14:textId="1FD5571A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268" w:type="dxa"/>
          </w:tcPr>
          <w:p w14:paraId="7F5A27E9" w14:textId="54467F92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40F4B">
              <w:rPr>
                <w:rFonts w:ascii="Arial" w:hAnsi="Arial" w:cs="Arial"/>
                <w:sz w:val="16"/>
                <w:szCs w:val="16"/>
              </w:rPr>
              <w:t>JVBERi0xLjQKJcOkw7zDtsOfCjIgMCBv</w:t>
            </w:r>
            <w:r>
              <w:rPr>
                <w:rFonts w:ascii="Arial" w:hAnsi="Arial" w:cs="Arial"/>
                <w:sz w:val="16"/>
                <w:szCs w:val="16"/>
              </w:rPr>
              <w:t>....</w:t>
            </w:r>
          </w:p>
        </w:tc>
        <w:tc>
          <w:tcPr>
            <w:tcW w:w="4252" w:type="dxa"/>
          </w:tcPr>
          <w:p w14:paraId="183DC491" w14:textId="77777777" w:rsidR="00E267F2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file to sign (Base 64 encoded)</w:t>
            </w:r>
          </w:p>
          <w:p w14:paraId="40BA1DDD" w14:textId="14AABC14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MUST be the same as “getDataToSign”</w:t>
            </w:r>
          </w:p>
        </w:tc>
      </w:tr>
      <w:tr w:rsidR="00E267F2" w:rsidRPr="00734481" w14:paraId="41D15F90" w14:textId="77777777" w:rsidTr="00B81B00">
        <w:tc>
          <w:tcPr>
            <w:tcW w:w="2410" w:type="dxa"/>
          </w:tcPr>
          <w:p w14:paraId="44688511" w14:textId="52004BCB" w:rsidR="00E267F2" w:rsidRPr="0023028B" w:rsidRDefault="00E267F2" w:rsidP="00E267F2">
            <w:pPr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8B7C01">
              <w:rPr>
                <w:rFonts w:ascii="Calibri Light" w:eastAsia="Calibri" w:hAnsi="Calibri Light" w:cs="Calibri Light"/>
              </w:rPr>
              <w:lastRenderedPageBreak/>
              <w:t>signingDate</w:t>
            </w:r>
          </w:p>
        </w:tc>
        <w:tc>
          <w:tcPr>
            <w:tcW w:w="709" w:type="dxa"/>
          </w:tcPr>
          <w:p w14:paraId="78C5B763" w14:textId="5198A79C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268" w:type="dxa"/>
          </w:tcPr>
          <w:p w14:paraId="5419457A" w14:textId="1B203D10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8B7C01">
              <w:rPr>
                <w:rFonts w:ascii="Calibri Light" w:eastAsia="Calibri" w:hAnsi="Calibri Light" w:cs="Calibri Light"/>
              </w:rPr>
              <w:t>2023-02-02T10:01:22.381+0000</w:t>
            </w:r>
          </w:p>
        </w:tc>
        <w:tc>
          <w:tcPr>
            <w:tcW w:w="4252" w:type="dxa"/>
          </w:tcPr>
          <w:p w14:paraId="688B448A" w14:textId="5C3F6081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MUST </w:t>
            </w:r>
            <w:r>
              <w:rPr>
                <w:rFonts w:ascii="Arial" w:hAnsi="Arial" w:cs="Arial"/>
                <w:sz w:val="16"/>
                <w:szCs w:val="16"/>
              </w:rPr>
              <w:t>come from the reply of “getDataToSign”</w:t>
            </w:r>
          </w:p>
        </w:tc>
      </w:tr>
      <w:tr w:rsidR="00E267F2" w:rsidRPr="00734481" w14:paraId="3EF9EC37" w14:textId="77777777" w:rsidTr="00B81B00">
        <w:tc>
          <w:tcPr>
            <w:tcW w:w="2410" w:type="dxa"/>
          </w:tcPr>
          <w:p w14:paraId="4A67F6F4" w14:textId="2F5EBA5C" w:rsidR="00E267F2" w:rsidRPr="0023028B" w:rsidRDefault="00E267F2" w:rsidP="00E267F2">
            <w:pPr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8B7C01">
              <w:rPr>
                <w:rFonts w:ascii="Calibri Light" w:eastAsia="Calibri" w:hAnsi="Calibri Light" w:cs="Calibri Light"/>
              </w:rPr>
              <w:t>signatureValue</w:t>
            </w:r>
          </w:p>
        </w:tc>
        <w:tc>
          <w:tcPr>
            <w:tcW w:w="709" w:type="dxa"/>
          </w:tcPr>
          <w:p w14:paraId="1179D3A6" w14:textId="4A37143E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23028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268" w:type="dxa"/>
          </w:tcPr>
          <w:p w14:paraId="09B93517" w14:textId="724B5A04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</w:rPr>
            </w:pPr>
            <w:r w:rsidRPr="008B7C01">
              <w:rPr>
                <w:rFonts w:ascii="Calibri Light" w:eastAsia="Calibri" w:hAnsi="Calibri Light" w:cs="Calibri Light"/>
              </w:rPr>
              <w:t>MGUCMA9PfLWY</w:t>
            </w:r>
            <w:r>
              <w:rPr>
                <w:rFonts w:ascii="Calibri Light" w:eastAsia="Calibri" w:hAnsi="Calibri Light" w:cs="Calibri Light"/>
              </w:rPr>
              <w:t>....</w:t>
            </w:r>
          </w:p>
        </w:tc>
        <w:tc>
          <w:tcPr>
            <w:tcW w:w="4252" w:type="dxa"/>
          </w:tcPr>
          <w:p w14:paraId="21366629" w14:textId="3436F13D" w:rsidR="00E267F2" w:rsidRPr="0023028B" w:rsidRDefault="00E267F2" w:rsidP="00E267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The output of the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SignDigest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call</w:t>
            </w:r>
          </w:p>
        </w:tc>
      </w:tr>
    </w:tbl>
    <w:p w14:paraId="27DA2F6B" w14:textId="77777777" w:rsidR="00844080" w:rsidRDefault="00844080" w:rsidP="00844080">
      <w:pPr>
        <w:rPr>
          <w:lang w:val="en-US"/>
        </w:rPr>
      </w:pPr>
    </w:p>
    <w:p w14:paraId="62D4C822" w14:textId="77777777" w:rsidR="00844080" w:rsidRPr="005C0039" w:rsidRDefault="00844080" w:rsidP="005C0039">
      <w:pPr>
        <w:rPr>
          <w:rFonts w:ascii="Calibri Light" w:hAnsi="Calibri Light" w:cs="Calibri Light"/>
          <w:lang w:val="en-US"/>
        </w:rPr>
      </w:pPr>
    </w:p>
    <w:p w14:paraId="3BF793E1" w14:textId="77777777" w:rsidR="00735C9B" w:rsidRDefault="00735C9B" w:rsidP="00735C9B">
      <w:pPr>
        <w:rPr>
          <w:lang w:val="en-US"/>
        </w:rPr>
      </w:pPr>
    </w:p>
    <w:p w14:paraId="11CBB966" w14:textId="282C8010" w:rsidR="008B7C01" w:rsidRDefault="008B7C01" w:rsidP="008B7C01">
      <w:pPr>
        <w:rPr>
          <w:lang w:val="en-US"/>
        </w:rPr>
      </w:pPr>
      <w:r>
        <w:rPr>
          <w:lang w:val="en-US"/>
        </w:rPr>
        <w:t>e</w:t>
      </w:r>
      <w:r w:rsidRPr="005C0039">
        <w:rPr>
          <w:lang w:val="en-US"/>
        </w:rPr>
        <w:t xml:space="preserve">xample </w:t>
      </w:r>
      <w:r>
        <w:rPr>
          <w:lang w:val="en-US"/>
        </w:rPr>
        <w:t>reply</w:t>
      </w:r>
      <w:r w:rsidRPr="005C0039">
        <w:rPr>
          <w:lang w:val="en-US"/>
        </w:rPr>
        <w:t>:</w:t>
      </w:r>
    </w:p>
    <w:p w14:paraId="4F944769" w14:textId="77777777" w:rsidR="008B7C01" w:rsidRPr="005C0039" w:rsidRDefault="008B7C01" w:rsidP="008B7C01">
      <w:pPr>
        <w:rPr>
          <w:lang w:val="en-US"/>
        </w:rPr>
      </w:pP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8B7C01" w:rsidRPr="000E3CA3" w14:paraId="464832D9" w14:textId="77777777" w:rsidTr="00B80A0E">
        <w:tc>
          <w:tcPr>
            <w:tcW w:w="9639" w:type="dxa"/>
          </w:tcPr>
          <w:p w14:paraId="20E7EE77" w14:textId="29DFA324" w:rsidR="008B7C01" w:rsidRPr="008B7C01" w:rsidRDefault="008B7C01" w:rsidP="00877127">
            <w:pPr>
              <w:pStyle w:val="NoSpacing"/>
              <w:rPr>
                <w:rFonts w:ascii="Calibri Light" w:eastAsia="Calibri" w:hAnsi="Calibri Light" w:cs="Calibri Light"/>
              </w:rPr>
            </w:pPr>
            <w:r w:rsidRPr="008B7C01">
              <w:rPr>
                <w:rFonts w:ascii="Calibri Light" w:eastAsia="Calibri" w:hAnsi="Calibri Light" w:cs="Calibri Light"/>
              </w:rPr>
              <w:t>{</w:t>
            </w:r>
          </w:p>
          <w:p w14:paraId="7CB41E79" w14:textId="2F57249B" w:rsidR="008B7C01" w:rsidRPr="008B7C01" w:rsidRDefault="008B7C01" w:rsidP="00877127">
            <w:pPr>
              <w:pStyle w:val="NoSpacing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"bytes" : "JVBERi0xLjQKJcOkw7zDtsO</w:t>
            </w:r>
            <w:r>
              <w:rPr>
                <w:rFonts w:ascii="Calibri Light" w:eastAsia="Calibri" w:hAnsi="Calibri Light" w:cs="Calibri Light"/>
              </w:rPr>
              <w:t>....</w:t>
            </w:r>
            <w:r w:rsidRPr="008B7C01">
              <w:rPr>
                <w:rFonts w:ascii="Calibri Light" w:eastAsia="Calibri" w:hAnsi="Calibri Light" w:cs="Calibri Light"/>
              </w:rPr>
              <w:t>",</w:t>
            </w:r>
          </w:p>
          <w:p w14:paraId="25020098" w14:textId="17DA03DC" w:rsidR="008B7C01" w:rsidRPr="008B7C01" w:rsidRDefault="008B7C01" w:rsidP="00877127">
            <w:pPr>
              <w:pStyle w:val="NoSpacing"/>
              <w:rPr>
                <w:rFonts w:ascii="Calibri Light" w:eastAsia="Calibri" w:hAnsi="Calibri Light" w:cs="Calibri Light"/>
              </w:rPr>
            </w:pPr>
            <w:r w:rsidRPr="00C37011">
              <w:rPr>
                <w:rFonts w:ascii="Calibri Light" w:hAnsi="Calibri Light" w:cs="Calibri Light"/>
              </w:rPr>
              <w:tab/>
            </w:r>
            <w:r w:rsidRPr="00C37011">
              <w:rPr>
                <w:rFonts w:ascii="Calibri Light" w:hAnsi="Calibri Light" w:cs="Calibri Light"/>
              </w:rPr>
              <w:tab/>
            </w:r>
            <w:r w:rsidRPr="008B7C01">
              <w:rPr>
                <w:rFonts w:ascii="Calibri Light" w:eastAsia="Calibri" w:hAnsi="Calibri Light" w:cs="Calibri Light"/>
              </w:rPr>
              <w:t>"name" : "</w:t>
            </w:r>
            <w:r>
              <w:rPr>
                <w:rFonts w:ascii="Calibri Light" w:eastAsia="Calibri" w:hAnsi="Calibri Light" w:cs="Calibri Light"/>
              </w:rPr>
              <w:t>Filename</w:t>
            </w:r>
            <w:r w:rsidRPr="008B7C01">
              <w:rPr>
                <w:rFonts w:ascii="Calibri Light" w:eastAsia="Calibri" w:hAnsi="Calibri Light" w:cs="Calibri Light"/>
              </w:rPr>
              <w:t>.pdf"</w:t>
            </w:r>
          </w:p>
          <w:p w14:paraId="58DD8BC7" w14:textId="77777777" w:rsidR="008B7C01" w:rsidRPr="000E3CA3" w:rsidRDefault="008B7C01" w:rsidP="00877127">
            <w:pPr>
              <w:pStyle w:val="NoSpacing"/>
              <w:spacing w:before="0" w:beforeAutospacing="0" w:after="0" w:afterAutospacing="0"/>
              <w:rPr>
                <w:rFonts w:ascii="Calibri Light" w:eastAsia="Calibri" w:hAnsi="Calibri Light" w:cs="Calibri Light"/>
              </w:rPr>
            </w:pPr>
            <w:r w:rsidRPr="008B7C01">
              <w:rPr>
                <w:rFonts w:ascii="Calibri Light" w:eastAsia="Calibri" w:hAnsi="Calibri Light" w:cs="Calibri Light"/>
              </w:rPr>
              <w:t>}</w:t>
            </w:r>
          </w:p>
        </w:tc>
      </w:tr>
    </w:tbl>
    <w:p w14:paraId="5AD39BB4" w14:textId="5950E67E" w:rsidR="008B7C01" w:rsidRDefault="008B7C01" w:rsidP="008B7C01">
      <w:pPr>
        <w:rPr>
          <w:rFonts w:ascii="Calibri Light" w:hAnsi="Calibri Light" w:cs="Calibri Light"/>
        </w:rPr>
      </w:pPr>
    </w:p>
    <w:p w14:paraId="0FA74858" w14:textId="1F8EFFE8" w:rsidR="009F75B3" w:rsidRDefault="009F75B3" w:rsidP="008B7C01">
      <w:pPr>
        <w:rPr>
          <w:rFonts w:ascii="Calibri Light" w:hAnsi="Calibri Light" w:cs="Calibri Light"/>
        </w:rPr>
      </w:pPr>
    </w:p>
    <w:p w14:paraId="4BFC3A00" w14:textId="77777777" w:rsidR="009F75B3" w:rsidRPr="00DD4B15" w:rsidRDefault="009F75B3" w:rsidP="008B7C01">
      <w:pPr>
        <w:rPr>
          <w:rFonts w:ascii="Calibri Light" w:hAnsi="Calibri Light" w:cs="Calibri Light"/>
        </w:rPr>
      </w:pPr>
    </w:p>
    <w:tbl>
      <w:tblPr>
        <w:tblStyle w:val="TableGrid"/>
        <w:tblW w:w="9639" w:type="dxa"/>
        <w:tblInd w:w="-5" w:type="dxa"/>
        <w:tblBorders>
          <w:top w:val="single" w:sz="4" w:space="0" w:color="057A8B" w:themeColor="text2"/>
          <w:left w:val="single" w:sz="4" w:space="0" w:color="057A8B" w:themeColor="text2"/>
          <w:bottom w:val="single" w:sz="4" w:space="0" w:color="057A8B" w:themeColor="text2"/>
          <w:right w:val="single" w:sz="4" w:space="0" w:color="057A8B" w:themeColor="text2"/>
          <w:insideH w:val="single" w:sz="4" w:space="0" w:color="057A8B" w:themeColor="text2"/>
          <w:insideV w:val="single" w:sz="4" w:space="0" w:color="057A8B" w:themeColor="text2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5528"/>
      </w:tblGrid>
      <w:tr w:rsidR="008B7C01" w:rsidRPr="00D563CA" w14:paraId="7A886267" w14:textId="77777777" w:rsidTr="00B80A0E">
        <w:trPr>
          <w:trHeight w:val="267"/>
        </w:trPr>
        <w:tc>
          <w:tcPr>
            <w:tcW w:w="2410" w:type="dxa"/>
            <w:shd w:val="clear" w:color="auto" w:fill="2CB8A5" w:themeFill="accent3"/>
          </w:tcPr>
          <w:p w14:paraId="25D69641" w14:textId="77777777" w:rsidR="008B7C01" w:rsidRPr="00AD38A2" w:rsidRDefault="008B7C01" w:rsidP="0087712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JSON Field</w:t>
            </w:r>
          </w:p>
        </w:tc>
        <w:tc>
          <w:tcPr>
            <w:tcW w:w="1701" w:type="dxa"/>
            <w:shd w:val="clear" w:color="auto" w:fill="2CB8A5" w:themeFill="accent3"/>
          </w:tcPr>
          <w:p w14:paraId="58B797A8" w14:textId="77777777" w:rsidR="008B7C01" w:rsidRPr="00AD38A2" w:rsidRDefault="008B7C01" w:rsidP="0087712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Values </w:t>
            </w:r>
          </w:p>
        </w:tc>
        <w:tc>
          <w:tcPr>
            <w:tcW w:w="5528" w:type="dxa"/>
            <w:shd w:val="clear" w:color="auto" w:fill="2CB8A5" w:themeFill="accent3"/>
          </w:tcPr>
          <w:p w14:paraId="1641EF5C" w14:textId="77777777" w:rsidR="008B7C01" w:rsidRPr="00AD38A2" w:rsidRDefault="008B7C01" w:rsidP="0087712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D38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Description</w:t>
            </w:r>
          </w:p>
        </w:tc>
      </w:tr>
      <w:tr w:rsidR="008B7C01" w:rsidRPr="00734481" w14:paraId="754CD042" w14:textId="77777777" w:rsidTr="00B80A0E">
        <w:tc>
          <w:tcPr>
            <w:tcW w:w="2410" w:type="dxa"/>
          </w:tcPr>
          <w:p w14:paraId="5D33FC48" w14:textId="39AE7FAC" w:rsidR="008B7C01" w:rsidRPr="0023028B" w:rsidRDefault="008B7C01" w:rsidP="00877127">
            <w:pPr>
              <w:rPr>
                <w:rFonts w:ascii="Arial" w:eastAsia="Calibri" w:hAnsi="Arial" w:cs="Arial"/>
                <w:i/>
                <w:sz w:val="16"/>
                <w:szCs w:val="16"/>
              </w:rPr>
            </w:pPr>
            <w:r>
              <w:rPr>
                <w:rFonts w:ascii="Arial" w:eastAsia="Calibri" w:hAnsi="Arial" w:cs="Arial"/>
                <w:i/>
                <w:sz w:val="16"/>
                <w:szCs w:val="16"/>
              </w:rPr>
              <w:t>bytes</w:t>
            </w:r>
          </w:p>
        </w:tc>
        <w:tc>
          <w:tcPr>
            <w:tcW w:w="1701" w:type="dxa"/>
          </w:tcPr>
          <w:p w14:paraId="0A78BD0D" w14:textId="7DE4DDC1" w:rsidR="008B7C01" w:rsidRPr="0023028B" w:rsidRDefault="00E267F2" w:rsidP="00877127">
            <w:pPr>
              <w:spacing w:before="0" w:beforeAutospacing="0" w:after="0" w:afterAutospacing="0"/>
              <w:rPr>
                <w:rFonts w:ascii="Arial" w:hAnsi="Arial" w:cs="Arial"/>
                <w:iCs/>
                <w:sz w:val="16"/>
                <w:szCs w:val="16"/>
              </w:rPr>
            </w:pPr>
            <w:r w:rsidRPr="008B7C01">
              <w:rPr>
                <w:rFonts w:ascii="Calibri Light" w:eastAsia="Calibri" w:hAnsi="Calibri Light" w:cs="Calibri Light"/>
              </w:rPr>
              <w:t>JVBERi0xLjQKJcOkw7zDtsO</w:t>
            </w:r>
            <w:r>
              <w:rPr>
                <w:rFonts w:ascii="Calibri Light" w:eastAsia="Calibri" w:hAnsi="Calibri Light" w:cs="Calibri Light"/>
              </w:rPr>
              <w:t>....</w:t>
            </w:r>
          </w:p>
        </w:tc>
        <w:tc>
          <w:tcPr>
            <w:tcW w:w="5528" w:type="dxa"/>
          </w:tcPr>
          <w:p w14:paraId="7631F339" w14:textId="114558D6" w:rsidR="008B7C01" w:rsidRPr="0023028B" w:rsidRDefault="00E267F2" w:rsidP="008771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The bytes of the signed file (Base 64 encoded)</w:t>
            </w:r>
          </w:p>
        </w:tc>
      </w:tr>
      <w:tr w:rsidR="008B7C01" w:rsidRPr="00734481" w14:paraId="0622CD58" w14:textId="77777777" w:rsidTr="00B80A0E">
        <w:tc>
          <w:tcPr>
            <w:tcW w:w="2410" w:type="dxa"/>
          </w:tcPr>
          <w:p w14:paraId="1EDE6C3D" w14:textId="34E65709" w:rsidR="008B7C01" w:rsidRPr="0023028B" w:rsidRDefault="008B7C01" w:rsidP="008771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i/>
                <w:sz w:val="16"/>
                <w:szCs w:val="16"/>
              </w:rPr>
              <w:t>name</w:t>
            </w:r>
          </w:p>
        </w:tc>
        <w:tc>
          <w:tcPr>
            <w:tcW w:w="1701" w:type="dxa"/>
          </w:tcPr>
          <w:p w14:paraId="3970C274" w14:textId="71121AFA" w:rsidR="008B7C01" w:rsidRPr="0023028B" w:rsidRDefault="00E267F2" w:rsidP="0087712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File.xml</w:t>
            </w:r>
          </w:p>
        </w:tc>
        <w:tc>
          <w:tcPr>
            <w:tcW w:w="5528" w:type="dxa"/>
          </w:tcPr>
          <w:p w14:paraId="35E0A4E6" w14:textId="4F2B15A3" w:rsidR="008B7C01" w:rsidRPr="0023028B" w:rsidRDefault="008B7C01" w:rsidP="008771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3028B">
              <w:rPr>
                <w:rFonts w:ascii="Arial" w:hAnsi="Arial" w:cs="Arial"/>
                <w:sz w:val="16"/>
                <w:szCs w:val="16"/>
                <w:lang w:val="en-US"/>
              </w:rPr>
              <w:t xml:space="preserve">The name of the </w:t>
            </w:r>
            <w:r w:rsidR="00E267F2">
              <w:rPr>
                <w:rFonts w:ascii="Arial" w:hAnsi="Arial" w:cs="Arial"/>
                <w:sz w:val="16"/>
                <w:szCs w:val="16"/>
                <w:lang w:val="en-US"/>
              </w:rPr>
              <w:t>output file. Not mandatory to use this name</w:t>
            </w:r>
          </w:p>
        </w:tc>
      </w:tr>
    </w:tbl>
    <w:p w14:paraId="24E96D89" w14:textId="7247133A" w:rsidR="005C0039" w:rsidRPr="008B7C01" w:rsidRDefault="005C0039" w:rsidP="00766927">
      <w:pPr>
        <w:pStyle w:val="Heading3"/>
      </w:pPr>
    </w:p>
    <w:p w14:paraId="1379F4B3" w14:textId="77777777" w:rsidR="00A303BA" w:rsidRDefault="00A303BA">
      <w:pPr>
        <w:rPr>
          <w:rFonts w:ascii="Montserrat SemiBold" w:eastAsiaTheme="majorEastAsia" w:hAnsi="Montserrat SemiBold" w:cs="Times New Roman (Headings CS)"/>
          <w:b/>
          <w:sz w:val="38"/>
          <w:szCs w:val="32"/>
          <w:lang w:val="en-US"/>
        </w:rPr>
      </w:pPr>
      <w:bookmarkStart w:id="36" w:name="_Toc94631785"/>
      <w:r>
        <w:rPr>
          <w:lang w:val="en-US"/>
        </w:rPr>
        <w:br w:type="page"/>
      </w:r>
    </w:p>
    <w:p w14:paraId="2A1BF105" w14:textId="1876752D" w:rsidR="005C0039" w:rsidRPr="006764B6" w:rsidRDefault="005C0039" w:rsidP="003E2B90">
      <w:pPr>
        <w:pStyle w:val="Heading3"/>
        <w:rPr>
          <w:lang w:val="es-ES"/>
        </w:rPr>
      </w:pPr>
      <w:bookmarkStart w:id="37" w:name="_Toc126241139"/>
      <w:r w:rsidRPr="006764B6">
        <w:rPr>
          <w:lang w:val="es-ES"/>
        </w:rPr>
        <w:lastRenderedPageBreak/>
        <w:t xml:space="preserve">3.5. Error </w:t>
      </w:r>
      <w:proofErr w:type="spellStart"/>
      <w:r w:rsidRPr="006764B6">
        <w:rPr>
          <w:lang w:val="es-ES"/>
        </w:rPr>
        <w:t>codes</w:t>
      </w:r>
      <w:bookmarkEnd w:id="36"/>
      <w:bookmarkEnd w:id="37"/>
      <w:proofErr w:type="spellEnd"/>
    </w:p>
    <w:p w14:paraId="0CFA14E7" w14:textId="77777777" w:rsidR="005C0039" w:rsidRPr="006764B6" w:rsidRDefault="005C0039" w:rsidP="003E2B90">
      <w:pPr>
        <w:rPr>
          <w:color w:val="000000"/>
          <w:lang w:val="es-ES"/>
        </w:rPr>
      </w:pPr>
      <w:r w:rsidRPr="006764B6">
        <w:rPr>
          <w:color w:val="000000"/>
          <w:lang w:val="es-ES"/>
        </w:rPr>
        <w:t xml:space="preserve">URL: </w:t>
      </w:r>
      <w:hyperlink r:id="rId21" w:history="1">
        <w:r w:rsidRPr="006764B6">
          <w:rPr>
            <w:rStyle w:val="Hyperlink"/>
            <w:rFonts w:cstheme="minorHAnsi"/>
            <w:lang w:val="es-ES"/>
          </w:rPr>
          <w:t>https://github.com/Fedict/fts-documentation/tree/master/FPS_info</w:t>
        </w:r>
      </w:hyperlink>
      <w:r w:rsidRPr="006764B6">
        <w:rPr>
          <w:color w:val="000000"/>
          <w:lang w:val="es-ES"/>
        </w:rPr>
        <w:t xml:space="preserve">  (file: error_constants.txt). </w:t>
      </w:r>
    </w:p>
    <w:p w14:paraId="71008B5A" w14:textId="099ADDE7" w:rsidR="005C0039" w:rsidRDefault="005C0039" w:rsidP="003E2B90">
      <w:pPr>
        <w:rPr>
          <w:color w:val="000000"/>
          <w:lang w:val="en-US"/>
        </w:rPr>
      </w:pPr>
      <w:r w:rsidRPr="005C0039">
        <w:rPr>
          <w:color w:val="000000"/>
          <w:lang w:val="en-US"/>
        </w:rPr>
        <w:t>Error codes that the service might include on callback to the relying party.</w:t>
      </w:r>
    </w:p>
    <w:p w14:paraId="153FAD6E" w14:textId="77777777" w:rsidR="002213D0" w:rsidRPr="005C0039" w:rsidRDefault="002213D0" w:rsidP="003E2B90">
      <w:pPr>
        <w:rPr>
          <w:lang w:val="en-US"/>
        </w:rPr>
      </w:pPr>
    </w:p>
    <w:tbl>
      <w:tblPr>
        <w:tblStyle w:val="TableGrid"/>
        <w:tblW w:w="9639" w:type="dxa"/>
        <w:tblInd w:w="250" w:type="dxa"/>
        <w:tblBorders>
          <w:top w:val="single" w:sz="4" w:space="0" w:color="057A8B" w:themeColor="text2"/>
          <w:left w:val="single" w:sz="4" w:space="0" w:color="057A8B" w:themeColor="text2"/>
          <w:bottom w:val="single" w:sz="4" w:space="0" w:color="057A8B" w:themeColor="text2"/>
          <w:right w:val="single" w:sz="4" w:space="0" w:color="057A8B" w:themeColor="text2"/>
          <w:insideH w:val="single" w:sz="4" w:space="0" w:color="057A8B" w:themeColor="text2"/>
          <w:insideV w:val="single" w:sz="4" w:space="0" w:color="057A8B" w:themeColor="text2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6379"/>
        <w:gridCol w:w="1105"/>
      </w:tblGrid>
      <w:tr w:rsidR="00BD5B8C" w:rsidRPr="000E3CA3" w14:paraId="24341367" w14:textId="7E1F5E67" w:rsidTr="0023028B">
        <w:tc>
          <w:tcPr>
            <w:tcW w:w="2155" w:type="dxa"/>
            <w:shd w:val="clear" w:color="auto" w:fill="2CB8A5" w:themeFill="accent3"/>
          </w:tcPr>
          <w:p w14:paraId="3CEEE6B2" w14:textId="77777777" w:rsidR="00BD5B8C" w:rsidRPr="003E2B90" w:rsidRDefault="00BD5B8C" w:rsidP="003E2B90">
            <w:pPr>
              <w:rPr>
                <w:sz w:val="18"/>
                <w:szCs w:val="18"/>
              </w:rPr>
            </w:pPr>
            <w:r w:rsidRPr="003E2B90">
              <w:rPr>
                <w:sz w:val="18"/>
                <w:szCs w:val="18"/>
              </w:rPr>
              <w:t>Error constant</w:t>
            </w:r>
          </w:p>
        </w:tc>
        <w:tc>
          <w:tcPr>
            <w:tcW w:w="6379" w:type="dxa"/>
            <w:shd w:val="clear" w:color="auto" w:fill="2CB8A5" w:themeFill="accent3"/>
          </w:tcPr>
          <w:p w14:paraId="3414FCD4" w14:textId="77777777" w:rsidR="00BD5B8C" w:rsidRPr="003E2B90" w:rsidRDefault="00BD5B8C" w:rsidP="003E2B90">
            <w:pPr>
              <w:rPr>
                <w:sz w:val="18"/>
                <w:szCs w:val="18"/>
              </w:rPr>
            </w:pPr>
            <w:r w:rsidRPr="003E2B90">
              <w:rPr>
                <w:sz w:val="18"/>
                <w:szCs w:val="18"/>
              </w:rPr>
              <w:t>Explanation</w:t>
            </w:r>
          </w:p>
        </w:tc>
        <w:tc>
          <w:tcPr>
            <w:tcW w:w="1105" w:type="dxa"/>
            <w:shd w:val="clear" w:color="auto" w:fill="2CB8A5" w:themeFill="accent3"/>
          </w:tcPr>
          <w:p w14:paraId="14758643" w14:textId="2A2588FF" w:rsidR="00BD5B8C" w:rsidRPr="003E2B90" w:rsidRDefault="00BD5B8C" w:rsidP="003E2B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</w:t>
            </w:r>
          </w:p>
        </w:tc>
      </w:tr>
      <w:tr w:rsidR="00E267F2" w:rsidRPr="005C0039" w14:paraId="5AE01A69" w14:textId="7BAC8118" w:rsidTr="0023028B">
        <w:tc>
          <w:tcPr>
            <w:tcW w:w="2155" w:type="dxa"/>
          </w:tcPr>
          <w:p w14:paraId="7CD92DB5" w14:textId="32E0B57E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NO_DOC_TO_VALIDATE</w:t>
            </w:r>
          </w:p>
        </w:tc>
        <w:tc>
          <w:tcPr>
            <w:tcW w:w="6379" w:type="dxa"/>
          </w:tcPr>
          <w:p w14:paraId="32BB6A0C" w14:textId="0CBBF8E3" w:rsidR="00E267F2" w:rsidRPr="0023028B" w:rsidRDefault="00E267F2" w:rsidP="003E2B90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</w:rPr>
              <w:t>DSSDocument is null</w:t>
            </w:r>
          </w:p>
        </w:tc>
        <w:tc>
          <w:tcPr>
            <w:tcW w:w="1105" w:type="dxa"/>
          </w:tcPr>
          <w:p w14:paraId="23E15DDF" w14:textId="369132C7" w:rsidR="00E267F2" w:rsidRPr="0023028B" w:rsidRDefault="00E267F2" w:rsidP="003E2B90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</w:rPr>
              <w:t>Backend</w:t>
            </w:r>
          </w:p>
        </w:tc>
      </w:tr>
      <w:tr w:rsidR="00E267F2" w:rsidRPr="005C0039" w14:paraId="63253749" w14:textId="17DAFA13" w:rsidTr="0023028B">
        <w:tc>
          <w:tcPr>
            <w:tcW w:w="2155" w:type="dxa"/>
          </w:tcPr>
          <w:p w14:paraId="626215FE" w14:textId="2583795B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NO_CERT_TO_VALIDATE</w:t>
            </w:r>
          </w:p>
        </w:tc>
        <w:tc>
          <w:tcPr>
            <w:tcW w:w="6379" w:type="dxa"/>
          </w:tcPr>
          <w:p w14:paraId="67F2A808" w14:textId="2A38FF18" w:rsidR="00E267F2" w:rsidRPr="0023028B" w:rsidRDefault="00E267F2" w:rsidP="003E2B90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</w:rPr>
              <w:t>The certificate is missing</w:t>
            </w:r>
          </w:p>
        </w:tc>
        <w:tc>
          <w:tcPr>
            <w:tcW w:w="1105" w:type="dxa"/>
          </w:tcPr>
          <w:p w14:paraId="46B85802" w14:textId="5CA92504" w:rsidR="00E267F2" w:rsidRPr="0023028B" w:rsidRDefault="00E267F2" w:rsidP="003E2B90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</w:rPr>
              <w:t>Backend</w:t>
            </w:r>
          </w:p>
        </w:tc>
      </w:tr>
      <w:tr w:rsidR="00E267F2" w:rsidRPr="000E3CA3" w14:paraId="3BF548CE" w14:textId="29152BE8" w:rsidTr="0023028B">
        <w:tc>
          <w:tcPr>
            <w:tcW w:w="2155" w:type="dxa"/>
          </w:tcPr>
          <w:p w14:paraId="25C6D971" w14:textId="2DDAB880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CERT_REVOKED</w:t>
            </w:r>
            <w:r w:rsidRPr="0023028B" w:rsidDel="00671D98">
              <w:rPr>
                <w:sz w:val="14"/>
                <w:szCs w:val="14"/>
              </w:rPr>
              <w:t xml:space="preserve"> </w:t>
            </w:r>
          </w:p>
        </w:tc>
        <w:tc>
          <w:tcPr>
            <w:tcW w:w="6379" w:type="dxa"/>
          </w:tcPr>
          <w:p w14:paraId="5890896F" w14:textId="78150B92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  <w:lang w:val="en-US"/>
              </w:rPr>
              <w:t>Certificate (probably the signing cert) revoked</w:t>
            </w:r>
            <w:r w:rsidRPr="0023028B" w:rsidDel="00671D98">
              <w:rPr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105" w:type="dxa"/>
          </w:tcPr>
          <w:p w14:paraId="2C421B54" w14:textId="280F1BD4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Backend</w:t>
            </w:r>
          </w:p>
        </w:tc>
      </w:tr>
      <w:tr w:rsidR="00E267F2" w:rsidRPr="005C0039" w14:paraId="1AE6461B" w14:textId="7F1F3A42" w:rsidTr="0023028B">
        <w:tc>
          <w:tcPr>
            <w:tcW w:w="2155" w:type="dxa"/>
          </w:tcPr>
          <w:p w14:paraId="4BF6ECBD" w14:textId="5613053A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INTERNAL_ERR</w:t>
            </w:r>
            <w:r w:rsidRPr="0023028B" w:rsidDel="006005B1">
              <w:rPr>
                <w:sz w:val="14"/>
                <w:szCs w:val="14"/>
              </w:rPr>
              <w:t xml:space="preserve"> </w:t>
            </w:r>
          </w:p>
        </w:tc>
        <w:tc>
          <w:tcPr>
            <w:tcW w:w="6379" w:type="dxa"/>
          </w:tcPr>
          <w:p w14:paraId="5AE4E9B2" w14:textId="7F5B2899" w:rsidR="00E267F2" w:rsidRPr="0023028B" w:rsidRDefault="00E267F2" w:rsidP="003E2B90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</w:rPr>
              <w:t>Unexpected error occured</w:t>
            </w:r>
            <w:r w:rsidRPr="0023028B" w:rsidDel="006005B1">
              <w:rPr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105" w:type="dxa"/>
          </w:tcPr>
          <w:p w14:paraId="6C0AE086" w14:textId="6DF6A38E" w:rsidR="00E267F2" w:rsidRPr="0023028B" w:rsidRDefault="00E267F2" w:rsidP="003E2B90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</w:rPr>
              <w:t>Backend</w:t>
            </w:r>
          </w:p>
        </w:tc>
      </w:tr>
      <w:tr w:rsidR="00E267F2" w:rsidRPr="000E3CA3" w14:paraId="28CF151A" w14:textId="785459E8" w:rsidTr="0023028B">
        <w:tc>
          <w:tcPr>
            <w:tcW w:w="2155" w:type="dxa"/>
          </w:tcPr>
          <w:p w14:paraId="0F1C37A1" w14:textId="178A78AE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INVALID_DOC</w:t>
            </w:r>
            <w:r w:rsidRPr="0023028B" w:rsidDel="006005B1">
              <w:rPr>
                <w:sz w:val="14"/>
                <w:szCs w:val="14"/>
              </w:rPr>
              <w:t xml:space="preserve"> </w:t>
            </w:r>
          </w:p>
        </w:tc>
        <w:tc>
          <w:tcPr>
            <w:tcW w:w="6379" w:type="dxa"/>
          </w:tcPr>
          <w:p w14:paraId="488EC958" w14:textId="7B58506C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  <w:lang w:val="en-US"/>
              </w:rPr>
              <w:t>Document validation (after signing) failed</w:t>
            </w:r>
            <w:r w:rsidRPr="0023028B" w:rsidDel="006005B1">
              <w:rPr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105" w:type="dxa"/>
          </w:tcPr>
          <w:p w14:paraId="570A0268" w14:textId="01DF827B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Backend</w:t>
            </w:r>
          </w:p>
        </w:tc>
      </w:tr>
      <w:tr w:rsidR="00E267F2" w:rsidRPr="000E3CA3" w14:paraId="63718EAC" w14:textId="360B23A0" w:rsidTr="0023028B">
        <w:tc>
          <w:tcPr>
            <w:tcW w:w="2155" w:type="dxa"/>
          </w:tcPr>
          <w:p w14:paraId="2B696202" w14:textId="0CDA0E99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UNKNOWN_PROFILE</w:t>
            </w:r>
            <w:r w:rsidRPr="0023028B" w:rsidDel="006005B1">
              <w:rPr>
                <w:sz w:val="14"/>
                <w:szCs w:val="14"/>
              </w:rPr>
              <w:t xml:space="preserve"> </w:t>
            </w:r>
          </w:p>
        </w:tc>
        <w:tc>
          <w:tcPr>
            <w:tcW w:w="6379" w:type="dxa"/>
          </w:tcPr>
          <w:p w14:paraId="04E1BF39" w14:textId="49C465D7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Unknown signature profile</w:t>
            </w:r>
            <w:r w:rsidRPr="0023028B" w:rsidDel="006005B1">
              <w:rPr>
                <w:sz w:val="14"/>
                <w:szCs w:val="14"/>
              </w:rPr>
              <w:t xml:space="preserve"> </w:t>
            </w:r>
          </w:p>
        </w:tc>
        <w:tc>
          <w:tcPr>
            <w:tcW w:w="1105" w:type="dxa"/>
          </w:tcPr>
          <w:p w14:paraId="646294C7" w14:textId="70F442E9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Backend</w:t>
            </w:r>
          </w:p>
        </w:tc>
      </w:tr>
      <w:tr w:rsidR="00E267F2" w:rsidRPr="005C0039" w14:paraId="6C6DB76F" w14:textId="34F28676" w:rsidTr="0023028B">
        <w:tc>
          <w:tcPr>
            <w:tcW w:w="2155" w:type="dxa"/>
          </w:tcPr>
          <w:p w14:paraId="167B59B1" w14:textId="57B9CE46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EMPTY_PARAM</w:t>
            </w:r>
            <w:r w:rsidRPr="0023028B" w:rsidDel="006005B1">
              <w:rPr>
                <w:sz w:val="14"/>
                <w:szCs w:val="14"/>
              </w:rPr>
              <w:t xml:space="preserve"> </w:t>
            </w:r>
          </w:p>
        </w:tc>
        <w:tc>
          <w:tcPr>
            <w:tcW w:w="6379" w:type="dxa"/>
          </w:tcPr>
          <w:p w14:paraId="152CA2C9" w14:textId="28692DC4" w:rsidR="00E267F2" w:rsidRPr="0023028B" w:rsidRDefault="00E267F2" w:rsidP="003E2B90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  <w:lang w:val="en-US"/>
              </w:rPr>
              <w:t>Empty (null) parameter in request</w:t>
            </w:r>
            <w:r w:rsidRPr="0023028B" w:rsidDel="006005B1">
              <w:rPr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105" w:type="dxa"/>
          </w:tcPr>
          <w:p w14:paraId="571D337C" w14:textId="3188E317" w:rsidR="00E267F2" w:rsidRPr="0023028B" w:rsidRDefault="00E267F2" w:rsidP="003E2B90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</w:rPr>
              <w:t>Backend</w:t>
            </w:r>
          </w:p>
        </w:tc>
      </w:tr>
      <w:tr w:rsidR="00E267F2" w:rsidRPr="005C0039" w14:paraId="65F31F7E" w14:textId="61DA3C6A" w:rsidTr="0023028B">
        <w:tc>
          <w:tcPr>
            <w:tcW w:w="2155" w:type="dxa"/>
          </w:tcPr>
          <w:p w14:paraId="45600F42" w14:textId="1128658B" w:rsidR="00E267F2" w:rsidRPr="0023028B" w:rsidRDefault="00E267F2" w:rsidP="003E2B90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INVALID_SIGNATURE_LEVEL</w:t>
            </w:r>
            <w:r w:rsidRPr="0023028B" w:rsidDel="006005B1">
              <w:rPr>
                <w:sz w:val="14"/>
                <w:szCs w:val="14"/>
              </w:rPr>
              <w:t xml:space="preserve"> </w:t>
            </w:r>
          </w:p>
        </w:tc>
        <w:tc>
          <w:tcPr>
            <w:tcW w:w="6379" w:type="dxa"/>
          </w:tcPr>
          <w:p w14:paraId="113629ED" w14:textId="183688AC" w:rsidR="00E267F2" w:rsidRPr="0023028B" w:rsidRDefault="00E267F2" w:rsidP="003E2B90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  <w:lang w:val="en-US"/>
              </w:rPr>
              <w:t>Invalid signature level for document</w:t>
            </w:r>
            <w:r w:rsidRPr="0023028B" w:rsidDel="006005B1">
              <w:rPr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105" w:type="dxa"/>
          </w:tcPr>
          <w:p w14:paraId="0C4C9E9B" w14:textId="6E262BD6" w:rsidR="00E267F2" w:rsidRPr="0023028B" w:rsidRDefault="00E267F2" w:rsidP="003E2B90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</w:rPr>
              <w:t>Backend</w:t>
            </w:r>
          </w:p>
        </w:tc>
      </w:tr>
      <w:tr w:rsidR="00E267F2" w:rsidRPr="000E3CA3" w14:paraId="28D7B6FF" w14:textId="1505FE65" w:rsidTr="0023028B">
        <w:tc>
          <w:tcPr>
            <w:tcW w:w="2155" w:type="dxa"/>
          </w:tcPr>
          <w:p w14:paraId="00963A78" w14:textId="129AC8C1" w:rsidR="00E267F2" w:rsidRPr="0023028B" w:rsidRDefault="00E267F2" w:rsidP="00667D86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SIGN_PERIOD_EXPIRED</w:t>
            </w:r>
            <w:r w:rsidRPr="0023028B" w:rsidDel="001A2AB9">
              <w:rPr>
                <w:sz w:val="14"/>
                <w:szCs w:val="14"/>
              </w:rPr>
              <w:t xml:space="preserve"> </w:t>
            </w:r>
          </w:p>
        </w:tc>
        <w:tc>
          <w:tcPr>
            <w:tcW w:w="6379" w:type="dxa"/>
          </w:tcPr>
          <w:p w14:paraId="1E4DC6FE" w14:textId="44160EF8" w:rsidR="00E267F2" w:rsidRPr="0023028B" w:rsidRDefault="00E267F2" w:rsidP="00667D86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  <w:lang w:val="en-US"/>
              </w:rPr>
              <w:t>The “</w:t>
            </w:r>
            <w:proofErr w:type="spellStart"/>
            <w:r w:rsidRPr="0023028B">
              <w:rPr>
                <w:sz w:val="14"/>
                <w:szCs w:val="14"/>
                <w:lang w:val="en-US"/>
              </w:rPr>
              <w:t>SignDocumentForToken</w:t>
            </w:r>
            <w:proofErr w:type="spellEnd"/>
            <w:r w:rsidRPr="0023028B">
              <w:rPr>
                <w:sz w:val="14"/>
                <w:szCs w:val="14"/>
                <w:lang w:val="en-US"/>
              </w:rPr>
              <w:t>” call was executed too late (See “</w:t>
            </w:r>
            <w:proofErr w:type="spellStart"/>
            <w:r w:rsidRPr="0023028B">
              <w:rPr>
                <w:sz w:val="14"/>
                <w:szCs w:val="14"/>
                <w:lang w:val="en-US"/>
              </w:rPr>
              <w:t>signTimeout</w:t>
            </w:r>
            <w:proofErr w:type="spellEnd"/>
            <w:r w:rsidRPr="0023028B">
              <w:rPr>
                <w:sz w:val="14"/>
                <w:szCs w:val="14"/>
                <w:lang w:val="en-US"/>
              </w:rPr>
              <w:t>”)</w:t>
            </w:r>
            <w:r w:rsidRPr="0023028B" w:rsidDel="001A2AB9">
              <w:rPr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105" w:type="dxa"/>
          </w:tcPr>
          <w:p w14:paraId="21FD3738" w14:textId="1A46628C" w:rsidR="00E267F2" w:rsidRPr="0023028B" w:rsidRDefault="00E267F2" w:rsidP="00667D86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  <w:lang w:val="en-US"/>
              </w:rPr>
              <w:t>Backend</w:t>
            </w:r>
          </w:p>
        </w:tc>
      </w:tr>
      <w:tr w:rsidR="00E267F2" w:rsidRPr="000E3CA3" w14:paraId="17FF8541" w14:textId="202E79A4" w:rsidTr="0023028B">
        <w:tc>
          <w:tcPr>
            <w:tcW w:w="2155" w:type="dxa"/>
          </w:tcPr>
          <w:p w14:paraId="6331F735" w14:textId="5AD24B64" w:rsidR="00E267F2" w:rsidRPr="0023028B" w:rsidRDefault="00E267F2" w:rsidP="00667D86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_ERROR</w:t>
            </w:r>
            <w:r w:rsidRPr="0023028B" w:rsidDel="001A2AB9">
              <w:rPr>
                <w:sz w:val="14"/>
                <w:szCs w:val="14"/>
              </w:rPr>
              <w:t xml:space="preserve"> </w:t>
            </w:r>
          </w:p>
        </w:tc>
        <w:tc>
          <w:tcPr>
            <w:tcW w:w="6379" w:type="dxa"/>
          </w:tcPr>
          <w:p w14:paraId="0EE59130" w14:textId="1CBD554B" w:rsidR="00E267F2" w:rsidRPr="0023028B" w:rsidRDefault="00E267F2" w:rsidP="00667D86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  <w:lang w:val="en-US"/>
              </w:rPr>
              <w:t>Suffix added to generic backend errors</w:t>
            </w:r>
          </w:p>
        </w:tc>
        <w:tc>
          <w:tcPr>
            <w:tcW w:w="1105" w:type="dxa"/>
          </w:tcPr>
          <w:p w14:paraId="31FD4F03" w14:textId="46EB94F6" w:rsidR="00E267F2" w:rsidRPr="0023028B" w:rsidRDefault="00E267F2" w:rsidP="00667D86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  <w:lang w:val="en-US"/>
              </w:rPr>
              <w:t>Backend</w:t>
            </w:r>
          </w:p>
        </w:tc>
      </w:tr>
      <w:tr w:rsidR="00E267F2" w:rsidRPr="005C0039" w14:paraId="06A6F2E8" w14:textId="5DCCF609" w:rsidTr="0023028B">
        <w:tc>
          <w:tcPr>
            <w:tcW w:w="2155" w:type="dxa"/>
          </w:tcPr>
          <w:p w14:paraId="40A7C589" w14:textId="647272F5" w:rsidR="00E267F2" w:rsidRPr="0023028B" w:rsidRDefault="00E267F2" w:rsidP="00667D86">
            <w:pPr>
              <w:rPr>
                <w:sz w:val="14"/>
                <w:szCs w:val="14"/>
              </w:rPr>
            </w:pPr>
            <w:r w:rsidRPr="0023028B">
              <w:rPr>
                <w:sz w:val="14"/>
                <w:szCs w:val="14"/>
              </w:rPr>
              <w:t>INVALID_PARAM</w:t>
            </w:r>
          </w:p>
        </w:tc>
        <w:tc>
          <w:tcPr>
            <w:tcW w:w="6379" w:type="dxa"/>
          </w:tcPr>
          <w:p w14:paraId="7F51F813" w14:textId="46738A03" w:rsidR="00E267F2" w:rsidRPr="0023028B" w:rsidRDefault="00E267F2" w:rsidP="00667D86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  <w:lang w:val="en-US"/>
              </w:rPr>
              <w:t xml:space="preserve">Returned by the </w:t>
            </w:r>
            <w:proofErr w:type="spellStart"/>
            <w:r w:rsidRPr="0023028B">
              <w:rPr>
                <w:sz w:val="14"/>
                <w:szCs w:val="14"/>
                <w:lang w:val="en-US"/>
              </w:rPr>
              <w:t>GetToken</w:t>
            </w:r>
            <w:proofErr w:type="spellEnd"/>
            <w:r w:rsidRPr="0023028B">
              <w:rPr>
                <w:sz w:val="14"/>
                <w:szCs w:val="14"/>
                <w:lang w:val="en-US"/>
              </w:rPr>
              <w:t xml:space="preserve"> calls when input is invalid</w:t>
            </w:r>
          </w:p>
        </w:tc>
        <w:tc>
          <w:tcPr>
            <w:tcW w:w="1105" w:type="dxa"/>
          </w:tcPr>
          <w:p w14:paraId="1B07B035" w14:textId="7E02D9D1" w:rsidR="00E267F2" w:rsidRPr="0023028B" w:rsidRDefault="00E267F2" w:rsidP="00667D86">
            <w:pPr>
              <w:rPr>
                <w:sz w:val="14"/>
                <w:szCs w:val="14"/>
                <w:lang w:val="en-US"/>
              </w:rPr>
            </w:pPr>
            <w:r w:rsidRPr="0023028B">
              <w:rPr>
                <w:sz w:val="14"/>
                <w:szCs w:val="14"/>
                <w:lang w:val="en-US"/>
              </w:rPr>
              <w:t>Backend</w:t>
            </w:r>
          </w:p>
        </w:tc>
      </w:tr>
    </w:tbl>
    <w:p w14:paraId="5D103C3A" w14:textId="77777777" w:rsidR="00656C41" w:rsidRPr="0023028B" w:rsidRDefault="00656C41" w:rsidP="00656C41">
      <w:pPr>
        <w:rPr>
          <w:lang w:val="en-US"/>
        </w:rPr>
      </w:pPr>
    </w:p>
    <w:p w14:paraId="403B6B2F" w14:textId="41269D18" w:rsidR="006D1711" w:rsidRPr="005C0039" w:rsidRDefault="006D1711" w:rsidP="006D1711">
      <w:pPr>
        <w:rPr>
          <w:lang w:val="en-US"/>
        </w:rPr>
      </w:pPr>
    </w:p>
    <w:sectPr w:rsidR="006D1711" w:rsidRPr="005C0039" w:rsidSect="005C0039">
      <w:footerReference w:type="default" r:id="rId22"/>
      <w:headerReference w:type="first" r:id="rId23"/>
      <w:footerReference w:type="first" r:id="rId24"/>
      <w:endnotePr>
        <w:numFmt w:val="decimal"/>
      </w:endnotePr>
      <w:pgSz w:w="11906" w:h="16838"/>
      <w:pgMar w:top="1560" w:right="1134" w:bottom="1134" w:left="1134" w:header="79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4C6C" w14:textId="77777777" w:rsidR="002B4162" w:rsidRDefault="002B4162" w:rsidP="007719B8">
      <w:r>
        <w:separator/>
      </w:r>
    </w:p>
  </w:endnote>
  <w:endnote w:type="continuationSeparator" w:id="0">
    <w:p w14:paraId="54D866B2" w14:textId="77777777" w:rsidR="002B4162" w:rsidRDefault="002B4162" w:rsidP="0077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Times New Roman (Body CS)">
    <w:altName w:val="Times New Roman"/>
    <w:charset w:val="00"/>
    <w:family w:val="roman"/>
    <w:pitch w:val="default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(Body)">
    <w:altName w:val="Open Sans"/>
    <w:charset w:val="00"/>
    <w:family w:val="roman"/>
    <w:pitch w:val="default"/>
  </w:font>
  <w:font w:name="Pecita">
    <w:altName w:val="Yu Gothic"/>
    <w:panose1 w:val="00000000000000000000"/>
    <w:charset w:val="80"/>
    <w:family w:val="script"/>
    <w:notTrueType/>
    <w:pitch w:val="variable"/>
    <w:sig w:usb0="E540A6FF" w:usb1="5807FBFF" w:usb2="00128034" w:usb3="00000000" w:csb0="8002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6693" w14:textId="19FCB9F9" w:rsidR="005760DE" w:rsidRPr="00CA560E" w:rsidRDefault="00020124" w:rsidP="008A014D">
    <w:pPr>
      <w:pStyle w:val="Footer"/>
    </w:pPr>
    <w:r w:rsidRPr="00020124">
      <w:t xml:space="preserve">BOSA signature solution - technical information </w:t>
    </w:r>
    <w:r w:rsidR="00CA560E" w:rsidRPr="008A014D">
      <w:rPr>
        <w:noProof/>
      </w:rPr>
      <w:drawing>
        <wp:anchor distT="0" distB="0" distL="0" distR="144145" simplePos="0" relativeHeight="251661312" behindDoc="0" locked="1" layoutInCell="1" allowOverlap="1" wp14:anchorId="6FB62EBF" wp14:editId="3B2C50CB">
          <wp:simplePos x="0" y="0"/>
          <wp:positionH relativeFrom="column">
            <wp:align>left</wp:align>
          </wp:positionH>
          <wp:positionV relativeFrom="bottomMargin">
            <wp:posOffset>125730</wp:posOffset>
          </wp:positionV>
          <wp:extent cx="248400" cy="248400"/>
          <wp:effectExtent l="0" t="0" r="0" b="0"/>
          <wp:wrapSquare wrapText="right"/>
          <wp:docPr id="12" name="Graphic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phic 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400" cy="2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560E" w:rsidRPr="008A014D">
      <w:t xml:space="preserve"> | </w:t>
    </w:r>
    <w:r w:rsidR="00CA560E" w:rsidRPr="008A014D">
      <w:rPr>
        <w:rStyle w:val="Strong"/>
      </w:rPr>
      <w:fldChar w:fldCharType="begin"/>
    </w:r>
    <w:r w:rsidR="00CA560E" w:rsidRPr="008A014D">
      <w:rPr>
        <w:rStyle w:val="Strong"/>
      </w:rPr>
      <w:instrText xml:space="preserve"> PAGE \* Arabic \* MERGEFORMAT </w:instrText>
    </w:r>
    <w:r w:rsidR="00CA560E" w:rsidRPr="008A014D">
      <w:rPr>
        <w:rStyle w:val="Strong"/>
      </w:rPr>
      <w:fldChar w:fldCharType="separate"/>
    </w:r>
    <w:r w:rsidR="00CA560E" w:rsidRPr="008A014D">
      <w:rPr>
        <w:rStyle w:val="Strong"/>
      </w:rPr>
      <w:t>2</w:t>
    </w:r>
    <w:r w:rsidR="00CA560E" w:rsidRPr="008A014D">
      <w:rPr>
        <w:rStyle w:val="Strong"/>
      </w:rPr>
      <w:fldChar w:fldCharType="end"/>
    </w:r>
    <w:r w:rsidR="00CA560E" w:rsidRPr="008A014D">
      <w:t>/</w:t>
    </w:r>
    <w:fldSimple w:instr=" NUMPAGES  \* MERGEFORMAT ">
      <w:r w:rsidR="00CA560E" w:rsidRPr="008A014D"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9A35" w14:textId="77777777" w:rsidR="00B03809" w:rsidRDefault="00B03809" w:rsidP="00B03809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B903C76" wp14:editId="476C6890">
          <wp:simplePos x="0" y="0"/>
          <wp:positionH relativeFrom="column">
            <wp:posOffset>5652770</wp:posOffset>
          </wp:positionH>
          <wp:positionV relativeFrom="paragraph">
            <wp:posOffset>0</wp:posOffset>
          </wp:positionV>
          <wp:extent cx="460800" cy="331200"/>
          <wp:effectExtent l="0" t="0" r="0" b="0"/>
          <wp:wrapTopAndBottom/>
          <wp:docPr id="14" name="Graphic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8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B026" w14:textId="77777777" w:rsidR="002B4162" w:rsidRDefault="002B4162" w:rsidP="007719B8">
      <w:r>
        <w:separator/>
      </w:r>
    </w:p>
  </w:footnote>
  <w:footnote w:type="continuationSeparator" w:id="0">
    <w:p w14:paraId="32F5BA0A" w14:textId="77777777" w:rsidR="002B4162" w:rsidRDefault="002B4162" w:rsidP="00771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4214" w14:textId="77777777" w:rsidR="00B03809" w:rsidRDefault="00B0380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245BE1" wp14:editId="43E5A24D">
          <wp:simplePos x="0" y="0"/>
          <wp:positionH relativeFrom="margin">
            <wp:posOffset>-252095</wp:posOffset>
          </wp:positionH>
          <wp:positionV relativeFrom="paragraph">
            <wp:posOffset>0</wp:posOffset>
          </wp:positionV>
          <wp:extent cx="3333600" cy="1123200"/>
          <wp:effectExtent l="0" t="0" r="0" b="0"/>
          <wp:wrapTopAndBottom/>
          <wp:docPr id="13" name="Graphic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112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7DE3F1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9309E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ED00B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CE6D2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AC6660"/>
    <w:multiLevelType w:val="hybridMultilevel"/>
    <w:tmpl w:val="72FCC7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F10B4"/>
    <w:multiLevelType w:val="hybridMultilevel"/>
    <w:tmpl w:val="035062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50C3A"/>
    <w:multiLevelType w:val="multilevel"/>
    <w:tmpl w:val="FD345ABC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8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21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28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32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36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43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4680"/>
      </w:pPr>
      <w:rPr>
        <w:rFonts w:hint="default"/>
      </w:rPr>
    </w:lvl>
  </w:abstractNum>
  <w:abstractNum w:abstractNumId="7" w15:restartNumberingAfterBreak="0">
    <w:nsid w:val="1CF221F6"/>
    <w:multiLevelType w:val="hybridMultilevel"/>
    <w:tmpl w:val="11F08D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D0B6F"/>
    <w:multiLevelType w:val="hybridMultilevel"/>
    <w:tmpl w:val="C57E22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65D1E"/>
    <w:multiLevelType w:val="hybridMultilevel"/>
    <w:tmpl w:val="49F001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F3FFD"/>
    <w:multiLevelType w:val="hybridMultilevel"/>
    <w:tmpl w:val="1084E2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42552"/>
    <w:multiLevelType w:val="hybridMultilevel"/>
    <w:tmpl w:val="8F96D9F0"/>
    <w:lvl w:ilvl="0" w:tplc="D35895DC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A53BA"/>
    <w:multiLevelType w:val="hybridMultilevel"/>
    <w:tmpl w:val="9C9446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42979"/>
    <w:multiLevelType w:val="hybridMultilevel"/>
    <w:tmpl w:val="99C6C8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555C3"/>
    <w:multiLevelType w:val="hybridMultilevel"/>
    <w:tmpl w:val="C5E8E2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4554F"/>
    <w:multiLevelType w:val="hybridMultilevel"/>
    <w:tmpl w:val="042448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07A8B"/>
    <w:multiLevelType w:val="hybridMultilevel"/>
    <w:tmpl w:val="0FF692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05246"/>
    <w:multiLevelType w:val="hybridMultilevel"/>
    <w:tmpl w:val="206639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96DDD"/>
    <w:multiLevelType w:val="hybridMultilevel"/>
    <w:tmpl w:val="3210E6B2"/>
    <w:lvl w:ilvl="0" w:tplc="C3763204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C54DC8"/>
    <w:multiLevelType w:val="hybridMultilevel"/>
    <w:tmpl w:val="4F8C3E0A"/>
    <w:lvl w:ilvl="0" w:tplc="39A0197E">
      <w:numFmt w:val="decimal"/>
      <w:lvlText w:val="%1."/>
      <w:lvlJc w:val="left"/>
      <w:pPr>
        <w:ind w:left="1020" w:hanging="660"/>
      </w:pPr>
      <w:rPr>
        <w:rFonts w:ascii="Arial" w:eastAsiaTheme="minorHAnsi" w:hAnsi="Arial" w:cs="Arial" w:hint="default"/>
        <w:b w:val="0"/>
        <w:sz w:val="16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57B35"/>
    <w:multiLevelType w:val="hybridMultilevel"/>
    <w:tmpl w:val="F8F8D1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40D64"/>
    <w:multiLevelType w:val="hybridMultilevel"/>
    <w:tmpl w:val="BBD214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44457"/>
    <w:multiLevelType w:val="hybridMultilevel"/>
    <w:tmpl w:val="F77033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7577F"/>
    <w:multiLevelType w:val="hybridMultilevel"/>
    <w:tmpl w:val="CC1842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B150A"/>
    <w:multiLevelType w:val="hybridMultilevel"/>
    <w:tmpl w:val="8C701D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E21AD"/>
    <w:multiLevelType w:val="hybridMultilevel"/>
    <w:tmpl w:val="68E451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66CF2"/>
    <w:multiLevelType w:val="hybridMultilevel"/>
    <w:tmpl w:val="C298F9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A2E02"/>
    <w:multiLevelType w:val="hybridMultilevel"/>
    <w:tmpl w:val="684E0D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866"/>
    <w:multiLevelType w:val="hybridMultilevel"/>
    <w:tmpl w:val="CEA88180"/>
    <w:lvl w:ilvl="0" w:tplc="726618E8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80EAA"/>
    <w:multiLevelType w:val="hybridMultilevel"/>
    <w:tmpl w:val="6AAE1F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F236B"/>
    <w:multiLevelType w:val="hybridMultilevel"/>
    <w:tmpl w:val="0D76BD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07038"/>
    <w:multiLevelType w:val="multilevel"/>
    <w:tmpl w:val="D466EAA6"/>
    <w:lvl w:ilvl="0">
      <w:numFmt w:val="decimal"/>
      <w:lvlText w:val="%1."/>
      <w:lvlJc w:val="left"/>
      <w:pPr>
        <w:ind w:left="660" w:hanging="660"/>
      </w:pPr>
      <w:rPr>
        <w:rFonts w:ascii="Arial" w:eastAsiaTheme="minorHAnsi" w:hAnsi="Arial" w:cs="Arial" w:hint="default"/>
        <w:b w:val="0"/>
        <w:color w:val="auto"/>
        <w:sz w:val="16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Arial" w:eastAsiaTheme="minorHAnsi" w:hAnsi="Arial" w:cs="Arial" w:hint="default"/>
        <w:b w:val="0"/>
        <w:color w:val="auto"/>
        <w:sz w:val="1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Theme="minorHAnsi" w:hAnsi="Arial" w:cs="Arial" w:hint="default"/>
        <w:b w:val="0"/>
        <w:color w:val="auto"/>
        <w:sz w:val="1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rial" w:eastAsiaTheme="minorHAnsi" w:hAnsi="Arial" w:cs="Arial" w:hint="default"/>
        <w:b w:val="0"/>
        <w:color w:val="auto"/>
        <w:sz w:val="1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Theme="minorHAnsi" w:hAnsi="Arial" w:cs="Arial" w:hint="default"/>
        <w:b w:val="0"/>
        <w:color w:val="auto"/>
        <w:sz w:val="1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Arial" w:eastAsiaTheme="minorHAnsi" w:hAnsi="Arial" w:cs="Arial" w:hint="default"/>
        <w:b w:val="0"/>
        <w:color w:val="auto"/>
        <w:sz w:val="1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eastAsiaTheme="minorHAnsi" w:hAnsi="Arial" w:cs="Arial" w:hint="default"/>
        <w:b w:val="0"/>
        <w:color w:val="auto"/>
        <w:sz w:val="1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Arial" w:eastAsiaTheme="minorHAnsi" w:hAnsi="Arial" w:cs="Arial" w:hint="default"/>
        <w:b w:val="0"/>
        <w:color w:val="auto"/>
        <w:sz w:val="1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eastAsiaTheme="minorHAnsi" w:hAnsi="Arial" w:cs="Arial" w:hint="default"/>
        <w:b w:val="0"/>
        <w:color w:val="auto"/>
        <w:sz w:val="16"/>
      </w:rPr>
    </w:lvl>
  </w:abstractNum>
  <w:num w:numId="1" w16cid:durableId="8651187">
    <w:abstractNumId w:val="0"/>
  </w:num>
  <w:num w:numId="2" w16cid:durableId="465660288">
    <w:abstractNumId w:val="2"/>
  </w:num>
  <w:num w:numId="3" w16cid:durableId="1057701111">
    <w:abstractNumId w:val="1"/>
  </w:num>
  <w:num w:numId="4" w16cid:durableId="1724017320">
    <w:abstractNumId w:val="3"/>
  </w:num>
  <w:num w:numId="5" w16cid:durableId="67969706">
    <w:abstractNumId w:val="5"/>
  </w:num>
  <w:num w:numId="6" w16cid:durableId="492188434">
    <w:abstractNumId w:val="21"/>
  </w:num>
  <w:num w:numId="7" w16cid:durableId="21446176">
    <w:abstractNumId w:val="12"/>
  </w:num>
  <w:num w:numId="8" w16cid:durableId="1252662439">
    <w:abstractNumId w:val="26"/>
  </w:num>
  <w:num w:numId="9" w16cid:durableId="1268729779">
    <w:abstractNumId w:val="27"/>
  </w:num>
  <w:num w:numId="10" w16cid:durableId="1414476232">
    <w:abstractNumId w:val="29"/>
  </w:num>
  <w:num w:numId="11" w16cid:durableId="1235356455">
    <w:abstractNumId w:val="14"/>
  </w:num>
  <w:num w:numId="12" w16cid:durableId="1303659167">
    <w:abstractNumId w:val="9"/>
  </w:num>
  <w:num w:numId="13" w16cid:durableId="1465389505">
    <w:abstractNumId w:val="13"/>
  </w:num>
  <w:num w:numId="14" w16cid:durableId="164823910">
    <w:abstractNumId w:val="7"/>
  </w:num>
  <w:num w:numId="15" w16cid:durableId="2138452030">
    <w:abstractNumId w:val="24"/>
  </w:num>
  <w:num w:numId="16" w16cid:durableId="1111896124">
    <w:abstractNumId w:val="10"/>
  </w:num>
  <w:num w:numId="17" w16cid:durableId="2115127674">
    <w:abstractNumId w:val="15"/>
  </w:num>
  <w:num w:numId="18" w16cid:durableId="724305220">
    <w:abstractNumId w:val="17"/>
  </w:num>
  <w:num w:numId="19" w16cid:durableId="917329005">
    <w:abstractNumId w:val="22"/>
  </w:num>
  <w:num w:numId="20" w16cid:durableId="1959680662">
    <w:abstractNumId w:val="16"/>
  </w:num>
  <w:num w:numId="21" w16cid:durableId="1738674710">
    <w:abstractNumId w:val="23"/>
  </w:num>
  <w:num w:numId="22" w16cid:durableId="1660621095">
    <w:abstractNumId w:val="8"/>
  </w:num>
  <w:num w:numId="23" w16cid:durableId="567764652">
    <w:abstractNumId w:val="4"/>
  </w:num>
  <w:num w:numId="24" w16cid:durableId="1023944974">
    <w:abstractNumId w:val="30"/>
  </w:num>
  <w:num w:numId="25" w16cid:durableId="271397382">
    <w:abstractNumId w:val="25"/>
  </w:num>
  <w:num w:numId="26" w16cid:durableId="1282110274">
    <w:abstractNumId w:val="20"/>
  </w:num>
  <w:num w:numId="27" w16cid:durableId="1576009847">
    <w:abstractNumId w:val="18"/>
  </w:num>
  <w:num w:numId="28" w16cid:durableId="208419886">
    <w:abstractNumId w:val="11"/>
  </w:num>
  <w:num w:numId="29" w16cid:durableId="1181235719">
    <w:abstractNumId w:val="6"/>
  </w:num>
  <w:num w:numId="30" w16cid:durableId="365258869">
    <w:abstractNumId w:val="31"/>
  </w:num>
  <w:num w:numId="31" w16cid:durableId="502281680">
    <w:abstractNumId w:val="19"/>
  </w:num>
  <w:num w:numId="32" w16cid:durableId="1231502938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BB28" w:allStyles="0" w:customStyles="0" w:latentStyles="0" w:stylesInUse="1" w:headingStyles="1" w:numberingStyles="0" w:tableStyles="0" w:directFormattingOnRuns="1" w:directFormattingOnParagraphs="1" w:directFormattingOnNumbering="0" w:directFormattingOnTables="1" w:clearFormatting="1" w:top3HeadingStyles="1" w:visibleStyles="0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39"/>
    <w:rsid w:val="00001A60"/>
    <w:rsid w:val="000078A2"/>
    <w:rsid w:val="00011E28"/>
    <w:rsid w:val="0001484E"/>
    <w:rsid w:val="00020124"/>
    <w:rsid w:val="0003169D"/>
    <w:rsid w:val="00042E17"/>
    <w:rsid w:val="00046113"/>
    <w:rsid w:val="00050398"/>
    <w:rsid w:val="00061171"/>
    <w:rsid w:val="0006513B"/>
    <w:rsid w:val="00065FBF"/>
    <w:rsid w:val="000668E8"/>
    <w:rsid w:val="00067D16"/>
    <w:rsid w:val="00076DFB"/>
    <w:rsid w:val="000D2FDF"/>
    <w:rsid w:val="000E5C92"/>
    <w:rsid w:val="00105C39"/>
    <w:rsid w:val="00110816"/>
    <w:rsid w:val="0011244F"/>
    <w:rsid w:val="00112C6A"/>
    <w:rsid w:val="001214EB"/>
    <w:rsid w:val="00126469"/>
    <w:rsid w:val="00130176"/>
    <w:rsid w:val="001316E5"/>
    <w:rsid w:val="00133E75"/>
    <w:rsid w:val="00154E5C"/>
    <w:rsid w:val="00162F4A"/>
    <w:rsid w:val="001639A2"/>
    <w:rsid w:val="00176306"/>
    <w:rsid w:val="00186F4B"/>
    <w:rsid w:val="001B4851"/>
    <w:rsid w:val="001D4284"/>
    <w:rsid w:val="001D505D"/>
    <w:rsid w:val="001D7742"/>
    <w:rsid w:val="001F5FD3"/>
    <w:rsid w:val="001F686D"/>
    <w:rsid w:val="0021396C"/>
    <w:rsid w:val="00217880"/>
    <w:rsid w:val="002213D0"/>
    <w:rsid w:val="00224F57"/>
    <w:rsid w:val="0023028B"/>
    <w:rsid w:val="00230DF0"/>
    <w:rsid w:val="00243E09"/>
    <w:rsid w:val="00253E09"/>
    <w:rsid w:val="002545FE"/>
    <w:rsid w:val="0027200C"/>
    <w:rsid w:val="00277D75"/>
    <w:rsid w:val="00277F29"/>
    <w:rsid w:val="0028645C"/>
    <w:rsid w:val="00291D00"/>
    <w:rsid w:val="0029287E"/>
    <w:rsid w:val="002A009D"/>
    <w:rsid w:val="002B0B3A"/>
    <w:rsid w:val="002B4162"/>
    <w:rsid w:val="002C1F9D"/>
    <w:rsid w:val="002C4592"/>
    <w:rsid w:val="002C5C7C"/>
    <w:rsid w:val="002D2307"/>
    <w:rsid w:val="002E2780"/>
    <w:rsid w:val="002E3D55"/>
    <w:rsid w:val="002F51BC"/>
    <w:rsid w:val="00306628"/>
    <w:rsid w:val="00307A4E"/>
    <w:rsid w:val="003244B4"/>
    <w:rsid w:val="003246EE"/>
    <w:rsid w:val="00334FF2"/>
    <w:rsid w:val="00336AA3"/>
    <w:rsid w:val="00354CD9"/>
    <w:rsid w:val="003634A1"/>
    <w:rsid w:val="0036641E"/>
    <w:rsid w:val="003729EE"/>
    <w:rsid w:val="00387C8C"/>
    <w:rsid w:val="00397E83"/>
    <w:rsid w:val="003A28BE"/>
    <w:rsid w:val="003B6692"/>
    <w:rsid w:val="003B791B"/>
    <w:rsid w:val="003E0471"/>
    <w:rsid w:val="003E0AB6"/>
    <w:rsid w:val="003E2B90"/>
    <w:rsid w:val="003E6FEA"/>
    <w:rsid w:val="00410C26"/>
    <w:rsid w:val="00412D0B"/>
    <w:rsid w:val="00432E34"/>
    <w:rsid w:val="004412D1"/>
    <w:rsid w:val="00443517"/>
    <w:rsid w:val="00443DA6"/>
    <w:rsid w:val="004507FC"/>
    <w:rsid w:val="004838BF"/>
    <w:rsid w:val="0049292B"/>
    <w:rsid w:val="004975FC"/>
    <w:rsid w:val="00497F51"/>
    <w:rsid w:val="004A408A"/>
    <w:rsid w:val="004A6CE6"/>
    <w:rsid w:val="004A733D"/>
    <w:rsid w:val="004B297C"/>
    <w:rsid w:val="004D5612"/>
    <w:rsid w:val="004D5860"/>
    <w:rsid w:val="004D60BA"/>
    <w:rsid w:val="004E0EA2"/>
    <w:rsid w:val="004E5098"/>
    <w:rsid w:val="004F0366"/>
    <w:rsid w:val="004F7714"/>
    <w:rsid w:val="0051067B"/>
    <w:rsid w:val="00525E97"/>
    <w:rsid w:val="00526BDD"/>
    <w:rsid w:val="00531CFC"/>
    <w:rsid w:val="00541BE5"/>
    <w:rsid w:val="00546504"/>
    <w:rsid w:val="00561767"/>
    <w:rsid w:val="00563075"/>
    <w:rsid w:val="00565F8A"/>
    <w:rsid w:val="0056685F"/>
    <w:rsid w:val="005760DE"/>
    <w:rsid w:val="00587EFA"/>
    <w:rsid w:val="005C0039"/>
    <w:rsid w:val="005D3DD5"/>
    <w:rsid w:val="005D44EB"/>
    <w:rsid w:val="005D558C"/>
    <w:rsid w:val="005F784D"/>
    <w:rsid w:val="006056E4"/>
    <w:rsid w:val="00612F82"/>
    <w:rsid w:val="00614B09"/>
    <w:rsid w:val="00625CCB"/>
    <w:rsid w:val="00646FC1"/>
    <w:rsid w:val="00656C41"/>
    <w:rsid w:val="0065746C"/>
    <w:rsid w:val="00662C6B"/>
    <w:rsid w:val="00665361"/>
    <w:rsid w:val="00667D86"/>
    <w:rsid w:val="006764B6"/>
    <w:rsid w:val="006A331B"/>
    <w:rsid w:val="006A5E9B"/>
    <w:rsid w:val="006D0F4D"/>
    <w:rsid w:val="006D1711"/>
    <w:rsid w:val="006F0A22"/>
    <w:rsid w:val="006F6E32"/>
    <w:rsid w:val="00706F1B"/>
    <w:rsid w:val="00721C1D"/>
    <w:rsid w:val="00726C75"/>
    <w:rsid w:val="00734481"/>
    <w:rsid w:val="00734818"/>
    <w:rsid w:val="00735C9B"/>
    <w:rsid w:val="00740F4B"/>
    <w:rsid w:val="00743DDB"/>
    <w:rsid w:val="00766927"/>
    <w:rsid w:val="007719B8"/>
    <w:rsid w:val="0077278D"/>
    <w:rsid w:val="00776AD3"/>
    <w:rsid w:val="00793605"/>
    <w:rsid w:val="007E483C"/>
    <w:rsid w:val="007F134C"/>
    <w:rsid w:val="007F3584"/>
    <w:rsid w:val="00803AC3"/>
    <w:rsid w:val="008211C0"/>
    <w:rsid w:val="00844080"/>
    <w:rsid w:val="0085345D"/>
    <w:rsid w:val="00856B27"/>
    <w:rsid w:val="00860260"/>
    <w:rsid w:val="00876536"/>
    <w:rsid w:val="008811A9"/>
    <w:rsid w:val="00893EF9"/>
    <w:rsid w:val="008A014D"/>
    <w:rsid w:val="008A5043"/>
    <w:rsid w:val="008B3618"/>
    <w:rsid w:val="008B3E7B"/>
    <w:rsid w:val="008B60D0"/>
    <w:rsid w:val="008B7774"/>
    <w:rsid w:val="008B7C01"/>
    <w:rsid w:val="008C4185"/>
    <w:rsid w:val="008D4BA6"/>
    <w:rsid w:val="008D5E95"/>
    <w:rsid w:val="008E1986"/>
    <w:rsid w:val="008F60F7"/>
    <w:rsid w:val="00903DA7"/>
    <w:rsid w:val="00916453"/>
    <w:rsid w:val="00917876"/>
    <w:rsid w:val="00927DF7"/>
    <w:rsid w:val="00930CD1"/>
    <w:rsid w:val="009324FB"/>
    <w:rsid w:val="0095564C"/>
    <w:rsid w:val="009572F1"/>
    <w:rsid w:val="009A1439"/>
    <w:rsid w:val="009E2FD8"/>
    <w:rsid w:val="009E4916"/>
    <w:rsid w:val="009E62A1"/>
    <w:rsid w:val="009F75B3"/>
    <w:rsid w:val="00A303BA"/>
    <w:rsid w:val="00A312B3"/>
    <w:rsid w:val="00A31C55"/>
    <w:rsid w:val="00A36E8C"/>
    <w:rsid w:val="00A6176C"/>
    <w:rsid w:val="00A70C5D"/>
    <w:rsid w:val="00A72D14"/>
    <w:rsid w:val="00A75D76"/>
    <w:rsid w:val="00A853E2"/>
    <w:rsid w:val="00A92B9C"/>
    <w:rsid w:val="00AA41D4"/>
    <w:rsid w:val="00AA6287"/>
    <w:rsid w:val="00AB345E"/>
    <w:rsid w:val="00AB381E"/>
    <w:rsid w:val="00AB6670"/>
    <w:rsid w:val="00AD2D6B"/>
    <w:rsid w:val="00AD38A2"/>
    <w:rsid w:val="00AD432C"/>
    <w:rsid w:val="00AE6B1E"/>
    <w:rsid w:val="00AF2820"/>
    <w:rsid w:val="00B03809"/>
    <w:rsid w:val="00B147E9"/>
    <w:rsid w:val="00B27B4B"/>
    <w:rsid w:val="00B325DA"/>
    <w:rsid w:val="00B346FC"/>
    <w:rsid w:val="00B55ACD"/>
    <w:rsid w:val="00B61168"/>
    <w:rsid w:val="00B712C9"/>
    <w:rsid w:val="00B80A0E"/>
    <w:rsid w:val="00B81B00"/>
    <w:rsid w:val="00B853AB"/>
    <w:rsid w:val="00B94F1C"/>
    <w:rsid w:val="00B953E8"/>
    <w:rsid w:val="00B97746"/>
    <w:rsid w:val="00B978B4"/>
    <w:rsid w:val="00BA09FC"/>
    <w:rsid w:val="00BA454C"/>
    <w:rsid w:val="00BC3BFA"/>
    <w:rsid w:val="00BD5B8C"/>
    <w:rsid w:val="00BD6E92"/>
    <w:rsid w:val="00BE658D"/>
    <w:rsid w:val="00C0007E"/>
    <w:rsid w:val="00C2174B"/>
    <w:rsid w:val="00C2316E"/>
    <w:rsid w:val="00C2691D"/>
    <w:rsid w:val="00C35F6F"/>
    <w:rsid w:val="00C37011"/>
    <w:rsid w:val="00C428F9"/>
    <w:rsid w:val="00C43A9A"/>
    <w:rsid w:val="00C507C5"/>
    <w:rsid w:val="00C84DEA"/>
    <w:rsid w:val="00C92BFB"/>
    <w:rsid w:val="00CA560E"/>
    <w:rsid w:val="00CA774F"/>
    <w:rsid w:val="00CB48AE"/>
    <w:rsid w:val="00CB5260"/>
    <w:rsid w:val="00CD028C"/>
    <w:rsid w:val="00CD2D46"/>
    <w:rsid w:val="00CF6713"/>
    <w:rsid w:val="00D0558D"/>
    <w:rsid w:val="00D06CBC"/>
    <w:rsid w:val="00D13942"/>
    <w:rsid w:val="00D1441D"/>
    <w:rsid w:val="00D1785C"/>
    <w:rsid w:val="00D313B0"/>
    <w:rsid w:val="00D362D7"/>
    <w:rsid w:val="00D5181C"/>
    <w:rsid w:val="00D5268C"/>
    <w:rsid w:val="00D73F62"/>
    <w:rsid w:val="00D845CC"/>
    <w:rsid w:val="00D95859"/>
    <w:rsid w:val="00DC6F62"/>
    <w:rsid w:val="00DD4B15"/>
    <w:rsid w:val="00DD6747"/>
    <w:rsid w:val="00DE0FE4"/>
    <w:rsid w:val="00DE22B5"/>
    <w:rsid w:val="00E0557D"/>
    <w:rsid w:val="00E11167"/>
    <w:rsid w:val="00E23B2B"/>
    <w:rsid w:val="00E267F2"/>
    <w:rsid w:val="00E32355"/>
    <w:rsid w:val="00E330E1"/>
    <w:rsid w:val="00E33D0F"/>
    <w:rsid w:val="00E44DAC"/>
    <w:rsid w:val="00E85BBD"/>
    <w:rsid w:val="00EA0C0C"/>
    <w:rsid w:val="00EA69F0"/>
    <w:rsid w:val="00ED2576"/>
    <w:rsid w:val="00ED4BDE"/>
    <w:rsid w:val="00ED4F80"/>
    <w:rsid w:val="00EE15EB"/>
    <w:rsid w:val="00EF568D"/>
    <w:rsid w:val="00F20E9B"/>
    <w:rsid w:val="00F23BCD"/>
    <w:rsid w:val="00F24F1F"/>
    <w:rsid w:val="00F25DE6"/>
    <w:rsid w:val="00F41BA7"/>
    <w:rsid w:val="00F4641A"/>
    <w:rsid w:val="00F51117"/>
    <w:rsid w:val="00F5639C"/>
    <w:rsid w:val="00F63D50"/>
    <w:rsid w:val="00F83B0A"/>
    <w:rsid w:val="00FA0EDC"/>
    <w:rsid w:val="00FA7F72"/>
    <w:rsid w:val="00FE321F"/>
    <w:rsid w:val="00FF17D8"/>
    <w:rsid w:val="00FF4AA8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93A40"/>
  <w15:chartTrackingRefBased/>
  <w15:docId w15:val="{40982FB8-9645-4E15-84F8-12DEF365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9"/>
    <w:lsdException w:name="Bibliography" w:semiHidden="1" w:uiPriority="39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01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E7B"/>
    <w:pPr>
      <w:keepNext/>
      <w:keepLines/>
      <w:spacing w:line="278" w:lineRule="auto"/>
      <w:outlineLvl w:val="0"/>
    </w:pPr>
    <w:rPr>
      <w:rFonts w:asciiTheme="majorHAnsi" w:eastAsiaTheme="majorEastAsia" w:hAnsiTheme="majorHAnsi" w:cstheme="majorBidi"/>
      <w:b/>
      <w:sz w:val="68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B3E7B"/>
    <w:pPr>
      <w:outlineLvl w:val="1"/>
    </w:pPr>
    <w:rPr>
      <w:rFonts w:cs="Times New Roman (Headings CS)"/>
      <w:sz w:val="52"/>
      <w:szCs w:val="26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8B3E7B"/>
    <w:pPr>
      <w:spacing w:after="320" w:line="259" w:lineRule="auto"/>
      <w:outlineLvl w:val="2"/>
    </w:pPr>
    <w:rPr>
      <w:rFonts w:ascii="Montserrat SemiBold" w:hAnsi="Montserrat SemiBold" w:cs="Times New Roman (Headings CS)"/>
      <w:sz w:val="3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B3E7B"/>
    <w:pPr>
      <w:spacing w:after="160"/>
      <w:outlineLvl w:val="3"/>
    </w:pPr>
    <w:rPr>
      <w:b w:val="0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A454C"/>
    <w:pPr>
      <w:keepNext/>
      <w:keepLines/>
      <w:outlineLvl w:val="4"/>
    </w:pPr>
    <w:rPr>
      <w:rFonts w:asciiTheme="majorHAnsi" w:eastAsiaTheme="majorEastAsia" w:hAnsiTheme="majorHAnsi" w:cstheme="majorBidi"/>
      <w:color w:val="00405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BA454C"/>
    <w:pPr>
      <w:keepNext/>
      <w:keepLines/>
      <w:outlineLvl w:val="5"/>
    </w:pPr>
    <w:rPr>
      <w:rFonts w:asciiTheme="majorHAnsi" w:eastAsiaTheme="majorEastAsia" w:hAnsiTheme="majorHAnsi" w:cstheme="majorBidi"/>
      <w:color w:val="002A3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BA454C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002A3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BA454C"/>
    <w:pPr>
      <w:keepNext/>
      <w:keepLines/>
      <w:outlineLvl w:val="7"/>
    </w:pPr>
    <w:rPr>
      <w:rFonts w:asciiTheme="majorHAnsi" w:eastAsiaTheme="majorEastAsia" w:hAnsiTheme="majorHAnsi" w:cstheme="majorBidi"/>
      <w:color w:val="1B485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BA454C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1B4851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174B"/>
    <w:rPr>
      <w:sz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B3E7B"/>
    <w:rPr>
      <w:rFonts w:asciiTheme="majorHAnsi" w:eastAsiaTheme="majorEastAsia" w:hAnsiTheme="majorHAnsi" w:cstheme="majorBidi"/>
      <w:b/>
      <w:sz w:val="68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B3E7B"/>
    <w:rPr>
      <w:rFonts w:asciiTheme="majorHAnsi" w:eastAsiaTheme="majorEastAsia" w:hAnsiTheme="majorHAnsi" w:cs="Times New Roman (Headings CS)"/>
      <w:b/>
      <w:sz w:val="52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B3E7B"/>
    <w:rPr>
      <w:rFonts w:ascii="Montserrat SemiBold" w:eastAsiaTheme="majorEastAsia" w:hAnsi="Montserrat SemiBold" w:cs="Times New Roman (Headings CS)"/>
      <w:b/>
      <w:sz w:val="38"/>
      <w:szCs w:val="32"/>
      <w:lang w:val="nl-NL"/>
    </w:rPr>
  </w:style>
  <w:style w:type="character" w:styleId="Strong">
    <w:name w:val="Strong"/>
    <w:uiPriority w:val="5"/>
    <w:qFormat/>
    <w:rsid w:val="008B3E7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B3E7B"/>
    <w:rPr>
      <w:rFonts w:ascii="Montserrat SemiBold" w:eastAsiaTheme="majorEastAsia" w:hAnsi="Montserrat SemiBold" w:cs="Times New Roman (Headings CS)"/>
      <w:iCs/>
      <w:sz w:val="26"/>
      <w:szCs w:val="32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78D"/>
    <w:rPr>
      <w:rFonts w:asciiTheme="majorHAnsi" w:eastAsiaTheme="majorEastAsia" w:hAnsiTheme="majorHAnsi" w:cstheme="majorBidi"/>
      <w:color w:val="004050" w:themeColor="accent1" w:themeShade="BF"/>
      <w:sz w:val="21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78D"/>
    <w:rPr>
      <w:rFonts w:asciiTheme="majorHAnsi" w:eastAsiaTheme="majorEastAsia" w:hAnsiTheme="majorHAnsi" w:cstheme="majorBidi"/>
      <w:color w:val="002A35" w:themeColor="accent1" w:themeShade="7F"/>
      <w:sz w:val="21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78D"/>
    <w:rPr>
      <w:rFonts w:asciiTheme="majorHAnsi" w:eastAsiaTheme="majorEastAsia" w:hAnsiTheme="majorHAnsi" w:cstheme="majorBidi"/>
      <w:i/>
      <w:iCs/>
      <w:color w:val="002A35" w:themeColor="accent1" w:themeShade="7F"/>
      <w:sz w:val="21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78D"/>
    <w:rPr>
      <w:rFonts w:asciiTheme="majorHAnsi" w:eastAsiaTheme="majorEastAsia" w:hAnsiTheme="majorHAnsi" w:cstheme="majorBidi"/>
      <w:color w:val="1B4851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78D"/>
    <w:rPr>
      <w:rFonts w:asciiTheme="majorHAnsi" w:eastAsiaTheme="majorEastAsia" w:hAnsiTheme="majorHAnsi" w:cstheme="majorBidi"/>
      <w:i/>
      <w:iCs/>
      <w:color w:val="1B4851" w:themeColor="text1" w:themeTint="D8"/>
      <w:sz w:val="21"/>
      <w:szCs w:val="21"/>
      <w:lang w:val="nl-NL"/>
    </w:rPr>
  </w:style>
  <w:style w:type="paragraph" w:styleId="Title">
    <w:name w:val="Title"/>
    <w:basedOn w:val="Normal"/>
    <w:next w:val="Subtitle"/>
    <w:link w:val="TitleChar"/>
    <w:uiPriority w:val="10"/>
    <w:qFormat/>
    <w:rsid w:val="008B3E7B"/>
    <w:pPr>
      <w:spacing w:after="200"/>
      <w:contextualSpacing/>
    </w:pPr>
    <w:rPr>
      <w:rFonts w:asciiTheme="majorHAnsi" w:eastAsiaTheme="majorEastAsia" w:hAnsiTheme="majorHAnsi" w:cstheme="majorBidi"/>
      <w:b/>
      <w:spacing w:val="-10"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77278D"/>
    <w:rPr>
      <w:rFonts w:asciiTheme="majorHAnsi" w:eastAsiaTheme="majorEastAsia" w:hAnsiTheme="majorHAnsi" w:cstheme="majorBidi"/>
      <w:b/>
      <w:spacing w:val="-10"/>
      <w:kern w:val="28"/>
      <w:sz w:val="88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260"/>
    <w:pPr>
      <w:numPr>
        <w:ilvl w:val="1"/>
      </w:numPr>
      <w:spacing w:after="160"/>
      <w:contextualSpacing/>
    </w:pPr>
    <w:rPr>
      <w:rFonts w:ascii="Montserrat SemiBold" w:eastAsiaTheme="minorEastAsia" w:hAnsi="Montserrat SemiBold" w:cs="Times New Roman (Body CS)"/>
      <w:color w:val="328798" w:themeColor="text1" w:themeTint="A5"/>
      <w:spacing w:val="15"/>
      <w:sz w:val="5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7278D"/>
    <w:rPr>
      <w:rFonts w:ascii="Montserrat SemiBold" w:eastAsiaTheme="minorEastAsia" w:hAnsi="Montserrat SemiBold" w:cs="Times New Roman (Body CS)"/>
      <w:color w:val="328798" w:themeColor="text1" w:themeTint="A5"/>
      <w:spacing w:val="15"/>
      <w:sz w:val="52"/>
      <w:szCs w:val="22"/>
      <w:lang w:val="nl-NL"/>
    </w:rPr>
  </w:style>
  <w:style w:type="paragraph" w:styleId="Quote">
    <w:name w:val="Quote"/>
    <w:aliases w:val="Highlight - Vertical Line"/>
    <w:basedOn w:val="Normal"/>
    <w:next w:val="Normal"/>
    <w:link w:val="QuoteChar"/>
    <w:uiPriority w:val="19"/>
    <w:qFormat/>
    <w:rsid w:val="008B3E7B"/>
    <w:pPr>
      <w:keepLines/>
      <w:framePr w:vSpace="312" w:wrap="notBeside" w:vAnchor="text" w:hAnchor="text" w:y="1"/>
      <w:pBdr>
        <w:left w:val="single" w:sz="48" w:space="16" w:color="FFED75" w:themeColor="accent2"/>
      </w:pBdr>
      <w:spacing w:line="440" w:lineRule="exact"/>
    </w:pPr>
    <w:rPr>
      <w:iCs/>
      <w:sz w:val="24"/>
    </w:rPr>
  </w:style>
  <w:style w:type="character" w:styleId="Emphasis">
    <w:name w:val="Emphasis"/>
    <w:uiPriority w:val="20"/>
    <w:qFormat/>
    <w:rsid w:val="008B3E7B"/>
    <w:rPr>
      <w:i/>
      <w:iCs/>
    </w:rPr>
  </w:style>
  <w:style w:type="character" w:styleId="IntenseEmphasis">
    <w:name w:val="Intense Emphasis"/>
    <w:basedOn w:val="DefaultParagraphFont"/>
    <w:uiPriority w:val="99"/>
    <w:semiHidden/>
    <w:rsid w:val="00BA454C"/>
    <w:rPr>
      <w:rFonts w:asciiTheme="minorHAnsi" w:hAnsiTheme="minorHAnsi"/>
      <w:b w:val="0"/>
      <w:i/>
      <w:iCs/>
      <w:color w:val="00566B" w:themeColor="accent1"/>
      <w:sz w:val="21"/>
    </w:rPr>
  </w:style>
  <w:style w:type="character" w:customStyle="1" w:styleId="QuoteChar">
    <w:name w:val="Quote Char"/>
    <w:aliases w:val="Highlight - Vertical Line Char"/>
    <w:basedOn w:val="DefaultParagraphFont"/>
    <w:link w:val="Quote"/>
    <w:uiPriority w:val="19"/>
    <w:rsid w:val="0077278D"/>
    <w:rPr>
      <w:iCs/>
      <w:lang w:val="nl-NL"/>
    </w:rPr>
  </w:style>
  <w:style w:type="paragraph" w:styleId="IntenseQuote">
    <w:name w:val="Intense Quote"/>
    <w:aliases w:val="Highlight - Full frame - Soft green"/>
    <w:basedOn w:val="Normal"/>
    <w:next w:val="Normal"/>
    <w:link w:val="IntenseQuoteChar"/>
    <w:uiPriority w:val="20"/>
    <w:qFormat/>
    <w:rsid w:val="008B3E7B"/>
    <w:pPr>
      <w:framePr w:vSpace="301" w:wrap="notBeside" w:vAnchor="text" w:hAnchor="text" w:y="1"/>
      <w:pBdr>
        <w:top w:val="single" w:sz="24" w:space="10" w:color="B6E7DD" w:themeColor="accent5"/>
        <w:left w:val="single" w:sz="24" w:space="10" w:color="B6E7DD" w:themeColor="accent5"/>
        <w:bottom w:val="single" w:sz="24" w:space="10" w:color="B6E7DD" w:themeColor="accent5"/>
        <w:right w:val="single" w:sz="24" w:space="10" w:color="B6E7DD" w:themeColor="accent5"/>
      </w:pBdr>
      <w:shd w:val="clear" w:color="auto" w:fill="B6E7DD" w:themeFill="accent5"/>
    </w:pPr>
    <w:rPr>
      <w:iCs/>
    </w:rPr>
  </w:style>
  <w:style w:type="character" w:customStyle="1" w:styleId="IntenseQuoteChar">
    <w:name w:val="Intense Quote Char"/>
    <w:aliases w:val="Highlight - Full frame - Soft green Char"/>
    <w:basedOn w:val="DefaultParagraphFont"/>
    <w:link w:val="IntenseQuote"/>
    <w:uiPriority w:val="20"/>
    <w:rsid w:val="0077278D"/>
    <w:rPr>
      <w:iCs/>
      <w:sz w:val="21"/>
      <w:shd w:val="clear" w:color="auto" w:fill="B6E7DD" w:themeFill="accent5"/>
      <w:lang w:val="nl-NL"/>
    </w:rPr>
  </w:style>
  <w:style w:type="paragraph" w:styleId="ListParagraph">
    <w:name w:val="List Paragraph"/>
    <w:basedOn w:val="ListBullet"/>
    <w:link w:val="ListParagraphChar"/>
    <w:uiPriority w:val="34"/>
    <w:unhideWhenUsed/>
    <w:qFormat/>
    <w:rsid w:val="00CF6713"/>
    <w:pPr>
      <w:ind w:left="714" w:hanging="357"/>
    </w:pPr>
  </w:style>
  <w:style w:type="paragraph" w:customStyle="1" w:styleId="Highlight-Fullframe-Softred">
    <w:name w:val="Highlight - Full frame - Soft red"/>
    <w:basedOn w:val="IntenseQuote"/>
    <w:next w:val="Normal"/>
    <w:uiPriority w:val="20"/>
    <w:qFormat/>
    <w:rsid w:val="008B3E7B"/>
    <w:pPr>
      <w:framePr w:wrap="around"/>
      <w:pBdr>
        <w:top w:val="single" w:sz="4" w:space="10" w:color="F8D7BC" w:themeColor="accent6"/>
        <w:left w:val="single" w:sz="4" w:space="10" w:color="F8D7BC" w:themeColor="accent6"/>
        <w:bottom w:val="single" w:sz="4" w:space="10" w:color="F8D7BC" w:themeColor="accent6"/>
        <w:right w:val="single" w:sz="4" w:space="10" w:color="F8D7BC" w:themeColor="accent6"/>
      </w:pBdr>
      <w:shd w:val="clear" w:color="auto" w:fill="F8D7BC" w:themeFill="accent6"/>
    </w:pPr>
  </w:style>
  <w:style w:type="paragraph" w:customStyle="1" w:styleId="Highlight-Borderframe-Softgreen">
    <w:name w:val="Highlight - Border frame - Soft green"/>
    <w:basedOn w:val="IntenseQuote"/>
    <w:next w:val="Normal"/>
    <w:uiPriority w:val="21"/>
    <w:qFormat/>
    <w:rsid w:val="008B3E7B"/>
    <w:pPr>
      <w:framePr w:wrap="around"/>
      <w:shd w:val="clear" w:color="auto" w:fill="auto"/>
    </w:pPr>
  </w:style>
  <w:style w:type="paragraph" w:customStyle="1" w:styleId="Highlight-Borderframe-Softred">
    <w:name w:val="Highlight - Border frame - Soft red"/>
    <w:basedOn w:val="Highlight-Borderframe-Softgreen"/>
    <w:next w:val="Normal"/>
    <w:uiPriority w:val="21"/>
    <w:qFormat/>
    <w:rsid w:val="008B3E7B"/>
    <w:pPr>
      <w:framePr w:wrap="around"/>
      <w:pBdr>
        <w:top w:val="single" w:sz="24" w:space="10" w:color="F8D7BC" w:themeColor="accent6"/>
        <w:left w:val="single" w:sz="24" w:space="10" w:color="F8D7BC" w:themeColor="accent6"/>
        <w:bottom w:val="single" w:sz="24" w:space="10" w:color="F8D7BC" w:themeColor="accent6"/>
        <w:right w:val="single" w:sz="24" w:space="10" w:color="F8D7BC" w:themeColor="accent6"/>
      </w:pBdr>
    </w:pPr>
  </w:style>
  <w:style w:type="paragraph" w:styleId="Header">
    <w:name w:val="header"/>
    <w:basedOn w:val="Footer"/>
    <w:link w:val="HeaderChar"/>
    <w:uiPriority w:val="99"/>
    <w:unhideWhenUsed/>
    <w:rsid w:val="004E5098"/>
    <w:pPr>
      <w:spacing w:before="0" w:after="2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978B4"/>
    <w:rPr>
      <w:rFonts w:ascii="Open Sans Light" w:hAnsi="Open Sans Light" w:cs="Times New Roman (Body CS)"/>
      <w:color w:val="535D5F"/>
      <w:sz w:val="18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8A014D"/>
    <w:pPr>
      <w:tabs>
        <w:tab w:val="center" w:pos="4513"/>
        <w:tab w:val="right" w:pos="9026"/>
      </w:tabs>
      <w:spacing w:before="360" w:line="259" w:lineRule="auto"/>
      <w:jc w:val="right"/>
    </w:pPr>
    <w:rPr>
      <w:rFonts w:ascii="Open Sans Light" w:hAnsi="Open Sans Light" w:cs="Times New Roman (Body CS)"/>
      <w:color w:val="535D5F"/>
      <w:sz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978B4"/>
    <w:rPr>
      <w:rFonts w:ascii="Open Sans Light" w:hAnsi="Open Sans Light" w:cs="Times New Roman (Body CS)"/>
      <w:color w:val="535D5F"/>
      <w:sz w:val="18"/>
      <w:lang w:val="nl-NL"/>
    </w:rPr>
  </w:style>
  <w:style w:type="table" w:styleId="TableGrid">
    <w:name w:val="Table Grid"/>
    <w:basedOn w:val="TableNormal"/>
    <w:uiPriority w:val="59"/>
    <w:rsid w:val="00AB381E"/>
    <w:pPr>
      <w:spacing w:before="100" w:beforeAutospacing="1" w:after="100" w:afterAutospacing="1"/>
    </w:pPr>
    <w:rPr>
      <w:rFonts w:ascii="Open Sans" w:hAnsi="Open Sans"/>
      <w:sz w:val="21"/>
    </w:rPr>
    <w:tblPr>
      <w:tblBorders>
        <w:top w:val="single" w:sz="4" w:space="0" w:color="09181B" w:themeColor="text1"/>
        <w:left w:val="single" w:sz="4" w:space="0" w:color="09181B" w:themeColor="text1"/>
        <w:bottom w:val="single" w:sz="4" w:space="0" w:color="09181B" w:themeColor="text1"/>
        <w:right w:val="single" w:sz="4" w:space="0" w:color="09181B" w:themeColor="text1"/>
        <w:insideH w:val="single" w:sz="4" w:space="0" w:color="09181B" w:themeColor="text1"/>
        <w:insideV w:val="single" w:sz="4" w:space="0" w:color="09181B" w:themeColor="text1"/>
      </w:tblBorders>
      <w:tblCellMar>
        <w:top w:w="108" w:type="dxa"/>
        <w:bottom w:w="108" w:type="dxa"/>
      </w:tblCellMar>
    </w:tblPr>
    <w:tcPr>
      <w:vAlign w:val="center"/>
    </w:tcPr>
  </w:style>
  <w:style w:type="paragraph" w:styleId="Caption">
    <w:name w:val="caption"/>
    <w:basedOn w:val="Normal"/>
    <w:next w:val="Normal"/>
    <w:unhideWhenUsed/>
    <w:qFormat/>
    <w:rsid w:val="008B3E7B"/>
    <w:pPr>
      <w:spacing w:after="200"/>
    </w:pPr>
    <w:rPr>
      <w:rFonts w:ascii="Open Sans Light" w:hAnsi="Open Sans Light"/>
      <w:iCs/>
      <w:color w:val="535D5F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91D00"/>
    <w:rPr>
      <w:rFonts w:asciiTheme="minorHAnsi" w:hAnsiTheme="minorHAnsi"/>
      <w:b w:val="0"/>
      <w:i w:val="0"/>
      <w:sz w:val="21"/>
    </w:rPr>
  </w:style>
  <w:style w:type="paragraph" w:styleId="ListBullet">
    <w:name w:val="List Bullet"/>
    <w:basedOn w:val="Normal"/>
    <w:uiPriority w:val="40"/>
    <w:unhideWhenUsed/>
    <w:qFormat/>
    <w:rsid w:val="003E0471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E0471"/>
    <w:pPr>
      <w:numPr>
        <w:numId w:val="3"/>
      </w:numPr>
      <w:contextualSpacing/>
    </w:pPr>
  </w:style>
  <w:style w:type="paragraph" w:styleId="ListNumber">
    <w:name w:val="List Number"/>
    <w:basedOn w:val="Normal"/>
    <w:uiPriority w:val="40"/>
    <w:unhideWhenUsed/>
    <w:rsid w:val="003E0471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rsid w:val="003E0471"/>
    <w:pPr>
      <w:numPr>
        <w:numId w:val="1"/>
      </w:numPr>
      <w:contextualSpacing/>
    </w:pPr>
  </w:style>
  <w:style w:type="paragraph" w:styleId="TOC1">
    <w:name w:val="toc 1"/>
    <w:basedOn w:val="Normal"/>
    <w:next w:val="Normal"/>
    <w:uiPriority w:val="39"/>
    <w:unhideWhenUsed/>
    <w:rsid w:val="00CD028C"/>
    <w:pPr>
      <w:spacing w:before="360"/>
    </w:pPr>
    <w:rPr>
      <w:rFonts w:cs="Times New Roman (Body CS)"/>
      <w:b/>
      <w:bCs/>
    </w:rPr>
  </w:style>
  <w:style w:type="paragraph" w:styleId="TOC2">
    <w:name w:val="toc 2"/>
    <w:basedOn w:val="Normal"/>
    <w:next w:val="Normal"/>
    <w:uiPriority w:val="39"/>
    <w:unhideWhenUsed/>
    <w:rsid w:val="0065746C"/>
    <w:pPr>
      <w:tabs>
        <w:tab w:val="right" w:pos="9628"/>
      </w:tabs>
      <w:spacing w:before="240" w:after="240"/>
      <w:ind w:left="210"/>
    </w:pPr>
    <w:rPr>
      <w:rFonts w:cs="Open Sans (Body)"/>
      <w:b/>
      <w:bCs/>
      <w:noProof/>
      <w:szCs w:val="20"/>
    </w:rPr>
  </w:style>
  <w:style w:type="paragraph" w:styleId="TOC3">
    <w:name w:val="toc 3"/>
    <w:basedOn w:val="Normal"/>
    <w:next w:val="Normal"/>
    <w:uiPriority w:val="39"/>
    <w:unhideWhenUsed/>
    <w:rsid w:val="00AF2820"/>
    <w:pPr>
      <w:ind w:left="210"/>
    </w:pPr>
    <w:rPr>
      <w:rFonts w:cstheme="minorHAnsi"/>
      <w:szCs w:val="20"/>
    </w:rPr>
  </w:style>
  <w:style w:type="paragraph" w:styleId="TOC4">
    <w:name w:val="toc 4"/>
    <w:basedOn w:val="Normal"/>
    <w:next w:val="Normal"/>
    <w:uiPriority w:val="35"/>
    <w:unhideWhenUsed/>
    <w:rsid w:val="00CD028C"/>
    <w:pPr>
      <w:tabs>
        <w:tab w:val="right" w:pos="9628"/>
      </w:tabs>
      <w:ind w:left="420"/>
    </w:pPr>
    <w:rPr>
      <w:rFonts w:cs="Open Sans (Body)"/>
      <w:noProof/>
      <w:color w:val="535D5F"/>
      <w:szCs w:val="20"/>
    </w:rPr>
  </w:style>
  <w:style w:type="paragraph" w:styleId="TOC5">
    <w:name w:val="toc 5"/>
    <w:basedOn w:val="Normal"/>
    <w:next w:val="Normal"/>
    <w:autoRedefine/>
    <w:uiPriority w:val="35"/>
    <w:semiHidden/>
    <w:rsid w:val="008A014D"/>
    <w:pPr>
      <w:ind w:left="63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5"/>
    <w:semiHidden/>
    <w:rsid w:val="008A014D"/>
    <w:pPr>
      <w:ind w:left="84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5"/>
    <w:semiHidden/>
    <w:rsid w:val="008A014D"/>
    <w:pPr>
      <w:ind w:left="105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5"/>
    <w:semiHidden/>
    <w:rsid w:val="008A014D"/>
    <w:pPr>
      <w:ind w:left="126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5"/>
    <w:semiHidden/>
    <w:rsid w:val="008A014D"/>
    <w:pPr>
      <w:ind w:left="147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8A014D"/>
    <w:rPr>
      <w:color w:val="057A8B" w:themeColor="hyperlink"/>
      <w:u w:val="single"/>
    </w:rPr>
  </w:style>
  <w:style w:type="paragraph" w:customStyle="1" w:styleId="Handwritten">
    <w:name w:val="Handwritten"/>
    <w:basedOn w:val="Normal"/>
    <w:next w:val="Normal"/>
    <w:uiPriority w:val="22"/>
    <w:qFormat/>
    <w:rsid w:val="00D13942"/>
    <w:rPr>
      <w:rFonts w:ascii="Pecita" w:eastAsia="Pecita" w:hAnsi="Pecita" w:cs="Times New Roman (Body CS)"/>
      <w:sz w:val="24"/>
      <w14:ligatures w14:val="all"/>
    </w:rPr>
  </w:style>
  <w:style w:type="character" w:styleId="UnresolvedMention">
    <w:name w:val="Unresolved Mention"/>
    <w:basedOn w:val="DefaultParagraphFont"/>
    <w:uiPriority w:val="99"/>
    <w:semiHidden/>
    <w:unhideWhenUsed/>
    <w:rsid w:val="00C35F6F"/>
    <w:rPr>
      <w:rFonts w:asciiTheme="minorHAnsi" w:hAnsiTheme="minorHAnsi"/>
      <w:b w:val="0"/>
      <w:i w:val="0"/>
      <w:color w:val="605E5C"/>
      <w:sz w:val="21"/>
      <w:shd w:val="clear" w:color="auto" w:fill="E1DFDD"/>
    </w:rPr>
  </w:style>
  <w:style w:type="table" w:customStyle="1" w:styleId="BasicTable">
    <w:name w:val="Basic Table"/>
    <w:basedOn w:val="TableNormal"/>
    <w:uiPriority w:val="99"/>
    <w:rsid w:val="004412D1"/>
    <w:rPr>
      <w:sz w:val="21"/>
    </w:rPr>
    <w:tblPr>
      <w:tblBorders>
        <w:top w:val="single" w:sz="8" w:space="0" w:color="057A8B" w:themeColor="text2"/>
        <w:left w:val="single" w:sz="8" w:space="0" w:color="057A8B" w:themeColor="text2"/>
        <w:bottom w:val="single" w:sz="8" w:space="0" w:color="057A8B" w:themeColor="text2"/>
        <w:right w:val="single" w:sz="8" w:space="0" w:color="057A8B" w:themeColor="text2"/>
        <w:insideH w:val="single" w:sz="4" w:space="0" w:color="B6E7DD" w:themeColor="accent5"/>
        <w:insideV w:val="single" w:sz="4" w:space="0" w:color="B6E7DD" w:themeColor="accent5"/>
      </w:tblBorders>
      <w:tblCellMar>
        <w:top w:w="147" w:type="dxa"/>
        <w:left w:w="147" w:type="dxa"/>
        <w:bottom w:w="147" w:type="dxa"/>
        <w:right w:w="147" w:type="dxa"/>
      </w:tblCellMar>
    </w:tblPr>
    <w:tcPr>
      <w:vAlign w:val="center"/>
    </w:tcPr>
    <w:tblStylePr w:type="firstRow">
      <w:rPr>
        <w:b/>
      </w:rPr>
      <w:tblPr/>
      <w:tcPr>
        <w:tcBorders>
          <w:top w:val="single" w:sz="8" w:space="0" w:color="057A8B" w:themeColor="text2"/>
          <w:left w:val="single" w:sz="8" w:space="0" w:color="057A8B" w:themeColor="text2"/>
          <w:bottom w:val="single" w:sz="8" w:space="0" w:color="057A8B" w:themeColor="text2"/>
          <w:right w:val="single" w:sz="8" w:space="0" w:color="057A8B" w:themeColor="text2"/>
          <w:insideH w:val="single" w:sz="8" w:space="0" w:color="057A8B" w:themeColor="text2"/>
          <w:insideV w:val="single" w:sz="8" w:space="0" w:color="057A8B" w:themeColor="text2"/>
        </w:tcBorders>
      </w:tcPr>
    </w:tblStylePr>
    <w:tblStylePr w:type="firstCol">
      <w:rPr>
        <w:b/>
      </w:rPr>
      <w:tblPr>
        <w:tblCellMar>
          <w:top w:w="113" w:type="dxa"/>
          <w:left w:w="113" w:type="dxa"/>
          <w:bottom w:w="113" w:type="dxa"/>
          <w:right w:w="113" w:type="dxa"/>
        </w:tblCellMar>
      </w:tblPr>
      <w:tcPr>
        <w:tcBorders>
          <w:top w:val="single" w:sz="8" w:space="0" w:color="057A8B" w:themeColor="text2"/>
          <w:left w:val="single" w:sz="8" w:space="0" w:color="057A8B" w:themeColor="text2"/>
          <w:bottom w:val="single" w:sz="8" w:space="0" w:color="057A8B" w:themeColor="text2"/>
          <w:right w:val="single" w:sz="8" w:space="0" w:color="057A8B" w:themeColor="text2"/>
          <w:insideH w:val="single" w:sz="8" w:space="0" w:color="057A8B" w:themeColor="text2"/>
          <w:insideV w:val="single" w:sz="8" w:space="0" w:color="057A8B" w:themeColor="text2"/>
        </w:tcBorders>
      </w:tcPr>
    </w:tblStylePr>
  </w:style>
  <w:style w:type="character" w:styleId="SubtleEmphasis">
    <w:name w:val="Subtle Emphasis"/>
    <w:basedOn w:val="DefaultParagraphFont"/>
    <w:uiPriority w:val="39"/>
    <w:semiHidden/>
    <w:rsid w:val="00F63D50"/>
    <w:rPr>
      <w:i/>
      <w:iCs/>
      <w:color w:val="266674" w:themeColor="text1" w:themeTint="BF"/>
    </w:rPr>
  </w:style>
  <w:style w:type="character" w:styleId="SubtleReference">
    <w:name w:val="Subtle Reference"/>
    <w:basedOn w:val="DefaultParagraphFont"/>
    <w:uiPriority w:val="39"/>
    <w:semiHidden/>
    <w:rsid w:val="00F63D50"/>
    <w:rPr>
      <w:smallCaps/>
      <w:color w:val="328798" w:themeColor="text1" w:themeTint="A5"/>
    </w:rPr>
  </w:style>
  <w:style w:type="character" w:styleId="IntenseReference">
    <w:name w:val="Intense Reference"/>
    <w:basedOn w:val="DefaultParagraphFont"/>
    <w:uiPriority w:val="39"/>
    <w:semiHidden/>
    <w:rsid w:val="00F63D50"/>
    <w:rPr>
      <w:b/>
      <w:bCs/>
      <w:smallCaps/>
      <w:color w:val="00566B" w:themeColor="accent1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78B4"/>
    <w:pPr>
      <w:spacing w:after="12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978B4"/>
    <w:rPr>
      <w:sz w:val="21"/>
      <w:szCs w:val="20"/>
      <w:lang w:val="nl-NL"/>
    </w:rPr>
  </w:style>
  <w:style w:type="character" w:styleId="EndnoteReference">
    <w:name w:val="endnote reference"/>
    <w:basedOn w:val="DefaultParagraphFont"/>
    <w:uiPriority w:val="38"/>
    <w:semiHidden/>
    <w:unhideWhenUsed/>
    <w:rsid w:val="00B978B4"/>
    <w:rPr>
      <w:b/>
      <w:color w:val="057A8B" w:themeColor="text2"/>
      <w:vertAlign w:val="superscript"/>
    </w:rPr>
  </w:style>
  <w:style w:type="character" w:styleId="FootnoteReference">
    <w:name w:val="footnote reference"/>
    <w:basedOn w:val="DefaultParagraphFont"/>
    <w:uiPriority w:val="38"/>
    <w:unhideWhenUsed/>
    <w:rsid w:val="00B978B4"/>
    <w:rPr>
      <w:b/>
      <w:color w:val="057A8B" w:themeColor="text2"/>
      <w:vertAlign w:val="superscript"/>
    </w:rPr>
  </w:style>
  <w:style w:type="paragraph" w:styleId="FootnoteText">
    <w:name w:val="footnote text"/>
    <w:basedOn w:val="Normal"/>
    <w:link w:val="FootnoteTextChar"/>
    <w:uiPriority w:val="38"/>
    <w:unhideWhenUsed/>
    <w:rsid w:val="00B978B4"/>
    <w:rPr>
      <w:color w:val="535D5F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8"/>
    <w:rsid w:val="00B978B4"/>
    <w:rPr>
      <w:color w:val="535D5F"/>
      <w:sz w:val="16"/>
      <w:szCs w:val="20"/>
      <w:lang w:val="nl-NL"/>
    </w:rPr>
  </w:style>
  <w:style w:type="paragraph" w:styleId="TOCHeading">
    <w:name w:val="TOC Heading"/>
    <w:basedOn w:val="Heading1"/>
    <w:next w:val="Normal"/>
    <w:uiPriority w:val="39"/>
    <w:qFormat/>
    <w:rsid w:val="005C0039"/>
    <w:pPr>
      <w:spacing w:before="240" w:line="320" w:lineRule="exact"/>
      <w:outlineLvl w:val="9"/>
    </w:pPr>
    <w:rPr>
      <w:b w:val="0"/>
      <w:color w:val="004050" w:themeColor="accent1" w:themeShade="BF"/>
      <w:sz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C0039"/>
    <w:rPr>
      <w:rFonts w:ascii="Tahoma" w:hAnsi="Tahoma" w:cs="Tahoma"/>
      <w:sz w:val="16"/>
      <w:szCs w:val="16"/>
    </w:rPr>
  </w:style>
  <w:style w:type="character" w:customStyle="1" w:styleId="Internetkoppeling">
    <w:name w:val="Internetkoppeling"/>
    <w:basedOn w:val="DefaultParagraphFont"/>
    <w:uiPriority w:val="99"/>
    <w:unhideWhenUsed/>
    <w:rsid w:val="005C0039"/>
    <w:rPr>
      <w:color w:val="057A8B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C0039"/>
    <w:rPr>
      <w:sz w:val="21"/>
    </w:rPr>
  </w:style>
  <w:style w:type="character" w:customStyle="1" w:styleId="Eindnootanker">
    <w:name w:val="Eindnootanker"/>
    <w:rsid w:val="005C0039"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5C0039"/>
    <w:rPr>
      <w:vertAlign w:val="superscript"/>
    </w:rPr>
  </w:style>
  <w:style w:type="character" w:customStyle="1" w:styleId="Indexkoppeling">
    <w:name w:val="Indexkoppeling"/>
    <w:qFormat/>
    <w:rsid w:val="005C0039"/>
  </w:style>
  <w:style w:type="character" w:customStyle="1" w:styleId="Nummeringssymbolen">
    <w:name w:val="Nummeringssymbolen"/>
    <w:qFormat/>
    <w:rsid w:val="005C0039"/>
  </w:style>
  <w:style w:type="paragraph" w:customStyle="1" w:styleId="Kop">
    <w:name w:val="Kop"/>
    <w:basedOn w:val="Normal"/>
    <w:next w:val="BodyText"/>
    <w:qFormat/>
    <w:rsid w:val="005C0039"/>
    <w:pPr>
      <w:keepNext/>
      <w:spacing w:before="240" w:after="120" w:line="276" w:lineRule="auto"/>
    </w:pPr>
    <w:rPr>
      <w:rFonts w:ascii="Liberation Sans" w:eastAsia="Bitstream Vera Sans" w:hAnsi="Liberation Sans" w:cs="FreeSans"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5C0039"/>
    <w:pPr>
      <w:spacing w:after="140" w:line="276" w:lineRule="auto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5C0039"/>
    <w:rPr>
      <w:sz w:val="22"/>
      <w:szCs w:val="22"/>
      <w:lang w:val="en-US"/>
    </w:rPr>
  </w:style>
  <w:style w:type="paragraph" w:styleId="List">
    <w:name w:val="List"/>
    <w:basedOn w:val="BodyText"/>
    <w:rsid w:val="005C0039"/>
    <w:rPr>
      <w:rFonts w:cs="FreeSans"/>
    </w:rPr>
  </w:style>
  <w:style w:type="paragraph" w:customStyle="1" w:styleId="Index">
    <w:name w:val="Index"/>
    <w:basedOn w:val="Normal"/>
    <w:qFormat/>
    <w:rsid w:val="005C0039"/>
    <w:pPr>
      <w:suppressLineNumbers/>
      <w:spacing w:after="200" w:line="276" w:lineRule="auto"/>
    </w:pPr>
    <w:rPr>
      <w:rFonts w:cs="FreeSans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0039"/>
    <w:rPr>
      <w:rFonts w:ascii="Tahoma" w:hAnsi="Tahoma" w:cs="Tahoma"/>
      <w:sz w:val="16"/>
      <w:szCs w:val="16"/>
    </w:rPr>
  </w:style>
  <w:style w:type="character" w:customStyle="1" w:styleId="BallontekstChar1">
    <w:name w:val="Ballontekst Char1"/>
    <w:basedOn w:val="DefaultParagraphFont"/>
    <w:uiPriority w:val="99"/>
    <w:semiHidden/>
    <w:rsid w:val="005C0039"/>
    <w:rPr>
      <w:rFonts w:ascii="Segoe UI" w:hAnsi="Segoe UI" w:cs="Segoe UI"/>
      <w:sz w:val="18"/>
      <w:szCs w:val="18"/>
    </w:rPr>
  </w:style>
  <w:style w:type="paragraph" w:customStyle="1" w:styleId="Kop-envoettekst">
    <w:name w:val="Kop- en voettekst"/>
    <w:basedOn w:val="Normal"/>
    <w:qFormat/>
    <w:rsid w:val="005C0039"/>
    <w:pPr>
      <w:spacing w:after="200" w:line="276" w:lineRule="auto"/>
    </w:pPr>
    <w:rPr>
      <w:sz w:val="22"/>
      <w:szCs w:val="22"/>
      <w:lang w:val="en-US"/>
    </w:rPr>
  </w:style>
  <w:style w:type="paragraph" w:customStyle="1" w:styleId="Frame-inhoud">
    <w:name w:val="Frame-inhoud"/>
    <w:basedOn w:val="Normal"/>
    <w:qFormat/>
    <w:rsid w:val="005C0039"/>
    <w:pPr>
      <w:spacing w:after="200" w:line="276" w:lineRule="auto"/>
    </w:pPr>
    <w:rPr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0039"/>
    <w:pPr>
      <w:ind w:left="210" w:hanging="210"/>
    </w:pPr>
  </w:style>
  <w:style w:type="paragraph" w:styleId="IndexHeading">
    <w:name w:val="index heading"/>
    <w:basedOn w:val="Kop"/>
    <w:rsid w:val="005C0039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rsid w:val="005C00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customStyle="1" w:styleId="ListParagraphChar">
    <w:name w:val="List Paragraph Char"/>
    <w:link w:val="ListParagraph"/>
    <w:uiPriority w:val="34"/>
    <w:qFormat/>
    <w:locked/>
    <w:rsid w:val="005C0039"/>
    <w:rPr>
      <w:sz w:val="21"/>
    </w:rPr>
  </w:style>
  <w:style w:type="character" w:customStyle="1" w:styleId="apple-tab-span">
    <w:name w:val="apple-tab-span"/>
    <w:basedOn w:val="DefaultParagraphFont"/>
    <w:qFormat/>
    <w:rsid w:val="005C0039"/>
    <w:rPr>
      <w:rFonts w:cs="Times New Roman"/>
    </w:rPr>
  </w:style>
  <w:style w:type="paragraph" w:customStyle="1" w:styleId="Default">
    <w:name w:val="Default"/>
    <w:rsid w:val="005C0039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5C003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24F1F"/>
    <w:rPr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24F1F"/>
    <w:rPr>
      <w:color w:val="00566B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5FC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styleId="CommentReference">
    <w:name w:val="annotation reference"/>
    <w:basedOn w:val="DefaultParagraphFont"/>
    <w:uiPriority w:val="99"/>
    <w:semiHidden/>
    <w:unhideWhenUsed/>
    <w:rsid w:val="00A72D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D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D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D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D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1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3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6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6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Fedict/fts-mintest" TargetMode="External"/><Relationship Id="rId18" Type="http://schemas.openxmlformats.org/officeDocument/2006/relationships/hyperlink" Target="https://github.com/Fedict/fts-sign-validation/tree/master/parameters/signatur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Fedict/fts-documentation/tree/master/FPS_info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validate.ta.fts.bosa.belgium.be/signandvalidation/signing/signDocumen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validate.ta.fts.bosa.belgium.be/signandvalidation/signing/getDataToSign" TargetMode="External"/><Relationship Id="rId20" Type="http://schemas.openxmlformats.org/officeDocument/2006/relationships/hyperlink" Target="https://mintest.qa.fts.bosa.belgium.b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Fedict/fts-sign-validation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github.com/Fedict/fts-test-environment/tree/master/mintes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Fedict/fts-documentation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rijn.vos\OneDrive%20-%20GCloud%20Belgium\Downloads\BOSA%20O365%20Word%20template%20NL%20final%20(2).dotx" TargetMode="External"/></Relationships>
</file>

<file path=word/theme/theme1.xml><?xml version="1.0" encoding="utf-8"?>
<a:theme xmlns:a="http://schemas.openxmlformats.org/drawingml/2006/main" name="BOSA O365 Theme">
  <a:themeElements>
    <a:clrScheme name="BOSA 0365">
      <a:dk1>
        <a:srgbClr val="09181B"/>
      </a:dk1>
      <a:lt1>
        <a:srgbClr val="FFFFFF"/>
      </a:lt1>
      <a:dk2>
        <a:srgbClr val="057A8B"/>
      </a:dk2>
      <a:lt2>
        <a:srgbClr val="FFF8DC"/>
      </a:lt2>
      <a:accent1>
        <a:srgbClr val="00566B"/>
      </a:accent1>
      <a:accent2>
        <a:srgbClr val="FFED75"/>
      </a:accent2>
      <a:accent3>
        <a:srgbClr val="2CB8A5"/>
      </a:accent3>
      <a:accent4>
        <a:srgbClr val="FC6D71"/>
      </a:accent4>
      <a:accent5>
        <a:srgbClr val="B6E7DD"/>
      </a:accent5>
      <a:accent6>
        <a:srgbClr val="F8D7BC"/>
      </a:accent6>
      <a:hlink>
        <a:srgbClr val="057A8B"/>
      </a:hlink>
      <a:folHlink>
        <a:srgbClr val="00566B"/>
      </a:folHlink>
    </a:clrScheme>
    <a:fontScheme name="BOSA Theme Fonts">
      <a:majorFont>
        <a:latin typeface="Montserra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7752B2804984FAA07F8AB9643383B" ma:contentTypeVersion="2769" ma:contentTypeDescription="Create a new document." ma:contentTypeScope="" ma:versionID="7229f78d910878056c6fb45ad927433b">
  <xsd:schema xmlns:xsd="http://www.w3.org/2001/XMLSchema" xmlns:xs="http://www.w3.org/2001/XMLSchema" xmlns:p="http://schemas.microsoft.com/office/2006/metadata/properties" xmlns:ns2="81244d14-5ce4-4a7b-8743-301f920c1a25" xmlns:ns3="9f6781c0-51aa-4639-b32c-06de0039d09e" xmlns:ns4="86ac52e8-28bc-4a17-9ed0-ff9d6f1a4334" targetNamespace="http://schemas.microsoft.com/office/2006/metadata/properties" ma:root="true" ma:fieldsID="9d2ca8e707d7fb35d96a368b36fb6aac" ns2:_="" ns3:_="" ns4:_="">
    <xsd:import namespace="81244d14-5ce4-4a7b-8743-301f920c1a25"/>
    <xsd:import namespace="9f6781c0-51aa-4639-b32c-06de0039d09e"/>
    <xsd:import namespace="86ac52e8-28bc-4a17-9ed0-ff9d6f1a433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44d14-5ce4-4a7b-8743-301f920c1a2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781c0-51aa-4639-b32c-06de0039d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52e8-28bc-4a17-9ed0-ff9d6f1a43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1244d14-5ce4-4a7b-8743-301f920c1a25">BOSATEMP-72640102-283095</_dlc_DocId>
    <_dlc_DocIdUrl xmlns="81244d14-5ce4-4a7b-8743-301f920c1a25">
      <Url>https://gcloudbelgium.sharepoint.com/sites/BOSA-TEMP/DT/_layouts/15/DocIdRedir.aspx?ID=BOSATEMP-72640102-283095</Url>
      <Description>BOSATEMP-72640102-283095</Description>
    </_dlc_DocIdUrl>
  </documentManagement>
</p:properties>
</file>

<file path=customXml/itemProps1.xml><?xml version="1.0" encoding="utf-8"?>
<ds:datastoreItem xmlns:ds="http://schemas.openxmlformats.org/officeDocument/2006/customXml" ds:itemID="{C770253C-D3D0-455D-B82B-B8E37B90730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419099C-EB79-47F1-98AD-35EDEC9A6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44d14-5ce4-4a7b-8743-301f920c1a25"/>
    <ds:schemaRef ds:uri="9f6781c0-51aa-4639-b32c-06de0039d09e"/>
    <ds:schemaRef ds:uri="86ac52e8-28bc-4a17-9ed0-ff9d6f1a4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1963D0-E9BF-427F-B957-02FA6E1D53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B40A19-025A-8D47-9DA9-C3515AD3771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159A94B-A9C5-4EC6-8992-82236EA409FD}">
  <ds:schemaRefs>
    <ds:schemaRef ds:uri="http://schemas.microsoft.com/office/2006/metadata/properties"/>
    <ds:schemaRef ds:uri="http://schemas.microsoft.com/office/infopath/2007/PartnerControls"/>
    <ds:schemaRef ds:uri="81244d14-5ce4-4a7b-8743-301f920c1a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BOSA O365 Word template NL final (2).dotx</Template>
  <TotalTime>0</TotalTime>
  <Pages>14</Pages>
  <Words>2017</Words>
  <Characters>11095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BOSA - Word - basistemplate</vt:lpstr>
      <vt:lpstr>BOSA - Word - basistemplate</vt:lpstr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BOSA - Word - basistemplate</dc:title>
  <dc:subject/>
  <dc:creator>Katrijn Vos</dc:creator>
  <cp:keywords/>
  <dc:description/>
  <cp:lastModifiedBy>work</cp:lastModifiedBy>
  <cp:revision>12</cp:revision>
  <cp:lastPrinted>2021-08-20T10:18:00Z</cp:lastPrinted>
  <dcterms:created xsi:type="dcterms:W3CDTF">2022-09-06T13:43:00Z</dcterms:created>
  <dcterms:modified xsi:type="dcterms:W3CDTF">2023-02-02T14:18:00Z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0x0101007697752B2804984FAA07F8AB9643383B</vt:lpwstr>
  </property>
  <property fmtid="{D5CDD505-2E9C-101B-9397-08002B2CF9AE}" pid="3" name="ThemeNL">
    <vt:lpwstr>340;#Stijlgids|ed4158ac-de75-443c-b961-445511f87be6</vt:lpwstr>
  </property>
  <property fmtid="{D5CDD505-2E9C-101B-9397-08002B2CF9AE}" pid="4" name="_dlc_DocIdItemGuid">
    <vt:lpwstr>8b9c1013-9a9c-466f-9120-94c47e6daf94</vt:lpwstr>
  </property>
</Properties>
</file>